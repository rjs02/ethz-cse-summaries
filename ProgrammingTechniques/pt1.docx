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057E9" w14:textId="60537D98" w:rsidR="005D6FE0" w:rsidRPr="005D6FE0" w:rsidRDefault="00E726A1" w:rsidP="005D6FE0">
      <w:pPr>
        <w:pStyle w:val="Titel"/>
        <w:tabs>
          <w:tab w:val="left" w:pos="1560"/>
        </w:tabs>
        <w:rPr>
          <w:sz w:val="16"/>
          <w:szCs w:val="16"/>
          <w:lang w:val="en-US"/>
        </w:rPr>
      </w:pPr>
      <w:bookmarkStart w:id="0" w:name="_Hlk95323789"/>
      <w:bookmarkEnd w:id="0"/>
      <w:r w:rsidRPr="004501D6">
        <w:rPr>
          <w:sz w:val="16"/>
          <w:szCs w:val="16"/>
          <w:lang w:val="en-US"/>
        </w:rPr>
        <w:t>Programming Techniques for Scientific Simulations</w:t>
      </w:r>
    </w:p>
    <w:p w14:paraId="0F7626EF" w14:textId="23687546" w:rsidR="005D6FE0" w:rsidRDefault="00F8314B" w:rsidP="005D6FE0">
      <w:pPr>
        <w:pStyle w:val="berschrift1"/>
      </w:pPr>
      <w:r>
        <w:t>IMPORTANT</w:t>
      </w:r>
    </w:p>
    <w:p w14:paraId="58180540" w14:textId="5EF720E8" w:rsidR="005D6FE0" w:rsidRDefault="000B623B" w:rsidP="004715C7">
      <w:pPr>
        <w:pStyle w:val="Auflistung"/>
      </w:pPr>
      <w:r>
        <w:t xml:space="preserve">C++: </w:t>
      </w:r>
      <w:r w:rsidR="004715C7" w:rsidRPr="004715C7">
        <w:rPr>
          <w:rFonts w:ascii="Consolas" w:hAnsi="Consolas"/>
        </w:rPr>
        <w:t>const</w:t>
      </w:r>
      <w:r w:rsidR="005D6FE0">
        <w:t xml:space="preserve"> whe</w:t>
      </w:r>
      <w:r w:rsidR="00F8546E">
        <w:t>n</w:t>
      </w:r>
      <w:r w:rsidR="005D6FE0">
        <w:t>ever possible</w:t>
      </w:r>
      <w:r w:rsidR="00F8546E">
        <w:t>!</w:t>
      </w:r>
    </w:p>
    <w:p w14:paraId="5975F67E" w14:textId="7FCD89FC" w:rsidR="00756E76" w:rsidRPr="005D6FE0" w:rsidRDefault="00756E76" w:rsidP="004715C7">
      <w:pPr>
        <w:pStyle w:val="Auflistung"/>
      </w:pPr>
      <w:r>
        <w:t>Python: don’t forget docstring</w:t>
      </w:r>
      <w:r w:rsidR="00CE2498">
        <w:t xml:space="preserve"> </w:t>
      </w:r>
      <w:r w:rsidR="000B623B">
        <w:t>and</w:t>
      </w:r>
      <w:r w:rsidR="009739A9">
        <w:t xml:space="preserve"> </w:t>
      </w:r>
      <w:r w:rsidR="009739A9" w:rsidRPr="00CE2498">
        <w:rPr>
          <w:rFonts w:ascii="Consolas" w:hAnsi="Consolas"/>
        </w:rPr>
        <w:t>self</w:t>
      </w:r>
      <w:r w:rsidR="009739A9">
        <w:t xml:space="preserve"> in </w:t>
      </w:r>
      <w:r w:rsidR="00CE2498">
        <w:t>non-static member functions</w:t>
      </w:r>
    </w:p>
    <w:p w14:paraId="459A6D6F" w14:textId="3D7CF218" w:rsidR="009C330A" w:rsidRPr="004501D6" w:rsidRDefault="00095E22" w:rsidP="005B701D">
      <w:pPr>
        <w:pStyle w:val="berschrift1"/>
        <w:tabs>
          <w:tab w:val="left" w:pos="1560"/>
        </w:tabs>
      </w:pPr>
      <w:r w:rsidRPr="004501D6">
        <w:t>Table of contents</w:t>
      </w:r>
    </w:p>
    <w:p w14:paraId="5A476B3E" w14:textId="14FA9497" w:rsidR="001D42BF" w:rsidRPr="004501D6" w:rsidRDefault="00EB40C3" w:rsidP="001D42BF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 xml:space="preserve">Week </w:t>
      </w:r>
      <w:r w:rsidR="00095E22" w:rsidRPr="004501D6">
        <w:rPr>
          <w:szCs w:val="16"/>
          <w:lang w:val="en-US"/>
        </w:rPr>
        <w:t>1:</w:t>
      </w:r>
      <w:r w:rsidR="00831192" w:rsidRPr="00831192">
        <w:rPr>
          <w:szCs w:val="16"/>
        </w:rPr>
        <w:t xml:space="preserve"> </w:t>
      </w:r>
      <w:r w:rsidR="00831192" w:rsidRPr="004501D6">
        <w:rPr>
          <w:szCs w:val="16"/>
        </w:rPr>
        <w:t xml:space="preserve">Version </w:t>
      </w:r>
      <w:proofErr w:type="spellStart"/>
      <w:r w:rsidR="00831192" w:rsidRPr="004501D6">
        <w:rPr>
          <w:szCs w:val="16"/>
        </w:rPr>
        <w:t>control</w:t>
      </w:r>
      <w:proofErr w:type="spellEnd"/>
      <w:r w:rsidR="00831192" w:rsidRPr="004501D6">
        <w:rPr>
          <w:szCs w:val="16"/>
        </w:rPr>
        <w:t xml:space="preserve">, </w:t>
      </w:r>
      <w:proofErr w:type="spellStart"/>
      <w:r w:rsidR="00831192" w:rsidRPr="004501D6">
        <w:rPr>
          <w:szCs w:val="16"/>
        </w:rPr>
        <w:t>Git</w:t>
      </w:r>
      <w:proofErr w:type="spellEnd"/>
    </w:p>
    <w:p w14:paraId="36E6ACA7" w14:textId="31F5D94D" w:rsidR="000E0676" w:rsidRDefault="001D42BF" w:rsidP="000E0676">
      <w:pPr>
        <w:pStyle w:val="Auflistung"/>
        <w:rPr>
          <w:szCs w:val="16"/>
        </w:rPr>
      </w:pPr>
      <w:r w:rsidRPr="004501D6">
        <w:rPr>
          <w:szCs w:val="16"/>
        </w:rPr>
        <w:t xml:space="preserve">Exercise: </w:t>
      </w:r>
      <w:r w:rsidR="00685336">
        <w:rPr>
          <w:szCs w:val="16"/>
        </w:rPr>
        <w:t>Epsilon, Simpson</w:t>
      </w:r>
    </w:p>
    <w:p w14:paraId="14548F92" w14:textId="39708CD5" w:rsidR="000E0676" w:rsidRPr="004501D6" w:rsidRDefault="000E0676" w:rsidP="000E0676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 xml:space="preserve">Week </w:t>
      </w:r>
      <w:r>
        <w:rPr>
          <w:szCs w:val="16"/>
          <w:lang w:val="en-US"/>
        </w:rPr>
        <w:t>2</w:t>
      </w:r>
      <w:r w:rsidRPr="004501D6">
        <w:rPr>
          <w:szCs w:val="16"/>
          <w:lang w:val="en-US"/>
        </w:rPr>
        <w:t>:</w:t>
      </w:r>
      <w:r w:rsidR="00831192" w:rsidRPr="00831192">
        <w:rPr>
          <w:szCs w:val="16"/>
        </w:rPr>
        <w:t xml:space="preserve"> </w:t>
      </w:r>
      <w:r w:rsidR="00831192">
        <w:rPr>
          <w:szCs w:val="16"/>
        </w:rPr>
        <w:t xml:space="preserve">a) </w:t>
      </w:r>
      <w:proofErr w:type="spellStart"/>
      <w:r w:rsidR="00831192">
        <w:rPr>
          <w:szCs w:val="16"/>
        </w:rPr>
        <w:t>Preprocessing</w:t>
      </w:r>
      <w:proofErr w:type="spellEnd"/>
      <w:r w:rsidR="00831192">
        <w:rPr>
          <w:szCs w:val="16"/>
        </w:rPr>
        <w:t xml:space="preserve">/Compiling/Linking/Libraries b) </w:t>
      </w:r>
      <w:proofErr w:type="spellStart"/>
      <w:r w:rsidR="00831192">
        <w:rPr>
          <w:szCs w:val="16"/>
        </w:rPr>
        <w:t>Make</w:t>
      </w:r>
      <w:proofErr w:type="spellEnd"/>
    </w:p>
    <w:p w14:paraId="2D71A6B2" w14:textId="3A62FEF8" w:rsidR="000E0676" w:rsidRPr="000E0676" w:rsidRDefault="000E0676" w:rsidP="000E0676">
      <w:pPr>
        <w:pStyle w:val="Auflistung"/>
        <w:rPr>
          <w:szCs w:val="16"/>
        </w:rPr>
      </w:pPr>
      <w:r w:rsidRPr="004501D6">
        <w:rPr>
          <w:szCs w:val="16"/>
        </w:rPr>
        <w:t xml:space="preserve">Exercise: </w:t>
      </w:r>
      <w:r w:rsidR="006B2ED4">
        <w:rPr>
          <w:szCs w:val="16"/>
        </w:rPr>
        <w:t xml:space="preserve">Static/dynamic arrays, Simpson </w:t>
      </w:r>
      <w:r w:rsidR="00A8242F">
        <w:rPr>
          <w:szCs w:val="16"/>
        </w:rPr>
        <w:t>(pointer), format output</w:t>
      </w:r>
    </w:p>
    <w:p w14:paraId="7C14C943" w14:textId="4C01DF57" w:rsidR="000E0676" w:rsidRPr="004501D6" w:rsidRDefault="000E0676" w:rsidP="000E0676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 xml:space="preserve">Week </w:t>
      </w:r>
      <w:r w:rsidR="00506CA1">
        <w:rPr>
          <w:szCs w:val="16"/>
          <w:lang w:val="en-US"/>
        </w:rPr>
        <w:t>3</w:t>
      </w:r>
      <w:r w:rsidRPr="004501D6">
        <w:rPr>
          <w:szCs w:val="16"/>
          <w:lang w:val="en-US"/>
        </w:rPr>
        <w:t>:</w:t>
      </w:r>
      <w:r w:rsidR="00831192" w:rsidRPr="00831192">
        <w:rPr>
          <w:szCs w:val="16"/>
        </w:rPr>
        <w:t xml:space="preserve"> </w:t>
      </w:r>
      <w:r w:rsidR="00831192">
        <w:rPr>
          <w:szCs w:val="16"/>
        </w:rPr>
        <w:t xml:space="preserve">a) </w:t>
      </w:r>
      <w:proofErr w:type="spellStart"/>
      <w:r w:rsidR="00831192">
        <w:rPr>
          <w:szCs w:val="16"/>
        </w:rPr>
        <w:t>CMake</w:t>
      </w:r>
      <w:proofErr w:type="spellEnd"/>
      <w:r w:rsidR="00831192">
        <w:rPr>
          <w:szCs w:val="16"/>
        </w:rPr>
        <w:t xml:space="preserve"> b) Templates c) Classes</w:t>
      </w:r>
    </w:p>
    <w:p w14:paraId="170F9790" w14:textId="470528F6" w:rsidR="000E0676" w:rsidRPr="000E0676" w:rsidRDefault="000E0676" w:rsidP="000E0676">
      <w:pPr>
        <w:pStyle w:val="Auflistung"/>
        <w:rPr>
          <w:szCs w:val="16"/>
        </w:rPr>
      </w:pPr>
      <w:r w:rsidRPr="004501D6">
        <w:rPr>
          <w:szCs w:val="16"/>
        </w:rPr>
        <w:t xml:space="preserve">Exercise: </w:t>
      </w:r>
      <w:r w:rsidR="00A8242F">
        <w:rPr>
          <w:szCs w:val="16"/>
        </w:rPr>
        <w:t>Epsilon</w:t>
      </w:r>
      <w:r w:rsidR="00510136">
        <w:rPr>
          <w:szCs w:val="16"/>
        </w:rPr>
        <w:t xml:space="preserve"> (template), Penna (concept)</w:t>
      </w:r>
    </w:p>
    <w:p w14:paraId="4C362BB4" w14:textId="4E37BC5D" w:rsidR="000E0676" w:rsidRPr="004501D6" w:rsidRDefault="000E0676" w:rsidP="000E0676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 xml:space="preserve">Week </w:t>
      </w:r>
      <w:r w:rsidR="004715C7">
        <w:rPr>
          <w:szCs w:val="16"/>
          <w:lang w:val="en-US"/>
        </w:rPr>
        <w:t>4</w:t>
      </w:r>
      <w:r w:rsidRPr="004501D6">
        <w:rPr>
          <w:szCs w:val="16"/>
          <w:lang w:val="en-US"/>
        </w:rPr>
        <w:t>:</w:t>
      </w:r>
      <w:r w:rsidR="00831192" w:rsidRPr="00831192">
        <w:rPr>
          <w:szCs w:val="16"/>
        </w:rPr>
        <w:t xml:space="preserve"> </w:t>
      </w:r>
      <w:r w:rsidR="00831192">
        <w:rPr>
          <w:szCs w:val="16"/>
        </w:rPr>
        <w:t>Classes (</w:t>
      </w:r>
      <w:proofErr w:type="spellStart"/>
      <w:r w:rsidR="00831192">
        <w:rPr>
          <w:szCs w:val="16"/>
        </w:rPr>
        <w:t>static</w:t>
      </w:r>
      <w:proofErr w:type="spellEnd"/>
      <w:r w:rsidR="00831192">
        <w:rPr>
          <w:szCs w:val="16"/>
        </w:rPr>
        <w:t xml:space="preserve">, mutable), Op. </w:t>
      </w:r>
      <w:proofErr w:type="spellStart"/>
      <w:r w:rsidR="00831192">
        <w:rPr>
          <w:szCs w:val="16"/>
        </w:rPr>
        <w:t>overloading</w:t>
      </w:r>
      <w:proofErr w:type="spellEnd"/>
      <w:r w:rsidR="00831192">
        <w:rPr>
          <w:szCs w:val="16"/>
        </w:rPr>
        <w:t xml:space="preserve">, friend, </w:t>
      </w:r>
      <w:proofErr w:type="spellStart"/>
      <w:r w:rsidR="00831192">
        <w:rPr>
          <w:szCs w:val="16"/>
        </w:rPr>
        <w:t>lambda</w:t>
      </w:r>
      <w:proofErr w:type="spellEnd"/>
    </w:p>
    <w:p w14:paraId="4D763877" w14:textId="4F6131C6" w:rsidR="000E0676" w:rsidRPr="000E0676" w:rsidRDefault="000E0676" w:rsidP="000E0676">
      <w:pPr>
        <w:pStyle w:val="Auflistung"/>
        <w:rPr>
          <w:szCs w:val="16"/>
        </w:rPr>
      </w:pPr>
      <w:r w:rsidRPr="004501D6">
        <w:rPr>
          <w:szCs w:val="16"/>
        </w:rPr>
        <w:t xml:space="preserve">Exercise: </w:t>
      </w:r>
      <w:r w:rsidR="00510136">
        <w:rPr>
          <w:szCs w:val="16"/>
        </w:rPr>
        <w:t xml:space="preserve">Op. overloading (Z2), </w:t>
      </w:r>
      <w:r w:rsidR="00291BE2">
        <w:rPr>
          <w:szCs w:val="16"/>
        </w:rPr>
        <w:t>Simpson (functor), Penna header</w:t>
      </w:r>
    </w:p>
    <w:p w14:paraId="4B6101AD" w14:textId="2E968050" w:rsidR="000E0676" w:rsidRPr="004501D6" w:rsidRDefault="000E0676" w:rsidP="000E0676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 xml:space="preserve">Week </w:t>
      </w:r>
      <w:r w:rsidR="004715C7">
        <w:rPr>
          <w:szCs w:val="16"/>
          <w:lang w:val="en-US"/>
        </w:rPr>
        <w:t>5</w:t>
      </w:r>
      <w:r w:rsidRPr="004501D6">
        <w:rPr>
          <w:szCs w:val="16"/>
          <w:lang w:val="en-US"/>
        </w:rPr>
        <w:t>:</w:t>
      </w:r>
      <w:r w:rsidR="00831192" w:rsidRPr="00831192">
        <w:rPr>
          <w:szCs w:val="16"/>
        </w:rPr>
        <w:t xml:space="preserve"> </w:t>
      </w:r>
      <w:r w:rsidR="00831192">
        <w:rPr>
          <w:szCs w:val="16"/>
        </w:rPr>
        <w:t xml:space="preserve">a) </w:t>
      </w:r>
      <w:proofErr w:type="spellStart"/>
      <w:r w:rsidR="00831192">
        <w:rPr>
          <w:szCs w:val="16"/>
        </w:rPr>
        <w:t>ctor</w:t>
      </w:r>
      <w:proofErr w:type="spellEnd"/>
      <w:r w:rsidR="00831192">
        <w:rPr>
          <w:szCs w:val="16"/>
        </w:rPr>
        <w:t xml:space="preserve">, </w:t>
      </w:r>
      <w:proofErr w:type="spellStart"/>
      <w:r w:rsidR="00831192">
        <w:rPr>
          <w:szCs w:val="16"/>
        </w:rPr>
        <w:t>dtor</w:t>
      </w:r>
      <w:proofErr w:type="spellEnd"/>
      <w:r w:rsidR="00831192">
        <w:rPr>
          <w:szCs w:val="16"/>
        </w:rPr>
        <w:t xml:space="preserve">, = b) Templates, Traits, </w:t>
      </w:r>
      <w:proofErr w:type="spellStart"/>
      <w:r w:rsidR="00831192">
        <w:rPr>
          <w:szCs w:val="16"/>
        </w:rPr>
        <w:t>Concepts</w:t>
      </w:r>
      <w:proofErr w:type="spellEnd"/>
    </w:p>
    <w:p w14:paraId="43DB9BE1" w14:textId="62E72DAC" w:rsidR="000E0676" w:rsidRPr="000E0676" w:rsidRDefault="000E0676" w:rsidP="000E0676">
      <w:pPr>
        <w:pStyle w:val="Auflistung"/>
        <w:rPr>
          <w:szCs w:val="16"/>
        </w:rPr>
      </w:pPr>
      <w:r w:rsidRPr="004501D6">
        <w:rPr>
          <w:szCs w:val="16"/>
        </w:rPr>
        <w:t xml:space="preserve">Exercise: </w:t>
      </w:r>
      <w:r w:rsidR="00BB3FF9">
        <w:rPr>
          <w:szCs w:val="16"/>
        </w:rPr>
        <w:t>2D Simpson, Traits, Penna implementation</w:t>
      </w:r>
    </w:p>
    <w:p w14:paraId="04DD7535" w14:textId="28971CBC" w:rsidR="006E5EC0" w:rsidRPr="004501D6" w:rsidRDefault="006E5EC0" w:rsidP="006E5EC0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 xml:space="preserve">Week </w:t>
      </w:r>
      <w:r w:rsidR="004715C7">
        <w:rPr>
          <w:szCs w:val="16"/>
          <w:lang w:val="en-US"/>
        </w:rPr>
        <w:t>6</w:t>
      </w:r>
      <w:r w:rsidRPr="004501D6">
        <w:rPr>
          <w:szCs w:val="16"/>
          <w:lang w:val="en-US"/>
        </w:rPr>
        <w:t>:</w:t>
      </w:r>
      <w:r w:rsidR="00831192" w:rsidRPr="00831192">
        <w:rPr>
          <w:szCs w:val="16"/>
        </w:rPr>
        <w:t xml:space="preserve"> </w:t>
      </w:r>
      <w:proofErr w:type="spellStart"/>
      <w:r w:rsidR="00831192">
        <w:rPr>
          <w:szCs w:val="16"/>
        </w:rPr>
        <w:t>Exceptions</w:t>
      </w:r>
      <w:proofErr w:type="spellEnd"/>
      <w:r w:rsidR="00831192">
        <w:rPr>
          <w:szCs w:val="16"/>
        </w:rPr>
        <w:t xml:space="preserve">, </w:t>
      </w:r>
      <w:proofErr w:type="spellStart"/>
      <w:r w:rsidR="00831192">
        <w:rPr>
          <w:szCs w:val="16"/>
        </w:rPr>
        <w:t>random</w:t>
      </w:r>
      <w:proofErr w:type="spellEnd"/>
      <w:r w:rsidR="00831192">
        <w:rPr>
          <w:szCs w:val="16"/>
        </w:rPr>
        <w:t xml:space="preserve"> </w:t>
      </w:r>
      <w:proofErr w:type="spellStart"/>
      <w:r w:rsidR="00831192">
        <w:rPr>
          <w:szCs w:val="16"/>
        </w:rPr>
        <w:t>numbers</w:t>
      </w:r>
      <w:proofErr w:type="spellEnd"/>
      <w:r w:rsidR="00831192">
        <w:rPr>
          <w:szCs w:val="16"/>
        </w:rPr>
        <w:t xml:space="preserve">, </w:t>
      </w:r>
      <w:proofErr w:type="spellStart"/>
      <w:r w:rsidR="00831192">
        <w:rPr>
          <w:szCs w:val="16"/>
        </w:rPr>
        <w:t>timing</w:t>
      </w:r>
      <w:proofErr w:type="spellEnd"/>
    </w:p>
    <w:p w14:paraId="209DED73" w14:textId="5A80E367" w:rsidR="006E5EC0" w:rsidRPr="000E0676" w:rsidRDefault="006E5EC0" w:rsidP="006E5EC0">
      <w:pPr>
        <w:pStyle w:val="Auflistung"/>
        <w:rPr>
          <w:szCs w:val="16"/>
        </w:rPr>
      </w:pPr>
      <w:r w:rsidRPr="004501D6">
        <w:rPr>
          <w:szCs w:val="16"/>
        </w:rPr>
        <w:t xml:space="preserve">Exercise: </w:t>
      </w:r>
      <w:r w:rsidR="00AF3B93">
        <w:rPr>
          <w:szCs w:val="16"/>
        </w:rPr>
        <w:t xml:space="preserve">Exception, </w:t>
      </w:r>
      <w:r w:rsidR="00E07E04">
        <w:rPr>
          <w:szCs w:val="16"/>
        </w:rPr>
        <w:t>Random</w:t>
      </w:r>
      <w:r w:rsidR="00842E9F">
        <w:rPr>
          <w:szCs w:val="16"/>
        </w:rPr>
        <w:t>/Timer libraries</w:t>
      </w:r>
      <w:r w:rsidR="001F3C68">
        <w:rPr>
          <w:szCs w:val="16"/>
        </w:rPr>
        <w:t>, Test Penna</w:t>
      </w:r>
      <w:r w:rsidR="00842E9F">
        <w:rPr>
          <w:szCs w:val="16"/>
        </w:rPr>
        <w:t xml:space="preserve"> </w:t>
      </w:r>
    </w:p>
    <w:p w14:paraId="65AB18BC" w14:textId="02758209" w:rsidR="006E5EC0" w:rsidRPr="004501D6" w:rsidRDefault="006E5EC0" w:rsidP="006E5EC0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 xml:space="preserve">Week </w:t>
      </w:r>
      <w:r w:rsidR="004715C7">
        <w:rPr>
          <w:szCs w:val="16"/>
          <w:lang w:val="en-US"/>
        </w:rPr>
        <w:t>7</w:t>
      </w:r>
      <w:r w:rsidRPr="004501D6">
        <w:rPr>
          <w:szCs w:val="16"/>
          <w:lang w:val="en-US"/>
        </w:rPr>
        <w:t>:</w:t>
      </w:r>
      <w:r w:rsidR="00831192" w:rsidRPr="00831192">
        <w:rPr>
          <w:szCs w:val="16"/>
        </w:rPr>
        <w:t xml:space="preserve"> </w:t>
      </w:r>
      <w:proofErr w:type="spellStart"/>
      <w:r w:rsidR="00831192">
        <w:rPr>
          <w:szCs w:val="16"/>
        </w:rPr>
        <w:t>std</w:t>
      </w:r>
      <w:proofErr w:type="spellEnd"/>
      <w:r w:rsidR="00831192">
        <w:rPr>
          <w:szCs w:val="16"/>
        </w:rPr>
        <w:t xml:space="preserve"> </w:t>
      </w:r>
      <w:proofErr w:type="spellStart"/>
      <w:r w:rsidR="00831192">
        <w:rPr>
          <w:szCs w:val="16"/>
        </w:rPr>
        <w:t>data</w:t>
      </w:r>
      <w:proofErr w:type="spellEnd"/>
      <w:r w:rsidR="00831192">
        <w:rPr>
          <w:szCs w:val="16"/>
        </w:rPr>
        <w:t xml:space="preserve"> </w:t>
      </w:r>
      <w:proofErr w:type="spellStart"/>
      <w:r w:rsidR="00831192">
        <w:rPr>
          <w:szCs w:val="16"/>
        </w:rPr>
        <w:t>structures</w:t>
      </w:r>
      <w:proofErr w:type="spellEnd"/>
      <w:r w:rsidR="00831192">
        <w:rPr>
          <w:szCs w:val="16"/>
        </w:rPr>
        <w:t xml:space="preserve">, </w:t>
      </w:r>
      <w:proofErr w:type="spellStart"/>
      <w:r w:rsidR="00831192">
        <w:rPr>
          <w:szCs w:val="16"/>
        </w:rPr>
        <w:t>generic</w:t>
      </w:r>
      <w:proofErr w:type="spellEnd"/>
      <w:r w:rsidR="00831192">
        <w:rPr>
          <w:szCs w:val="16"/>
        </w:rPr>
        <w:t xml:space="preserve"> </w:t>
      </w:r>
      <w:proofErr w:type="spellStart"/>
      <w:r w:rsidR="00831192">
        <w:rPr>
          <w:szCs w:val="16"/>
        </w:rPr>
        <w:t>algorithms</w:t>
      </w:r>
      <w:proofErr w:type="spellEnd"/>
    </w:p>
    <w:p w14:paraId="203804DB" w14:textId="0436BB16" w:rsidR="006E5EC0" w:rsidRPr="000E0676" w:rsidRDefault="006E5EC0" w:rsidP="006E5EC0">
      <w:pPr>
        <w:pStyle w:val="Auflistung"/>
        <w:rPr>
          <w:szCs w:val="16"/>
        </w:rPr>
      </w:pPr>
      <w:r w:rsidRPr="004501D6">
        <w:rPr>
          <w:szCs w:val="16"/>
        </w:rPr>
        <w:t xml:space="preserve">Exercise: </w:t>
      </w:r>
      <w:r w:rsidR="00E77868">
        <w:rPr>
          <w:szCs w:val="16"/>
        </w:rPr>
        <w:t xml:space="preserve">Iterators, Benchmarking </w:t>
      </w:r>
      <w:proofErr w:type="gramStart"/>
      <w:r w:rsidR="00E77868">
        <w:rPr>
          <w:szCs w:val="16"/>
        </w:rPr>
        <w:t>std::</w:t>
      </w:r>
      <w:proofErr w:type="gramEnd"/>
      <w:r w:rsidR="00E77868">
        <w:rPr>
          <w:szCs w:val="16"/>
        </w:rPr>
        <w:t>container, Penna Population</w:t>
      </w:r>
    </w:p>
    <w:p w14:paraId="201F198E" w14:textId="69D216F8" w:rsidR="006E5EC0" w:rsidRPr="004501D6" w:rsidRDefault="006E5EC0" w:rsidP="006E5EC0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 xml:space="preserve">Week </w:t>
      </w:r>
      <w:r w:rsidR="004715C7">
        <w:rPr>
          <w:szCs w:val="16"/>
          <w:lang w:val="en-US"/>
        </w:rPr>
        <w:t>8</w:t>
      </w:r>
      <w:r w:rsidRPr="004501D6">
        <w:rPr>
          <w:szCs w:val="16"/>
          <w:lang w:val="en-US"/>
        </w:rPr>
        <w:t>:</w:t>
      </w:r>
      <w:r w:rsidR="00831192" w:rsidRPr="00831192">
        <w:rPr>
          <w:szCs w:val="16"/>
        </w:rPr>
        <w:t xml:space="preserve"> </w:t>
      </w:r>
      <w:proofErr w:type="spellStart"/>
      <w:r w:rsidR="00831192">
        <w:rPr>
          <w:szCs w:val="16"/>
        </w:rPr>
        <w:t>Inheritance</w:t>
      </w:r>
      <w:proofErr w:type="spellEnd"/>
      <w:r w:rsidR="00831192">
        <w:rPr>
          <w:szCs w:val="16"/>
        </w:rPr>
        <w:t xml:space="preserve">, </w:t>
      </w:r>
      <w:proofErr w:type="spellStart"/>
      <w:r w:rsidR="00831192">
        <w:rPr>
          <w:szCs w:val="16"/>
        </w:rPr>
        <w:t>Polymorphism</w:t>
      </w:r>
      <w:proofErr w:type="spellEnd"/>
    </w:p>
    <w:p w14:paraId="5A183E7D" w14:textId="71298296" w:rsidR="006E5EC0" w:rsidRPr="000E0676" w:rsidRDefault="006E5EC0" w:rsidP="006E5EC0">
      <w:pPr>
        <w:pStyle w:val="Auflistung"/>
        <w:rPr>
          <w:szCs w:val="16"/>
        </w:rPr>
      </w:pPr>
      <w:r w:rsidRPr="004501D6">
        <w:rPr>
          <w:szCs w:val="16"/>
        </w:rPr>
        <w:t xml:space="preserve">Exercise: </w:t>
      </w:r>
      <w:r w:rsidR="00455B5D">
        <w:rPr>
          <w:szCs w:val="16"/>
        </w:rPr>
        <w:t>Inheritance, Simpson (ABS)</w:t>
      </w:r>
      <w:r w:rsidR="00CE6C86">
        <w:rPr>
          <w:szCs w:val="16"/>
        </w:rPr>
        <w:t xml:space="preserve"> + benchmark, Penna fishing</w:t>
      </w:r>
    </w:p>
    <w:p w14:paraId="6F2218C6" w14:textId="420ED201" w:rsidR="006E5EC0" w:rsidRPr="004501D6" w:rsidRDefault="006E5EC0" w:rsidP="006E5EC0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 xml:space="preserve">Week </w:t>
      </w:r>
      <w:r w:rsidR="004715C7">
        <w:rPr>
          <w:szCs w:val="16"/>
          <w:lang w:val="en-US"/>
        </w:rPr>
        <w:t>9</w:t>
      </w:r>
      <w:r w:rsidRPr="004501D6">
        <w:rPr>
          <w:szCs w:val="16"/>
          <w:lang w:val="en-US"/>
        </w:rPr>
        <w:t>:</w:t>
      </w:r>
      <w:r w:rsidR="00831192" w:rsidRPr="00831192">
        <w:rPr>
          <w:szCs w:val="16"/>
        </w:rPr>
        <w:t xml:space="preserve"> </w:t>
      </w:r>
      <w:r w:rsidR="00831192">
        <w:rPr>
          <w:szCs w:val="16"/>
        </w:rPr>
        <w:t xml:space="preserve">Hardware, </w:t>
      </w:r>
      <w:proofErr w:type="spellStart"/>
      <w:r w:rsidR="00831192">
        <w:rPr>
          <w:szCs w:val="16"/>
        </w:rPr>
        <w:t>cache</w:t>
      </w:r>
      <w:proofErr w:type="spellEnd"/>
    </w:p>
    <w:p w14:paraId="23668BCF" w14:textId="639EF23E" w:rsidR="006E5EC0" w:rsidRPr="000E0676" w:rsidRDefault="006E5EC0" w:rsidP="006E5EC0">
      <w:pPr>
        <w:pStyle w:val="Auflistung"/>
        <w:rPr>
          <w:szCs w:val="16"/>
        </w:rPr>
      </w:pPr>
      <w:r w:rsidRPr="004501D6">
        <w:rPr>
          <w:szCs w:val="16"/>
        </w:rPr>
        <w:t xml:space="preserve">Exercise: </w:t>
      </w:r>
      <w:r w:rsidR="00BD73A0">
        <w:rPr>
          <w:szCs w:val="16"/>
        </w:rPr>
        <w:t>Cache effects, Penna simulation</w:t>
      </w:r>
      <w:r w:rsidR="00685336">
        <w:rPr>
          <w:szCs w:val="16"/>
        </w:rPr>
        <w:t xml:space="preserve"> (vector)</w:t>
      </w:r>
    </w:p>
    <w:p w14:paraId="300E4D08" w14:textId="6EA0ABFA" w:rsidR="006E5EC0" w:rsidRPr="004501D6" w:rsidRDefault="006E5EC0" w:rsidP="006E5EC0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>Week 1</w:t>
      </w:r>
      <w:r w:rsidR="004715C7">
        <w:rPr>
          <w:szCs w:val="16"/>
          <w:lang w:val="en-US"/>
        </w:rPr>
        <w:t>0</w:t>
      </w:r>
      <w:r w:rsidRPr="004501D6">
        <w:rPr>
          <w:szCs w:val="16"/>
          <w:lang w:val="en-US"/>
        </w:rPr>
        <w:t>:</w:t>
      </w:r>
      <w:r w:rsidR="009E2161">
        <w:rPr>
          <w:szCs w:val="16"/>
          <w:lang w:val="en-US"/>
        </w:rPr>
        <w:t xml:space="preserve"> Optimization, numerical libraries</w:t>
      </w:r>
    </w:p>
    <w:p w14:paraId="2FADF4AA" w14:textId="0E400F4F" w:rsidR="006E5EC0" w:rsidRPr="004501D6" w:rsidRDefault="003F0A79" w:rsidP="006E5EC0">
      <w:pPr>
        <w:pStyle w:val="Auflistung"/>
        <w:rPr>
          <w:szCs w:val="16"/>
        </w:rPr>
      </w:pPr>
      <w:r>
        <w:rPr>
          <w:szCs w:val="16"/>
        </w:rPr>
        <w:t>Exercise</w:t>
      </w:r>
      <w:r w:rsidR="006E5EC0" w:rsidRPr="004501D6">
        <w:rPr>
          <w:szCs w:val="16"/>
        </w:rPr>
        <w:t xml:space="preserve">: </w:t>
      </w:r>
      <w:r w:rsidR="007C0D85">
        <w:rPr>
          <w:szCs w:val="16"/>
        </w:rPr>
        <w:t>Matrix multiplication (BLAS/LAPACK)</w:t>
      </w:r>
    </w:p>
    <w:p w14:paraId="0D7FC3C5" w14:textId="7B65B168" w:rsidR="006E5EC0" w:rsidRPr="004501D6" w:rsidRDefault="006E5EC0" w:rsidP="006E5EC0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>Week 1</w:t>
      </w:r>
      <w:r w:rsidR="004715C7">
        <w:rPr>
          <w:szCs w:val="16"/>
          <w:lang w:val="en-US"/>
        </w:rPr>
        <w:t>1</w:t>
      </w:r>
      <w:r w:rsidRPr="004501D6">
        <w:rPr>
          <w:szCs w:val="16"/>
          <w:lang w:val="en-US"/>
        </w:rPr>
        <w:t>:</w:t>
      </w:r>
      <w:r w:rsidR="00B2777E">
        <w:rPr>
          <w:szCs w:val="16"/>
          <w:lang w:val="en-US"/>
        </w:rPr>
        <w:t xml:space="preserve"> Optimization in C++, inline, lazy eval., expr. templates</w:t>
      </w:r>
    </w:p>
    <w:p w14:paraId="29D70881" w14:textId="1CDCAFA6" w:rsidR="006E5EC0" w:rsidRPr="000E0676" w:rsidRDefault="006E5EC0" w:rsidP="006E5EC0">
      <w:pPr>
        <w:pStyle w:val="Auflistung"/>
        <w:rPr>
          <w:szCs w:val="16"/>
        </w:rPr>
      </w:pPr>
      <w:r w:rsidRPr="004501D6">
        <w:rPr>
          <w:szCs w:val="16"/>
        </w:rPr>
        <w:t xml:space="preserve">Exercise: </w:t>
      </w:r>
      <w:r w:rsidR="006C347B">
        <w:rPr>
          <w:szCs w:val="16"/>
        </w:rPr>
        <w:t>LA with LAPACK</w:t>
      </w:r>
      <w:r w:rsidR="001B3BB2">
        <w:rPr>
          <w:szCs w:val="16"/>
        </w:rPr>
        <w:t xml:space="preserve">, </w:t>
      </w:r>
      <w:proofErr w:type="spellStart"/>
      <w:r w:rsidR="001B3BB2">
        <w:rPr>
          <w:szCs w:val="16"/>
        </w:rPr>
        <w:t>metaprog</w:t>
      </w:r>
      <w:proofErr w:type="spellEnd"/>
      <w:r w:rsidR="001B3BB2">
        <w:rPr>
          <w:szCs w:val="16"/>
        </w:rPr>
        <w:t>. factorial + derivation</w:t>
      </w:r>
    </w:p>
    <w:p w14:paraId="396DF43C" w14:textId="1BB0F9A3" w:rsidR="006E5EC0" w:rsidRPr="004501D6" w:rsidRDefault="006E5EC0" w:rsidP="006E5EC0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>Week 1</w:t>
      </w:r>
      <w:r w:rsidR="004715C7">
        <w:rPr>
          <w:szCs w:val="16"/>
          <w:lang w:val="en-US"/>
        </w:rPr>
        <w:t>2</w:t>
      </w:r>
      <w:r w:rsidRPr="004501D6">
        <w:rPr>
          <w:szCs w:val="16"/>
          <w:lang w:val="en-US"/>
        </w:rPr>
        <w:t>:</w:t>
      </w:r>
      <w:r w:rsidR="00F8314B">
        <w:rPr>
          <w:szCs w:val="16"/>
          <w:lang w:val="en-US"/>
        </w:rPr>
        <w:t xml:space="preserve"> Introduction to Python</w:t>
      </w:r>
      <w:r w:rsidR="006A48F6">
        <w:rPr>
          <w:szCs w:val="16"/>
          <w:lang w:val="en-US"/>
        </w:rPr>
        <w:t>, types, control flow</w:t>
      </w:r>
    </w:p>
    <w:p w14:paraId="01CCFE80" w14:textId="1B394B7D" w:rsidR="006E5EC0" w:rsidRDefault="006E5EC0" w:rsidP="006E5EC0">
      <w:pPr>
        <w:pStyle w:val="Auflistung"/>
        <w:rPr>
          <w:szCs w:val="16"/>
        </w:rPr>
      </w:pPr>
      <w:r w:rsidRPr="004501D6">
        <w:rPr>
          <w:szCs w:val="16"/>
        </w:rPr>
        <w:t xml:space="preserve">Exercise: </w:t>
      </w:r>
      <w:r w:rsidR="003A15D8">
        <w:rPr>
          <w:szCs w:val="16"/>
        </w:rPr>
        <w:t>Python: Penna, Golf</w:t>
      </w:r>
    </w:p>
    <w:p w14:paraId="43BB52F2" w14:textId="5311E426" w:rsidR="00DD6A91" w:rsidRPr="004501D6" w:rsidRDefault="00DD6A91" w:rsidP="00DD6A91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>Week 1</w:t>
      </w:r>
      <w:r w:rsidR="00FE1FEF">
        <w:rPr>
          <w:szCs w:val="16"/>
          <w:lang w:val="en-US"/>
        </w:rPr>
        <w:t>3</w:t>
      </w:r>
      <w:r w:rsidRPr="004501D6">
        <w:rPr>
          <w:szCs w:val="16"/>
          <w:lang w:val="en-US"/>
        </w:rPr>
        <w:t>:</w:t>
      </w:r>
      <w:r w:rsidR="00F8314B">
        <w:rPr>
          <w:szCs w:val="16"/>
          <w:lang w:val="en-US"/>
        </w:rPr>
        <w:t xml:space="preserve"> </w:t>
      </w:r>
      <w:r w:rsidR="00D932BE">
        <w:rPr>
          <w:szCs w:val="16"/>
          <w:lang w:val="en-US"/>
        </w:rPr>
        <w:t>a) NumPy, Matplotlib</w:t>
      </w:r>
      <w:r w:rsidR="00B533DF">
        <w:rPr>
          <w:szCs w:val="16"/>
          <w:lang w:val="en-US"/>
        </w:rPr>
        <w:t xml:space="preserve"> b) I/O</w:t>
      </w:r>
    </w:p>
    <w:p w14:paraId="6B7452DF" w14:textId="78217789" w:rsidR="00DD6A91" w:rsidRPr="000E0676" w:rsidRDefault="00DD6A91" w:rsidP="00DD6A91">
      <w:pPr>
        <w:pStyle w:val="Auflistung"/>
        <w:rPr>
          <w:szCs w:val="16"/>
        </w:rPr>
      </w:pPr>
      <w:r w:rsidRPr="004501D6">
        <w:rPr>
          <w:szCs w:val="16"/>
        </w:rPr>
        <w:t>Exercise:</w:t>
      </w:r>
      <w:r w:rsidR="00931590">
        <w:rPr>
          <w:szCs w:val="16"/>
        </w:rPr>
        <w:t xml:space="preserve"> NumPy, matplotlib</w:t>
      </w:r>
      <w:r w:rsidR="00464708">
        <w:rPr>
          <w:szCs w:val="16"/>
        </w:rPr>
        <w:t xml:space="preserve">, </w:t>
      </w:r>
      <w:proofErr w:type="spellStart"/>
      <w:r w:rsidR="00464708">
        <w:rPr>
          <w:szCs w:val="16"/>
        </w:rPr>
        <w:t>venv</w:t>
      </w:r>
      <w:proofErr w:type="spellEnd"/>
    </w:p>
    <w:p w14:paraId="6035EB65" w14:textId="4BC298B2" w:rsidR="00981D3D" w:rsidRPr="004501D6" w:rsidRDefault="008841E4" w:rsidP="005B701D">
      <w:pPr>
        <w:pStyle w:val="berschrift1"/>
        <w:tabs>
          <w:tab w:val="left" w:pos="1560"/>
        </w:tabs>
      </w:pPr>
      <w:r w:rsidRPr="004501D6">
        <w:t>Git</w:t>
      </w:r>
    </w:p>
    <w:p w14:paraId="0368D091" w14:textId="7CFB607F" w:rsidR="008841E4" w:rsidRPr="004501D6" w:rsidRDefault="00682FE5" w:rsidP="005B701D">
      <w:pPr>
        <w:pStyle w:val="Code"/>
        <w:tabs>
          <w:tab w:val="left" w:pos="1560"/>
        </w:tabs>
        <w:spacing w:after="0"/>
        <w:rPr>
          <w:b/>
          <w:bCs/>
          <w:szCs w:val="16"/>
          <w:lang w:val="en-US"/>
        </w:rPr>
      </w:pPr>
      <w:r w:rsidRPr="004501D6">
        <w:rPr>
          <w:b/>
          <w:bCs/>
          <w:szCs w:val="16"/>
          <w:lang w:val="en-US"/>
        </w:rPr>
        <w:t>.</w:t>
      </w:r>
      <w:proofErr w:type="spellStart"/>
      <w:r w:rsidRPr="004501D6">
        <w:rPr>
          <w:b/>
          <w:bCs/>
          <w:szCs w:val="16"/>
          <w:lang w:val="en-US"/>
        </w:rPr>
        <w:t>gitignore</w:t>
      </w:r>
      <w:proofErr w:type="spellEnd"/>
    </w:p>
    <w:p w14:paraId="299876A0" w14:textId="77777777" w:rsidR="00E54848" w:rsidRPr="004501D6" w:rsidRDefault="00E54848" w:rsidP="005B701D">
      <w:pPr>
        <w:shd w:val="clear" w:color="auto" w:fill="F8F8F8"/>
        <w:tabs>
          <w:tab w:val="left" w:pos="1560"/>
        </w:tabs>
        <w:rPr>
          <w:rFonts w:ascii="Courier New" w:hAnsi="Courier New" w:cs="Courier New"/>
          <w:color w:val="333333"/>
          <w:szCs w:val="16"/>
          <w:lang w:val="en-US"/>
        </w:rPr>
      </w:pPr>
      <w:r w:rsidRPr="004501D6">
        <w:rPr>
          <w:rFonts w:ascii="Courier New" w:hAnsi="Courier New" w:cs="Courier New"/>
          <w:color w:val="808080" w:themeColor="background1" w:themeShade="80"/>
          <w:szCs w:val="16"/>
          <w:lang w:val="en-US"/>
        </w:rPr>
        <w:t>#Ignore all</w:t>
      </w:r>
      <w:r w:rsidRPr="004501D6">
        <w:rPr>
          <w:rFonts w:ascii="Courier New" w:hAnsi="Courier New" w:cs="Courier New"/>
          <w:color w:val="333333"/>
          <w:szCs w:val="16"/>
          <w:lang w:val="en-US"/>
        </w:rPr>
        <w:br/>
        <w:t>*</w:t>
      </w:r>
      <w:r w:rsidRPr="004501D6">
        <w:rPr>
          <w:rFonts w:ascii="Courier New" w:hAnsi="Courier New" w:cs="Courier New"/>
          <w:color w:val="333333"/>
          <w:szCs w:val="16"/>
          <w:lang w:val="en-US"/>
        </w:rPr>
        <w:br/>
      </w:r>
      <w:r w:rsidRPr="004501D6">
        <w:rPr>
          <w:rFonts w:ascii="Courier New" w:hAnsi="Courier New" w:cs="Courier New"/>
          <w:color w:val="808080" w:themeColor="background1" w:themeShade="80"/>
          <w:szCs w:val="16"/>
          <w:lang w:val="en-US"/>
        </w:rPr>
        <w:t>#Unignore all with extensions</w:t>
      </w:r>
      <w:r w:rsidRPr="004501D6">
        <w:rPr>
          <w:rFonts w:ascii="Courier New" w:hAnsi="Courier New" w:cs="Courier New"/>
          <w:color w:val="333333"/>
          <w:szCs w:val="16"/>
          <w:lang w:val="en-US"/>
        </w:rPr>
        <w:br/>
        <w:t>!*.*</w:t>
      </w:r>
      <w:r w:rsidRPr="004501D6">
        <w:rPr>
          <w:rFonts w:ascii="Courier New" w:hAnsi="Courier New" w:cs="Courier New"/>
          <w:color w:val="333333"/>
          <w:szCs w:val="16"/>
          <w:lang w:val="en-US"/>
        </w:rPr>
        <w:br/>
      </w:r>
      <w:r w:rsidRPr="004501D6">
        <w:rPr>
          <w:rFonts w:ascii="Courier New" w:hAnsi="Courier New" w:cs="Courier New"/>
          <w:color w:val="808080" w:themeColor="background1" w:themeShade="80"/>
          <w:szCs w:val="16"/>
          <w:lang w:val="en-US"/>
        </w:rPr>
        <w:t xml:space="preserve">#Unignore all </w:t>
      </w:r>
      <w:proofErr w:type="spellStart"/>
      <w:r w:rsidRPr="004501D6">
        <w:rPr>
          <w:rFonts w:ascii="Courier New" w:hAnsi="Courier New" w:cs="Courier New"/>
          <w:color w:val="808080" w:themeColor="background1" w:themeShade="80"/>
          <w:szCs w:val="16"/>
          <w:lang w:val="en-US"/>
        </w:rPr>
        <w:t>dirs</w:t>
      </w:r>
      <w:proofErr w:type="spellEnd"/>
      <w:r w:rsidRPr="004501D6">
        <w:rPr>
          <w:rFonts w:ascii="Courier New" w:hAnsi="Courier New" w:cs="Courier New"/>
          <w:color w:val="333333"/>
          <w:szCs w:val="16"/>
          <w:lang w:val="en-US"/>
        </w:rPr>
        <w:br/>
        <w:t>!*/</w:t>
      </w:r>
      <w:r w:rsidRPr="004501D6">
        <w:rPr>
          <w:rFonts w:ascii="Courier New" w:hAnsi="Courier New" w:cs="Courier New"/>
          <w:color w:val="333333"/>
          <w:szCs w:val="16"/>
          <w:lang w:val="en-US"/>
        </w:rPr>
        <w:br/>
      </w:r>
      <w:r w:rsidRPr="004501D6">
        <w:rPr>
          <w:rFonts w:ascii="Courier New" w:hAnsi="Courier New" w:cs="Courier New"/>
          <w:color w:val="808080" w:themeColor="background1" w:themeShade="80"/>
          <w:szCs w:val="16"/>
          <w:lang w:val="en-US"/>
        </w:rPr>
        <w:t>#Result: Ignore only binaries (no extension)</w:t>
      </w:r>
    </w:p>
    <w:p w14:paraId="0ADEEF23" w14:textId="20716EC0" w:rsidR="00263D4E" w:rsidRPr="004501D6" w:rsidRDefault="00C535F6" w:rsidP="00E60BA5">
      <w:pPr>
        <w:tabs>
          <w:tab w:val="left" w:pos="1560"/>
        </w:tabs>
        <w:spacing w:after="0"/>
        <w:rPr>
          <w:szCs w:val="16"/>
          <w:lang w:val="en-US"/>
        </w:rPr>
      </w:pPr>
      <w:r w:rsidRPr="004501D6">
        <w:rPr>
          <w:szCs w:val="16"/>
          <w:lang w:val="en-US"/>
        </w:rPr>
        <w:t xml:space="preserve">Setup: </w:t>
      </w:r>
    </w:p>
    <w:p w14:paraId="2D07073D" w14:textId="4559A830" w:rsidR="00210FED" w:rsidRPr="004501D6" w:rsidRDefault="00210FED" w:rsidP="00E60BA5">
      <w:pPr>
        <w:shd w:val="clear" w:color="auto" w:fill="F8F8F8"/>
        <w:spacing w:after="0"/>
        <w:rPr>
          <w:rFonts w:ascii="Courier New" w:hAnsi="Courier New" w:cs="Courier New"/>
          <w:color w:val="333333"/>
          <w:szCs w:val="16"/>
          <w:lang w:val="en-US"/>
        </w:rPr>
      </w:pPr>
      <w:r w:rsidRPr="004501D6">
        <w:rPr>
          <w:rFonts w:ascii="Courier New" w:hAnsi="Courier New" w:cs="Courier New"/>
          <w:color w:val="333333"/>
          <w:szCs w:val="16"/>
          <w:lang w:val="en-US"/>
        </w:rPr>
        <w:t xml:space="preserve">git config –global user.name </w:t>
      </w:r>
      <w:r w:rsidR="00E60BA5" w:rsidRPr="004501D6">
        <w:rPr>
          <w:rFonts w:ascii="Courier New" w:hAnsi="Courier New" w:cs="Courier New"/>
          <w:color w:val="333333"/>
          <w:szCs w:val="16"/>
          <w:lang w:val="en-US"/>
        </w:rPr>
        <w:t>“Robin”</w:t>
      </w:r>
    </w:p>
    <w:p w14:paraId="1B96202B" w14:textId="564EAFE7" w:rsidR="00E60BA5" w:rsidRPr="004501D6" w:rsidRDefault="00E60BA5">
      <w:pPr>
        <w:shd w:val="clear" w:color="auto" w:fill="F8F8F8"/>
        <w:rPr>
          <w:szCs w:val="16"/>
          <w:lang w:val="en-US"/>
        </w:rPr>
      </w:pPr>
      <w:r w:rsidRPr="004501D6">
        <w:rPr>
          <w:rFonts w:ascii="Courier New" w:hAnsi="Courier New" w:cs="Courier New"/>
          <w:color w:val="333333"/>
          <w:szCs w:val="16"/>
          <w:lang w:val="en-US"/>
        </w:rPr>
        <w:t xml:space="preserve">git config -global </w:t>
      </w:r>
      <w:proofErr w:type="spellStart"/>
      <w:r w:rsidRPr="004501D6">
        <w:rPr>
          <w:rFonts w:ascii="Courier New" w:hAnsi="Courier New" w:cs="Courier New"/>
          <w:color w:val="333333"/>
          <w:szCs w:val="16"/>
          <w:lang w:val="en-US"/>
        </w:rPr>
        <w:t>user.email</w:t>
      </w:r>
      <w:proofErr w:type="spellEnd"/>
      <w:r w:rsidRPr="004501D6">
        <w:rPr>
          <w:rFonts w:ascii="Courier New" w:hAnsi="Courier New" w:cs="Courier New"/>
          <w:color w:val="333333"/>
          <w:szCs w:val="16"/>
          <w:lang w:val="en-US"/>
        </w:rPr>
        <w:t xml:space="preserve"> “</w:t>
      </w:r>
      <w:proofErr w:type="spellStart"/>
      <w:r w:rsidR="0079730C">
        <w:rPr>
          <w:rFonts w:ascii="Courier New" w:hAnsi="Courier New" w:cs="Courier New"/>
          <w:color w:val="333333"/>
          <w:szCs w:val="16"/>
          <w:lang w:val="en-US"/>
        </w:rPr>
        <w:t>a@b.c</w:t>
      </w:r>
      <w:proofErr w:type="spellEnd"/>
      <w:r w:rsidRPr="004501D6">
        <w:rPr>
          <w:rFonts w:ascii="Courier New" w:hAnsi="Courier New" w:cs="Courier New"/>
          <w:color w:val="333333"/>
          <w:szCs w:val="16"/>
          <w:lang w:val="en-US"/>
        </w:rPr>
        <w:t>”</w:t>
      </w:r>
    </w:p>
    <w:p w14:paraId="4F24DB50" w14:textId="057FD388" w:rsidR="00AB6BCD" w:rsidRDefault="00AB6BCD" w:rsidP="00210FED">
      <w:pPr>
        <w:rPr>
          <w:szCs w:val="16"/>
          <w:lang w:val="en-US"/>
        </w:rPr>
      </w:pPr>
      <w:r w:rsidRPr="004501D6">
        <w:rPr>
          <w:szCs w:val="16"/>
          <w:lang w:val="en-US"/>
        </w:rPr>
        <w:t xml:space="preserve">Commands: </w:t>
      </w:r>
      <w:proofErr w:type="spellStart"/>
      <w:r w:rsidRPr="004501D6">
        <w:rPr>
          <w:szCs w:val="16"/>
          <w:lang w:val="en-US"/>
        </w:rPr>
        <w:t>init</w:t>
      </w:r>
      <w:proofErr w:type="spellEnd"/>
      <w:r w:rsidRPr="004501D6">
        <w:rPr>
          <w:szCs w:val="16"/>
          <w:lang w:val="en-US"/>
        </w:rPr>
        <w:t>, fetch, status, log</w:t>
      </w:r>
      <w:r w:rsidR="004E2FCE" w:rsidRPr="004501D6">
        <w:rPr>
          <w:szCs w:val="16"/>
          <w:lang w:val="en-US"/>
        </w:rPr>
        <w:t>, help</w:t>
      </w:r>
      <w:r w:rsidR="00E76E24" w:rsidRPr="004501D6">
        <w:rPr>
          <w:szCs w:val="16"/>
          <w:lang w:val="en-US"/>
        </w:rPr>
        <w:t>, add, commit, push, pull</w:t>
      </w:r>
      <w:r w:rsidR="00EE034B" w:rsidRPr="004501D6">
        <w:rPr>
          <w:szCs w:val="16"/>
          <w:lang w:val="en-US"/>
        </w:rPr>
        <w:t>, branch, checkout</w:t>
      </w:r>
      <w:r w:rsidR="00B96EED" w:rsidRPr="004501D6">
        <w:rPr>
          <w:szCs w:val="16"/>
          <w:lang w:val="en-US"/>
        </w:rPr>
        <w:t>, merge</w:t>
      </w:r>
      <w:r w:rsidRPr="004501D6">
        <w:rPr>
          <w:szCs w:val="16"/>
          <w:lang w:val="en-US"/>
        </w:rPr>
        <w:t xml:space="preserve"> </w:t>
      </w:r>
    </w:p>
    <w:p w14:paraId="13E2C63A" w14:textId="3556B56A" w:rsidR="00E17D43" w:rsidRDefault="00E17D43" w:rsidP="00210FED">
      <w:pPr>
        <w:rPr>
          <w:szCs w:val="16"/>
          <w:lang w:val="en-US"/>
        </w:rPr>
      </w:pPr>
    </w:p>
    <w:p w14:paraId="28221A79" w14:textId="41848941" w:rsidR="003428F3" w:rsidRPr="004501D6" w:rsidRDefault="007D41D0" w:rsidP="005B701D">
      <w:pPr>
        <w:pStyle w:val="berschrift1"/>
        <w:tabs>
          <w:tab w:val="left" w:pos="1560"/>
        </w:tabs>
      </w:pPr>
      <w:r w:rsidRPr="004501D6">
        <w:t>Unix Shell</w:t>
      </w:r>
    </w:p>
    <w:p w14:paraId="14925DE1" w14:textId="33FFF9B8" w:rsidR="002B0126" w:rsidRPr="004501D6" w:rsidRDefault="002B0126" w:rsidP="005B701D">
      <w:pPr>
        <w:pStyle w:val="Auflistung"/>
        <w:tabs>
          <w:tab w:val="left" w:pos="1560"/>
        </w:tabs>
        <w:rPr>
          <w:szCs w:val="16"/>
        </w:rPr>
      </w:pPr>
      <w:r w:rsidRPr="004501D6">
        <w:rPr>
          <w:szCs w:val="16"/>
        </w:rPr>
        <w:t>Move</w:t>
      </w:r>
      <w:r w:rsidR="00262E16" w:rsidRPr="004501D6">
        <w:rPr>
          <w:szCs w:val="16"/>
        </w:rPr>
        <w:t>/copy</w:t>
      </w:r>
      <w:r w:rsidR="004B634D" w:rsidRPr="004501D6">
        <w:rPr>
          <w:szCs w:val="16"/>
        </w:rPr>
        <w:t xml:space="preserve">: </w:t>
      </w:r>
      <w:r w:rsidR="00A44C9F" w:rsidRPr="004501D6">
        <w:rPr>
          <w:szCs w:val="16"/>
        </w:rPr>
        <w:tab/>
      </w:r>
      <w:r w:rsidR="004B634D" w:rsidRPr="004501D6">
        <w:rPr>
          <w:rStyle w:val="CodeZchn"/>
          <w:sz w:val="16"/>
          <w:szCs w:val="16"/>
        </w:rPr>
        <w:t>mv</w:t>
      </w:r>
      <w:r w:rsidR="00262E16" w:rsidRPr="004501D6">
        <w:rPr>
          <w:rStyle w:val="CodeZchn"/>
          <w:sz w:val="16"/>
          <w:szCs w:val="16"/>
        </w:rPr>
        <w:t>/cp</w:t>
      </w:r>
      <w:r w:rsidR="004B634D" w:rsidRPr="004501D6">
        <w:rPr>
          <w:rStyle w:val="CodeZchn"/>
          <w:sz w:val="16"/>
          <w:szCs w:val="16"/>
        </w:rPr>
        <w:t xml:space="preserve"> source/</w:t>
      </w:r>
      <w:proofErr w:type="spellStart"/>
      <w:r w:rsidR="004B634D" w:rsidRPr="004501D6">
        <w:rPr>
          <w:rStyle w:val="CodeZchn"/>
          <w:sz w:val="16"/>
          <w:szCs w:val="16"/>
        </w:rPr>
        <w:t>file.c</w:t>
      </w:r>
      <w:proofErr w:type="spellEnd"/>
      <w:r w:rsidR="004B634D" w:rsidRPr="004501D6">
        <w:rPr>
          <w:rStyle w:val="CodeZchn"/>
          <w:sz w:val="16"/>
          <w:szCs w:val="16"/>
        </w:rPr>
        <w:t xml:space="preserve"> </w:t>
      </w:r>
      <w:proofErr w:type="spellStart"/>
      <w:r w:rsidR="004B634D" w:rsidRPr="004501D6">
        <w:rPr>
          <w:rStyle w:val="CodeZchn"/>
          <w:sz w:val="16"/>
          <w:szCs w:val="16"/>
        </w:rPr>
        <w:t>dest</w:t>
      </w:r>
      <w:proofErr w:type="spellEnd"/>
      <w:r w:rsidR="004B634D" w:rsidRPr="004501D6">
        <w:rPr>
          <w:rStyle w:val="CodeZchn"/>
          <w:sz w:val="16"/>
          <w:szCs w:val="16"/>
        </w:rPr>
        <w:t>/</w:t>
      </w:r>
      <w:proofErr w:type="spellStart"/>
      <w:r w:rsidR="00262E16" w:rsidRPr="004501D6">
        <w:rPr>
          <w:rStyle w:val="CodeZchn"/>
          <w:sz w:val="16"/>
          <w:szCs w:val="16"/>
        </w:rPr>
        <w:t>file.c</w:t>
      </w:r>
      <w:proofErr w:type="spellEnd"/>
    </w:p>
    <w:p w14:paraId="7EC477E3" w14:textId="55B64D61" w:rsidR="00396A10" w:rsidRPr="004501D6" w:rsidRDefault="00396A10" w:rsidP="005B701D">
      <w:pPr>
        <w:pStyle w:val="Auflistung"/>
        <w:tabs>
          <w:tab w:val="left" w:pos="1560"/>
        </w:tabs>
        <w:rPr>
          <w:szCs w:val="16"/>
        </w:rPr>
      </w:pPr>
      <w:r w:rsidRPr="004501D6">
        <w:rPr>
          <w:szCs w:val="16"/>
        </w:rPr>
        <w:t>Copy directory</w:t>
      </w:r>
      <w:r w:rsidR="00A44C9F" w:rsidRPr="004501D6">
        <w:rPr>
          <w:szCs w:val="16"/>
        </w:rPr>
        <w:t>:</w:t>
      </w:r>
      <w:r w:rsidR="00A44C9F" w:rsidRPr="004501D6">
        <w:rPr>
          <w:szCs w:val="16"/>
        </w:rPr>
        <w:tab/>
      </w:r>
      <w:r w:rsidRPr="004501D6">
        <w:rPr>
          <w:rStyle w:val="CodeZchn"/>
          <w:sz w:val="16"/>
          <w:szCs w:val="16"/>
        </w:rPr>
        <w:t xml:space="preserve">cp -r </w:t>
      </w:r>
      <w:r w:rsidR="00881CD4" w:rsidRPr="004501D6">
        <w:rPr>
          <w:rStyle w:val="CodeZchn"/>
          <w:sz w:val="16"/>
          <w:szCs w:val="16"/>
        </w:rPr>
        <w:t>&lt;</w:t>
      </w:r>
      <w:proofErr w:type="spellStart"/>
      <w:r w:rsidR="00BE0073" w:rsidRPr="004501D6">
        <w:rPr>
          <w:rStyle w:val="CodeZchn"/>
          <w:sz w:val="16"/>
          <w:szCs w:val="16"/>
        </w:rPr>
        <w:t>src</w:t>
      </w:r>
      <w:proofErr w:type="spellEnd"/>
      <w:r w:rsidR="00881CD4" w:rsidRPr="004501D6">
        <w:rPr>
          <w:rStyle w:val="CodeZchn"/>
          <w:sz w:val="16"/>
          <w:szCs w:val="16"/>
        </w:rPr>
        <w:t>&gt;</w:t>
      </w:r>
      <w:r w:rsidR="00D753E4" w:rsidRPr="004501D6">
        <w:rPr>
          <w:rStyle w:val="CodeZchn"/>
          <w:sz w:val="16"/>
          <w:szCs w:val="16"/>
        </w:rPr>
        <w:t xml:space="preserve"> </w:t>
      </w:r>
      <w:r w:rsidR="00881CD4" w:rsidRPr="004501D6">
        <w:rPr>
          <w:rStyle w:val="CodeZchn"/>
          <w:sz w:val="16"/>
          <w:szCs w:val="16"/>
        </w:rPr>
        <w:t>&lt;</w:t>
      </w:r>
      <w:proofErr w:type="spellStart"/>
      <w:r w:rsidR="00BE0073" w:rsidRPr="004501D6">
        <w:rPr>
          <w:rStyle w:val="CodeZchn"/>
          <w:sz w:val="16"/>
          <w:szCs w:val="16"/>
        </w:rPr>
        <w:t>dest</w:t>
      </w:r>
      <w:proofErr w:type="spellEnd"/>
      <w:r w:rsidR="00881CD4" w:rsidRPr="004501D6">
        <w:rPr>
          <w:rStyle w:val="CodeZchn"/>
          <w:sz w:val="16"/>
          <w:szCs w:val="16"/>
        </w:rPr>
        <w:t>&gt;</w:t>
      </w:r>
    </w:p>
    <w:p w14:paraId="55570FE8" w14:textId="57204C08" w:rsidR="009125AD" w:rsidRPr="004501D6" w:rsidRDefault="009125AD" w:rsidP="005B701D">
      <w:pPr>
        <w:pStyle w:val="Auflistung"/>
        <w:tabs>
          <w:tab w:val="left" w:pos="1560"/>
        </w:tabs>
        <w:rPr>
          <w:rStyle w:val="CodeZchn"/>
          <w:sz w:val="16"/>
          <w:szCs w:val="16"/>
        </w:rPr>
      </w:pPr>
      <w:r w:rsidRPr="004501D6">
        <w:rPr>
          <w:szCs w:val="16"/>
        </w:rPr>
        <w:t>Rename</w:t>
      </w:r>
      <w:r w:rsidR="00BB1D47" w:rsidRPr="004501D6">
        <w:rPr>
          <w:szCs w:val="16"/>
        </w:rPr>
        <w:t>:</w:t>
      </w:r>
      <w:r w:rsidR="00BB1D47" w:rsidRPr="004501D6">
        <w:rPr>
          <w:szCs w:val="16"/>
        </w:rPr>
        <w:tab/>
      </w:r>
      <w:r w:rsidR="00F734AB" w:rsidRPr="004501D6">
        <w:rPr>
          <w:rStyle w:val="CodeZchn"/>
          <w:sz w:val="16"/>
          <w:szCs w:val="16"/>
        </w:rPr>
        <w:t>mv ./asdf.txt ./qwer.txt</w:t>
      </w:r>
    </w:p>
    <w:p w14:paraId="0135F4AE" w14:textId="0D11B63C" w:rsidR="006C3A6F" w:rsidRPr="004501D6" w:rsidRDefault="006C3A6F" w:rsidP="005B701D">
      <w:pPr>
        <w:pStyle w:val="Auflistung"/>
        <w:tabs>
          <w:tab w:val="left" w:pos="1560"/>
        </w:tabs>
        <w:rPr>
          <w:szCs w:val="16"/>
        </w:rPr>
      </w:pPr>
      <w:r w:rsidRPr="004501D6">
        <w:rPr>
          <w:szCs w:val="16"/>
        </w:rPr>
        <w:t xml:space="preserve">Remove: </w:t>
      </w:r>
      <w:r w:rsidR="00BB1D47" w:rsidRPr="004501D6">
        <w:rPr>
          <w:szCs w:val="16"/>
        </w:rPr>
        <w:tab/>
      </w:r>
      <w:r w:rsidRPr="004501D6">
        <w:rPr>
          <w:rStyle w:val="CodeZchn"/>
          <w:sz w:val="16"/>
          <w:szCs w:val="16"/>
        </w:rPr>
        <w:t>rm (-r)</w:t>
      </w:r>
      <w:r w:rsidR="00977F30" w:rsidRPr="004501D6">
        <w:rPr>
          <w:rStyle w:val="CodeZchn"/>
          <w:sz w:val="16"/>
          <w:szCs w:val="16"/>
        </w:rPr>
        <w:t xml:space="preserve"> </w:t>
      </w:r>
      <w:r w:rsidR="00881CD4" w:rsidRPr="004501D6">
        <w:rPr>
          <w:rStyle w:val="CodeZchn"/>
          <w:sz w:val="16"/>
          <w:szCs w:val="16"/>
        </w:rPr>
        <w:t>&lt;</w:t>
      </w:r>
      <w:r w:rsidR="00977F30" w:rsidRPr="004501D6">
        <w:rPr>
          <w:rStyle w:val="CodeZchn"/>
          <w:sz w:val="16"/>
          <w:szCs w:val="16"/>
        </w:rPr>
        <w:t>path</w:t>
      </w:r>
      <w:r w:rsidR="00881CD4" w:rsidRPr="004501D6">
        <w:rPr>
          <w:rStyle w:val="CodeZchn"/>
          <w:sz w:val="16"/>
          <w:szCs w:val="16"/>
        </w:rPr>
        <w:t>&gt;</w:t>
      </w:r>
    </w:p>
    <w:p w14:paraId="029FAB30" w14:textId="51FD82DE" w:rsidR="00EB1994" w:rsidRPr="004501D6" w:rsidRDefault="00EB1994" w:rsidP="005B701D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szCs w:val="16"/>
        </w:rPr>
      </w:pPr>
    </w:p>
    <w:p w14:paraId="7CD6CA44" w14:textId="5B2C8354" w:rsidR="000B6640" w:rsidRPr="004501D6" w:rsidRDefault="00C52BCD" w:rsidP="005B701D">
      <w:pPr>
        <w:pStyle w:val="Auflistung"/>
        <w:tabs>
          <w:tab w:val="left" w:pos="1560"/>
        </w:tabs>
        <w:rPr>
          <w:szCs w:val="16"/>
        </w:rPr>
      </w:pPr>
      <w:r w:rsidRPr="004501D6">
        <w:rPr>
          <w:szCs w:val="16"/>
        </w:rPr>
        <w:t>Redirect output:</w:t>
      </w:r>
      <w:r w:rsidR="00BB1D47" w:rsidRPr="004501D6">
        <w:rPr>
          <w:szCs w:val="16"/>
        </w:rPr>
        <w:tab/>
      </w:r>
      <w:proofErr w:type="spellStart"/>
      <w:r w:rsidRPr="004501D6">
        <w:rPr>
          <w:rStyle w:val="CodeZchn"/>
          <w:sz w:val="16"/>
          <w:szCs w:val="16"/>
        </w:rPr>
        <w:t>wc</w:t>
      </w:r>
      <w:proofErr w:type="spellEnd"/>
      <w:r w:rsidRPr="004501D6">
        <w:rPr>
          <w:rStyle w:val="CodeZchn"/>
          <w:sz w:val="16"/>
          <w:szCs w:val="16"/>
        </w:rPr>
        <w:t xml:space="preserve"> -l *.txt &gt; out.txt</w:t>
      </w:r>
    </w:p>
    <w:p w14:paraId="40CB4EEC" w14:textId="1D1DE241" w:rsidR="005A0973" w:rsidRPr="00AE533D" w:rsidRDefault="007C02A5" w:rsidP="005B701D">
      <w:pPr>
        <w:pStyle w:val="Auflistung"/>
        <w:tabs>
          <w:tab w:val="left" w:pos="1560"/>
        </w:tabs>
        <w:rPr>
          <w:rStyle w:val="CodeZchn"/>
          <w:rFonts w:ascii="CMU Serif" w:hAnsi="CMU Serif"/>
          <w:sz w:val="16"/>
          <w:szCs w:val="16"/>
        </w:rPr>
      </w:pPr>
      <w:r w:rsidRPr="004501D6">
        <w:rPr>
          <w:szCs w:val="16"/>
        </w:rPr>
        <w:t>Sort</w:t>
      </w:r>
      <w:r w:rsidR="005B701D" w:rsidRPr="004501D6">
        <w:rPr>
          <w:szCs w:val="16"/>
        </w:rPr>
        <w:t xml:space="preserve"> &amp; </w:t>
      </w:r>
      <w:proofErr w:type="gramStart"/>
      <w:r w:rsidR="00BB1D47" w:rsidRPr="004501D6">
        <w:rPr>
          <w:szCs w:val="16"/>
        </w:rPr>
        <w:t>a</w:t>
      </w:r>
      <w:r w:rsidRPr="004501D6">
        <w:rPr>
          <w:szCs w:val="16"/>
        </w:rPr>
        <w:t>ppend</w:t>
      </w:r>
      <w:r w:rsidR="005B701D" w:rsidRPr="004501D6">
        <w:rPr>
          <w:szCs w:val="16"/>
        </w:rPr>
        <w:t>:</w:t>
      </w:r>
      <w:proofErr w:type="gramEnd"/>
      <w:r w:rsidR="005B701D" w:rsidRPr="004501D6">
        <w:rPr>
          <w:szCs w:val="16"/>
        </w:rPr>
        <w:tab/>
      </w:r>
      <w:r w:rsidRPr="004501D6">
        <w:rPr>
          <w:rStyle w:val="CodeZchn"/>
          <w:sz w:val="16"/>
          <w:szCs w:val="16"/>
        </w:rPr>
        <w:t xml:space="preserve">sort -n </w:t>
      </w:r>
      <w:r w:rsidR="007C34FE" w:rsidRPr="004501D6">
        <w:rPr>
          <w:rStyle w:val="CodeZchn"/>
          <w:sz w:val="16"/>
          <w:szCs w:val="16"/>
        </w:rPr>
        <w:t>out.txt &gt;&gt; out.txt</w:t>
      </w:r>
    </w:p>
    <w:p w14:paraId="1E7D9FFF" w14:textId="1D39973B" w:rsidR="00AE533D" w:rsidRDefault="00AE533D" w:rsidP="00AE533D">
      <w:pPr>
        <w:pStyle w:val="Auflistung"/>
        <w:tabs>
          <w:tab w:val="left" w:pos="1560"/>
        </w:tabs>
      </w:pPr>
      <w:r>
        <w:t>Input from file:</w:t>
      </w:r>
      <w:r>
        <w:tab/>
      </w:r>
      <w:r w:rsidR="003567DE" w:rsidRPr="00AC6455">
        <w:rPr>
          <w:rStyle w:val="CodeZchn"/>
          <w:sz w:val="16"/>
          <w:szCs w:val="16"/>
        </w:rPr>
        <w:t>./main &lt; input.txt</w:t>
      </w:r>
    </w:p>
    <w:p w14:paraId="456B62D6" w14:textId="372EDE68" w:rsidR="00701876" w:rsidRPr="00AC6455" w:rsidRDefault="00701876" w:rsidP="00701876">
      <w:pPr>
        <w:pStyle w:val="Auflistung"/>
        <w:numPr>
          <w:ilvl w:val="0"/>
          <w:numId w:val="0"/>
        </w:numPr>
        <w:tabs>
          <w:tab w:val="left" w:pos="1560"/>
        </w:tabs>
        <w:ind w:left="142"/>
        <w:rPr>
          <w:rFonts w:ascii="Consolas" w:hAnsi="Consolas"/>
        </w:rPr>
      </w:pPr>
      <w:r>
        <w:tab/>
      </w:r>
      <w:r w:rsidRPr="00AC6455">
        <w:rPr>
          <w:rFonts w:ascii="Consolas" w:hAnsi="Consolas"/>
        </w:rPr>
        <w:t>./main &lt; &lt;(echo 1 2 3)</w:t>
      </w:r>
    </w:p>
    <w:p w14:paraId="1C171C97" w14:textId="2DF5499A" w:rsidR="00701876" w:rsidRPr="00AC6455" w:rsidRDefault="00701876" w:rsidP="00701876">
      <w:pPr>
        <w:pStyle w:val="Auflistung"/>
        <w:numPr>
          <w:ilvl w:val="0"/>
          <w:numId w:val="0"/>
        </w:numPr>
        <w:tabs>
          <w:tab w:val="left" w:pos="1560"/>
        </w:tabs>
        <w:ind w:left="142"/>
        <w:rPr>
          <w:rFonts w:ascii="Consolas" w:hAnsi="Consolas"/>
        </w:rPr>
      </w:pPr>
      <w:r>
        <w:tab/>
      </w:r>
      <w:r w:rsidRPr="00AC6455">
        <w:rPr>
          <w:rFonts w:ascii="Consolas" w:hAnsi="Consolas"/>
        </w:rPr>
        <w:t>echo 1 2 3 | ./main</w:t>
      </w:r>
    </w:p>
    <w:p w14:paraId="15314282" w14:textId="77777777" w:rsidR="000B6640" w:rsidRPr="004501D6" w:rsidRDefault="000B6640" w:rsidP="005B701D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szCs w:val="16"/>
        </w:rPr>
      </w:pPr>
    </w:p>
    <w:p w14:paraId="68EF8FED" w14:textId="67C6D19B" w:rsidR="00EB1994" w:rsidRPr="004501D6" w:rsidRDefault="00EB1994" w:rsidP="005B701D">
      <w:pPr>
        <w:pStyle w:val="Auflistung"/>
        <w:numPr>
          <w:ilvl w:val="0"/>
          <w:numId w:val="0"/>
        </w:numPr>
        <w:tabs>
          <w:tab w:val="left" w:pos="1560"/>
        </w:tabs>
        <w:spacing w:after="0"/>
        <w:ind w:left="142" w:hanging="142"/>
        <w:rPr>
          <w:szCs w:val="16"/>
        </w:rPr>
      </w:pPr>
      <w:r w:rsidRPr="004501D6">
        <w:rPr>
          <w:szCs w:val="16"/>
        </w:rPr>
        <w:t>Pipe</w:t>
      </w:r>
      <w:r w:rsidR="007C34FE" w:rsidRPr="004501D6">
        <w:rPr>
          <w:szCs w:val="16"/>
        </w:rPr>
        <w:t>: Combine multiple commands</w:t>
      </w:r>
    </w:p>
    <w:p w14:paraId="7204D3C3" w14:textId="45C48306" w:rsidR="00A72BAC" w:rsidRPr="004501D6" w:rsidRDefault="005B701D" w:rsidP="005B701D">
      <w:pPr>
        <w:pStyle w:val="Code"/>
        <w:tabs>
          <w:tab w:val="left" w:pos="1560"/>
        </w:tabs>
        <w:rPr>
          <w:szCs w:val="16"/>
          <w:lang w:val="en-US"/>
        </w:rPr>
      </w:pPr>
      <w:r w:rsidRPr="004501D6">
        <w:rPr>
          <w:szCs w:val="16"/>
          <w:lang w:val="en-US"/>
        </w:rPr>
        <w:tab/>
      </w:r>
      <w:proofErr w:type="spellStart"/>
      <w:r w:rsidR="00AB058E" w:rsidRPr="004501D6">
        <w:rPr>
          <w:szCs w:val="16"/>
          <w:lang w:val="en-US"/>
        </w:rPr>
        <w:t>wc</w:t>
      </w:r>
      <w:proofErr w:type="spellEnd"/>
      <w:r w:rsidR="00AB058E" w:rsidRPr="004501D6">
        <w:rPr>
          <w:szCs w:val="16"/>
          <w:lang w:val="en-US"/>
        </w:rPr>
        <w:t xml:space="preserve"> -l *.txt </w:t>
      </w:r>
      <w:r w:rsidR="00C84237" w:rsidRPr="004501D6">
        <w:rPr>
          <w:szCs w:val="16"/>
          <w:lang w:val="en-US"/>
        </w:rPr>
        <w:t>| sort -n | head -n 1</w:t>
      </w:r>
    </w:p>
    <w:p w14:paraId="124D5F66" w14:textId="266598F3" w:rsidR="00376EF6" w:rsidRPr="004501D6" w:rsidRDefault="005B701D" w:rsidP="005B701D">
      <w:pPr>
        <w:pStyle w:val="Code"/>
        <w:tabs>
          <w:tab w:val="left" w:pos="1560"/>
        </w:tabs>
        <w:rPr>
          <w:szCs w:val="16"/>
          <w:lang w:val="en-US"/>
        </w:rPr>
      </w:pPr>
      <w:r w:rsidRPr="004501D6">
        <w:rPr>
          <w:szCs w:val="16"/>
          <w:lang w:val="en-US"/>
        </w:rPr>
        <w:tab/>
      </w:r>
      <w:r w:rsidR="0010003B" w:rsidRPr="004501D6">
        <w:rPr>
          <w:szCs w:val="16"/>
          <w:lang w:val="en-US"/>
        </w:rPr>
        <w:t>ls | grep “test”</w:t>
      </w:r>
      <w:r w:rsidR="005B7C89" w:rsidRPr="004501D6">
        <w:rPr>
          <w:szCs w:val="16"/>
          <w:lang w:val="en-US"/>
        </w:rPr>
        <w:t xml:space="preserve"> | tail </w:t>
      </w:r>
      <w:r w:rsidR="00B24B57" w:rsidRPr="004501D6">
        <w:rPr>
          <w:szCs w:val="16"/>
          <w:lang w:val="en-US"/>
        </w:rPr>
        <w:t>-n 2</w:t>
      </w:r>
    </w:p>
    <w:p w14:paraId="012B5D38" w14:textId="77A3E683" w:rsidR="00AB4FC2" w:rsidRPr="004501D6" w:rsidRDefault="00AB4FC2" w:rsidP="005B701D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szCs w:val="16"/>
        </w:rPr>
      </w:pPr>
    </w:p>
    <w:p w14:paraId="75A0E6E0" w14:textId="77777777" w:rsidR="00BB1D47" w:rsidRPr="004501D6" w:rsidRDefault="00BB1D47" w:rsidP="005B701D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szCs w:val="16"/>
        </w:rPr>
      </w:pPr>
      <w:r w:rsidRPr="004501D6">
        <w:rPr>
          <w:szCs w:val="16"/>
        </w:rPr>
        <w:t xml:space="preserve">Wildcard: </w:t>
      </w:r>
      <w:r w:rsidRPr="005513C3">
        <w:rPr>
          <w:rFonts w:ascii="Consolas" w:hAnsi="Consolas"/>
          <w:szCs w:val="16"/>
        </w:rPr>
        <w:t>*</w:t>
      </w:r>
      <w:r w:rsidRPr="004501D6">
        <w:rPr>
          <w:szCs w:val="16"/>
        </w:rPr>
        <w:t xml:space="preserve"> = zero or more chars; </w:t>
      </w:r>
      <w:r w:rsidRPr="005513C3">
        <w:rPr>
          <w:rFonts w:ascii="Consolas" w:hAnsi="Consolas"/>
          <w:szCs w:val="16"/>
        </w:rPr>
        <w:t>?</w:t>
      </w:r>
      <w:r w:rsidRPr="004501D6">
        <w:rPr>
          <w:szCs w:val="16"/>
        </w:rPr>
        <w:t xml:space="preserve"> = 1 character</w:t>
      </w:r>
    </w:p>
    <w:p w14:paraId="48C8E0C6" w14:textId="77777777" w:rsidR="00AC5811" w:rsidRDefault="00AC5811" w:rsidP="005B701D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szCs w:val="16"/>
        </w:rPr>
      </w:pPr>
    </w:p>
    <w:p w14:paraId="557D2B32" w14:textId="57613F5E" w:rsidR="00AB4FC2" w:rsidRPr="004501D6" w:rsidRDefault="00AB4FC2" w:rsidP="005B701D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szCs w:val="16"/>
        </w:rPr>
      </w:pPr>
      <w:r w:rsidRPr="004501D6">
        <w:rPr>
          <w:szCs w:val="16"/>
        </w:rPr>
        <w:t xml:space="preserve">Tools: </w:t>
      </w:r>
    </w:p>
    <w:p w14:paraId="05220455" w14:textId="271A8859" w:rsidR="00AB4FC2" w:rsidRPr="004501D6" w:rsidRDefault="00AB4FC2" w:rsidP="005B701D">
      <w:pPr>
        <w:pStyle w:val="Auflistung"/>
        <w:tabs>
          <w:tab w:val="left" w:pos="1560"/>
        </w:tabs>
        <w:rPr>
          <w:szCs w:val="16"/>
        </w:rPr>
      </w:pPr>
      <w:proofErr w:type="spellStart"/>
      <w:r w:rsidRPr="004501D6">
        <w:rPr>
          <w:rStyle w:val="CodeZchn"/>
          <w:sz w:val="16"/>
          <w:szCs w:val="16"/>
        </w:rPr>
        <w:t>wc</w:t>
      </w:r>
      <w:proofErr w:type="spellEnd"/>
      <w:r w:rsidRPr="004501D6">
        <w:rPr>
          <w:rStyle w:val="CodeZchn"/>
          <w:sz w:val="16"/>
          <w:szCs w:val="16"/>
        </w:rPr>
        <w:t xml:space="preserve"> </w:t>
      </w:r>
      <w:r w:rsidR="00881CD4" w:rsidRPr="004501D6">
        <w:rPr>
          <w:rStyle w:val="CodeZchn"/>
          <w:sz w:val="16"/>
          <w:szCs w:val="16"/>
        </w:rPr>
        <w:t>&lt;</w:t>
      </w:r>
      <w:r w:rsidRPr="004501D6">
        <w:rPr>
          <w:rStyle w:val="CodeZchn"/>
          <w:sz w:val="16"/>
          <w:szCs w:val="16"/>
        </w:rPr>
        <w:t>file</w:t>
      </w:r>
      <w:r w:rsidR="00881CD4" w:rsidRPr="004501D6">
        <w:rPr>
          <w:rStyle w:val="CodeZchn"/>
          <w:sz w:val="16"/>
          <w:szCs w:val="16"/>
        </w:rPr>
        <w:t>&gt;</w:t>
      </w:r>
      <w:r w:rsidRPr="004501D6">
        <w:rPr>
          <w:szCs w:val="16"/>
        </w:rPr>
        <w:t xml:space="preserve">: </w:t>
      </w:r>
      <w:r w:rsidR="006A7186" w:rsidRPr="004501D6">
        <w:rPr>
          <w:szCs w:val="16"/>
        </w:rPr>
        <w:t>#lines #</w:t>
      </w:r>
      <w:r w:rsidR="00CC363F" w:rsidRPr="004501D6">
        <w:rPr>
          <w:szCs w:val="16"/>
        </w:rPr>
        <w:t>words #chars</w:t>
      </w:r>
      <w:r w:rsidR="008C4406" w:rsidRPr="004501D6">
        <w:rPr>
          <w:szCs w:val="16"/>
        </w:rPr>
        <w:t xml:space="preserve"> (</w:t>
      </w:r>
      <w:r w:rsidR="008C4406" w:rsidRPr="004501D6">
        <w:rPr>
          <w:rStyle w:val="CodeZchn"/>
          <w:sz w:val="16"/>
          <w:szCs w:val="16"/>
        </w:rPr>
        <w:t>-l</w:t>
      </w:r>
      <w:r w:rsidR="008C4406" w:rsidRPr="004501D6">
        <w:rPr>
          <w:szCs w:val="16"/>
        </w:rPr>
        <w:t xml:space="preserve"> only #lines)</w:t>
      </w:r>
    </w:p>
    <w:p w14:paraId="3FED9194" w14:textId="7B1957AF" w:rsidR="008C4406" w:rsidRPr="004501D6" w:rsidRDefault="008C4406" w:rsidP="005B701D">
      <w:pPr>
        <w:pStyle w:val="Auflistung"/>
        <w:tabs>
          <w:tab w:val="left" w:pos="1560"/>
        </w:tabs>
        <w:rPr>
          <w:szCs w:val="16"/>
        </w:rPr>
      </w:pPr>
      <w:r w:rsidRPr="004501D6">
        <w:rPr>
          <w:rStyle w:val="CodeZchn"/>
          <w:sz w:val="16"/>
          <w:szCs w:val="16"/>
        </w:rPr>
        <w:t>sort &lt;file&gt;</w:t>
      </w:r>
      <w:r w:rsidR="00A44C9F" w:rsidRPr="004501D6">
        <w:rPr>
          <w:szCs w:val="16"/>
        </w:rPr>
        <w:t xml:space="preserve"> (default </w:t>
      </w:r>
      <w:proofErr w:type="spellStart"/>
      <w:r w:rsidR="00A44C9F" w:rsidRPr="004501D6">
        <w:rPr>
          <w:szCs w:val="16"/>
        </w:rPr>
        <w:t>alphanum</w:t>
      </w:r>
      <w:proofErr w:type="spellEnd"/>
      <w:r w:rsidR="00040AF0" w:rsidRPr="004501D6">
        <w:rPr>
          <w:szCs w:val="16"/>
        </w:rPr>
        <w:t>.</w:t>
      </w:r>
      <w:r w:rsidR="00A44C9F" w:rsidRPr="004501D6">
        <w:rPr>
          <w:szCs w:val="16"/>
        </w:rPr>
        <w:t xml:space="preserve">, </w:t>
      </w:r>
      <w:r w:rsidR="00A44C9F" w:rsidRPr="004501D6">
        <w:rPr>
          <w:rStyle w:val="CodeZchn"/>
          <w:sz w:val="16"/>
          <w:szCs w:val="16"/>
        </w:rPr>
        <w:t>-</w:t>
      </w:r>
      <w:r w:rsidR="005B701D" w:rsidRPr="004501D6">
        <w:rPr>
          <w:rStyle w:val="CodeZchn"/>
          <w:sz w:val="16"/>
          <w:szCs w:val="16"/>
        </w:rPr>
        <w:t>n</w:t>
      </w:r>
      <w:r w:rsidR="00A44C9F" w:rsidRPr="004501D6">
        <w:rPr>
          <w:szCs w:val="16"/>
        </w:rPr>
        <w:t xml:space="preserve"> for numerical</w:t>
      </w:r>
      <w:r w:rsidR="00B070FB" w:rsidRPr="004501D6">
        <w:rPr>
          <w:szCs w:val="16"/>
        </w:rPr>
        <w:t xml:space="preserve">, </w:t>
      </w:r>
      <w:r w:rsidR="00B070FB" w:rsidRPr="004501D6">
        <w:rPr>
          <w:rStyle w:val="CodeZchn"/>
          <w:sz w:val="16"/>
          <w:szCs w:val="16"/>
        </w:rPr>
        <w:t>-r</w:t>
      </w:r>
      <w:r w:rsidR="00B070FB" w:rsidRPr="004501D6">
        <w:rPr>
          <w:szCs w:val="16"/>
        </w:rPr>
        <w:t xml:space="preserve"> reverse</w:t>
      </w:r>
      <w:r w:rsidR="00A44C9F" w:rsidRPr="004501D6">
        <w:rPr>
          <w:szCs w:val="16"/>
        </w:rPr>
        <w:t>)</w:t>
      </w:r>
    </w:p>
    <w:p w14:paraId="1645CC16" w14:textId="5ED392C6" w:rsidR="00936ED7" w:rsidRPr="004501D6" w:rsidRDefault="001B5DB7" w:rsidP="005B701D">
      <w:pPr>
        <w:pStyle w:val="Auflistung"/>
        <w:tabs>
          <w:tab w:val="left" w:pos="1560"/>
        </w:tabs>
        <w:rPr>
          <w:szCs w:val="16"/>
        </w:rPr>
      </w:pPr>
      <w:r w:rsidRPr="004501D6">
        <w:rPr>
          <w:rStyle w:val="CodeZchn"/>
          <w:sz w:val="16"/>
          <w:szCs w:val="16"/>
        </w:rPr>
        <w:t>cat / less</w:t>
      </w:r>
      <w:r w:rsidRPr="004501D6">
        <w:rPr>
          <w:szCs w:val="16"/>
        </w:rPr>
        <w:t>: print content of file</w:t>
      </w:r>
    </w:p>
    <w:p w14:paraId="75B2ACD7" w14:textId="0890D611" w:rsidR="00B76FFC" w:rsidRPr="004501D6" w:rsidRDefault="00B76FFC" w:rsidP="005B701D">
      <w:pPr>
        <w:pStyle w:val="Auflistung"/>
        <w:tabs>
          <w:tab w:val="left" w:pos="1560"/>
        </w:tabs>
        <w:rPr>
          <w:szCs w:val="16"/>
        </w:rPr>
      </w:pPr>
      <w:r w:rsidRPr="004501D6">
        <w:rPr>
          <w:rStyle w:val="CodeZchn"/>
          <w:sz w:val="16"/>
          <w:szCs w:val="16"/>
        </w:rPr>
        <w:t>echo</w:t>
      </w:r>
      <w:r w:rsidRPr="004501D6">
        <w:rPr>
          <w:szCs w:val="16"/>
        </w:rPr>
        <w:t>: print argument</w:t>
      </w:r>
    </w:p>
    <w:p w14:paraId="2C1A5B05" w14:textId="3326DBA9" w:rsidR="00BA0206" w:rsidRPr="004501D6" w:rsidRDefault="002B18F8" w:rsidP="00BA0206">
      <w:pPr>
        <w:pStyle w:val="Auflistung"/>
        <w:tabs>
          <w:tab w:val="left" w:pos="1560"/>
        </w:tabs>
        <w:rPr>
          <w:szCs w:val="16"/>
        </w:rPr>
      </w:pPr>
      <w:r w:rsidRPr="004501D6">
        <w:rPr>
          <w:rStyle w:val="CodeZchn"/>
          <w:sz w:val="16"/>
          <w:szCs w:val="16"/>
        </w:rPr>
        <w:t>cut</w:t>
      </w:r>
      <w:r w:rsidRPr="004501D6">
        <w:rPr>
          <w:szCs w:val="16"/>
        </w:rPr>
        <w:t xml:space="preserve">: </w:t>
      </w:r>
      <w:r w:rsidR="00F25D6E" w:rsidRPr="004501D6">
        <w:rPr>
          <w:szCs w:val="16"/>
        </w:rPr>
        <w:t>cut out sections of each line (</w:t>
      </w:r>
      <w:proofErr w:type="gramStart"/>
      <w:r w:rsidR="00F25D6E" w:rsidRPr="004501D6">
        <w:rPr>
          <w:szCs w:val="16"/>
        </w:rPr>
        <w:t>e.g</w:t>
      </w:r>
      <w:r w:rsidR="00E9189A" w:rsidRPr="004501D6">
        <w:rPr>
          <w:szCs w:val="16"/>
        </w:rPr>
        <w:t>.</w:t>
      </w:r>
      <w:proofErr w:type="gramEnd"/>
      <w:r w:rsidR="00E9189A" w:rsidRPr="004501D6">
        <w:rPr>
          <w:szCs w:val="16"/>
        </w:rPr>
        <w:t xml:space="preserve"> text before “</w:t>
      </w:r>
      <w:r w:rsidR="00E65F9C">
        <w:rPr>
          <w:szCs w:val="16"/>
        </w:rPr>
        <w:t>,</w:t>
      </w:r>
      <w:r w:rsidR="00E9189A" w:rsidRPr="004501D6">
        <w:rPr>
          <w:szCs w:val="16"/>
        </w:rPr>
        <w:t>”</w:t>
      </w:r>
      <w:r w:rsidR="00BA0206" w:rsidRPr="004501D6">
        <w:rPr>
          <w:szCs w:val="16"/>
        </w:rPr>
        <w:t>)</w:t>
      </w:r>
    </w:p>
    <w:p w14:paraId="302EA464" w14:textId="2D61F7E1" w:rsidR="00F24939" w:rsidRPr="004501D6" w:rsidRDefault="004B707D" w:rsidP="006C77BC">
      <w:pPr>
        <w:pStyle w:val="Auflistung"/>
        <w:numPr>
          <w:ilvl w:val="0"/>
          <w:numId w:val="0"/>
        </w:numPr>
        <w:tabs>
          <w:tab w:val="left" w:pos="1560"/>
        </w:tabs>
        <w:rPr>
          <w:rFonts w:ascii="Consolas" w:hAnsi="Consolas"/>
          <w:szCs w:val="16"/>
        </w:rPr>
      </w:pPr>
      <w:r w:rsidRPr="004501D6">
        <w:rPr>
          <w:szCs w:val="16"/>
        </w:rPr>
        <w:tab/>
      </w:r>
      <w:r w:rsidR="00F24939" w:rsidRPr="004501D6">
        <w:rPr>
          <w:rFonts w:ascii="Consolas" w:hAnsi="Consolas"/>
          <w:szCs w:val="16"/>
        </w:rPr>
        <w:t>cut -d , -f 1 test.txt</w:t>
      </w:r>
    </w:p>
    <w:p w14:paraId="3770F5DC" w14:textId="1C306E3C" w:rsidR="002B18F8" w:rsidRPr="004501D6" w:rsidRDefault="00F25D6E" w:rsidP="006C77BC">
      <w:pPr>
        <w:pStyle w:val="Auflistung"/>
        <w:numPr>
          <w:ilvl w:val="0"/>
          <w:numId w:val="0"/>
        </w:numPr>
        <w:tabs>
          <w:tab w:val="left" w:pos="1560"/>
        </w:tabs>
        <w:ind w:left="142"/>
        <w:rPr>
          <w:szCs w:val="16"/>
        </w:rPr>
      </w:pPr>
      <w:r w:rsidRPr="004501D6">
        <w:rPr>
          <w:szCs w:val="16"/>
        </w:rPr>
        <w:t xml:space="preserve"> </w:t>
      </w:r>
      <w:r w:rsidR="006C77BC">
        <w:rPr>
          <w:szCs w:val="16"/>
        </w:rPr>
        <w:tab/>
      </w:r>
      <w:r w:rsidR="00D61391">
        <w:rPr>
          <w:szCs w:val="16"/>
        </w:rPr>
        <w:t xml:space="preserve">Robin, 19 </w:t>
      </w:r>
      <m:oMath>
        <m:r>
          <m:rPr>
            <m:sty m:val="p"/>
          </m:rPr>
          <w:rPr>
            <w:rFonts w:ascii="Latin Modern Math" w:hAnsi="Latin Modern Math"/>
            <w:szCs w:val="16"/>
          </w:rPr>
          <m:t>⇒</m:t>
        </m:r>
      </m:oMath>
      <w:r w:rsidR="006C77BC">
        <w:rPr>
          <w:szCs w:val="16"/>
        </w:rPr>
        <w:t xml:space="preserve"> Robin</w:t>
      </w:r>
    </w:p>
    <w:p w14:paraId="2B8F2F69" w14:textId="04C8A568" w:rsidR="00C74962" w:rsidRPr="004501D6" w:rsidRDefault="00C74962" w:rsidP="00C74962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szCs w:val="16"/>
        </w:rPr>
      </w:pPr>
    </w:p>
    <w:p w14:paraId="0C950E5F" w14:textId="41EE1513" w:rsidR="00C74962" w:rsidRPr="004501D6" w:rsidRDefault="00C74962" w:rsidP="00C74962">
      <w:pPr>
        <w:pStyle w:val="berschrift1"/>
      </w:pPr>
      <w:r w:rsidRPr="004501D6">
        <w:t>Compiling</w:t>
      </w:r>
      <w:r w:rsidR="00035731" w:rsidRPr="004501D6">
        <w:t xml:space="preserve"> &amp; Linking</w:t>
      </w:r>
    </w:p>
    <w:p w14:paraId="32340E30" w14:textId="21C32FA5" w:rsidR="003D34C9" w:rsidRPr="004501D6" w:rsidRDefault="003D34C9" w:rsidP="003D34C9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szCs w:val="16"/>
        </w:rPr>
      </w:pPr>
      <w:r w:rsidRPr="004501D6">
        <w:rPr>
          <w:rFonts w:ascii="Calibri" w:eastAsia="Times New Roman" w:hAnsi="Calibri" w:cs="Calibri"/>
          <w:noProof/>
          <w:szCs w:val="16"/>
        </w:rPr>
        <w:drawing>
          <wp:inline distT="0" distB="0" distL="0" distR="0" wp14:anchorId="58079E8A" wp14:editId="36916564">
            <wp:extent cx="3203575" cy="894715"/>
            <wp:effectExtent l="0" t="0" r="0" b="63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5F95" w14:textId="54AE1534" w:rsidR="003D34C9" w:rsidRPr="004501D6" w:rsidRDefault="003D34C9" w:rsidP="003D34C9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szCs w:val="16"/>
        </w:rPr>
      </w:pPr>
      <w:r w:rsidRPr="004501D6">
        <w:rPr>
          <w:szCs w:val="16"/>
        </w:rPr>
        <w:t>Run</w:t>
      </w:r>
      <w:r w:rsidR="00B055F9" w:rsidRPr="004501D6">
        <w:rPr>
          <w:szCs w:val="16"/>
        </w:rPr>
        <w:t xml:space="preserve"> until: Preprocessor (-E),</w:t>
      </w:r>
      <w:r w:rsidR="00DB34D3" w:rsidRPr="004501D6">
        <w:rPr>
          <w:szCs w:val="16"/>
        </w:rPr>
        <w:t xml:space="preserve"> Compiler</w:t>
      </w:r>
      <w:r w:rsidR="007D419A" w:rsidRPr="004501D6">
        <w:rPr>
          <w:szCs w:val="16"/>
        </w:rPr>
        <w:t xml:space="preserve"> (-</w:t>
      </w:r>
      <w:r w:rsidR="00462A23" w:rsidRPr="004501D6">
        <w:rPr>
          <w:szCs w:val="16"/>
        </w:rPr>
        <w:t>S</w:t>
      </w:r>
      <w:r w:rsidR="007D419A" w:rsidRPr="004501D6">
        <w:rPr>
          <w:szCs w:val="16"/>
        </w:rPr>
        <w:t>)</w:t>
      </w:r>
      <w:r w:rsidR="00DB34D3" w:rsidRPr="004501D6">
        <w:rPr>
          <w:szCs w:val="16"/>
        </w:rPr>
        <w:t>, Assembler (bin</w:t>
      </w:r>
      <w:r w:rsidR="00E0313C" w:rsidRPr="004501D6">
        <w:rPr>
          <w:szCs w:val="16"/>
        </w:rPr>
        <w:t>ary</w:t>
      </w:r>
      <w:r w:rsidR="00DB34D3" w:rsidRPr="004501D6">
        <w:rPr>
          <w:szCs w:val="16"/>
        </w:rPr>
        <w:t>) (-c)</w:t>
      </w:r>
    </w:p>
    <w:p w14:paraId="357040C9" w14:textId="2E723124" w:rsidR="00E0313C" w:rsidRPr="004501D6" w:rsidRDefault="00E0313C" w:rsidP="003D34C9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szCs w:val="16"/>
        </w:rPr>
      </w:pPr>
    </w:p>
    <w:p w14:paraId="6DD40EE9" w14:textId="0F334926" w:rsidR="00E0313C" w:rsidRPr="004501D6" w:rsidRDefault="00927095" w:rsidP="003D34C9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rStyle w:val="Fett"/>
          <w:szCs w:val="16"/>
        </w:rPr>
      </w:pPr>
      <w:r w:rsidRPr="004501D6">
        <w:rPr>
          <w:rStyle w:val="Fett"/>
          <w:szCs w:val="16"/>
        </w:rPr>
        <w:t xml:space="preserve">Compile multiple files separately, </w:t>
      </w:r>
      <w:r w:rsidR="00EB42FF" w:rsidRPr="004501D6">
        <w:rPr>
          <w:rStyle w:val="Fett"/>
          <w:szCs w:val="16"/>
        </w:rPr>
        <w:t>link afterwards</w:t>
      </w:r>
    </w:p>
    <w:p w14:paraId="3D8A0076" w14:textId="55EFAAA2" w:rsidR="00EB42FF" w:rsidRPr="004501D6" w:rsidRDefault="00EB42FF" w:rsidP="003D34C9">
      <w:pPr>
        <w:pStyle w:val="Auflistung"/>
        <w:numPr>
          <w:ilvl w:val="0"/>
          <w:numId w:val="0"/>
        </w:numPr>
        <w:tabs>
          <w:tab w:val="left" w:pos="1560"/>
        </w:tabs>
        <w:ind w:left="142" w:hanging="142"/>
        <w:rPr>
          <w:szCs w:val="16"/>
        </w:rPr>
      </w:pPr>
      <w:r w:rsidRPr="004501D6">
        <w:rPr>
          <w:noProof/>
          <w:szCs w:val="16"/>
        </w:rPr>
        <w:drawing>
          <wp:inline distT="0" distB="0" distL="0" distR="0" wp14:anchorId="1E4BD2C6" wp14:editId="0023FFBA">
            <wp:extent cx="3001433" cy="1254117"/>
            <wp:effectExtent l="0" t="0" r="0" b="3810"/>
            <wp:docPr id="31" name="Grafik 3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fik 31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8003" cy="125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7AFC" w14:textId="00C59E1B" w:rsidR="00C94B91" w:rsidRPr="004501D6" w:rsidRDefault="00C94B91" w:rsidP="00091F6B">
      <w:pPr>
        <w:spacing w:after="0"/>
        <w:rPr>
          <w:rStyle w:val="Fett"/>
          <w:szCs w:val="16"/>
        </w:rPr>
      </w:pPr>
      <w:r w:rsidRPr="004501D6">
        <w:rPr>
          <w:rStyle w:val="Fett"/>
          <w:szCs w:val="16"/>
        </w:rPr>
        <w:t xml:space="preserve">Include </w:t>
      </w:r>
      <w:proofErr w:type="spellStart"/>
      <w:r w:rsidR="007443C4" w:rsidRPr="004501D6">
        <w:rPr>
          <w:rStyle w:val="Fett"/>
          <w:szCs w:val="16"/>
        </w:rPr>
        <w:t>guards</w:t>
      </w:r>
      <w:proofErr w:type="spellEnd"/>
      <w:r w:rsidR="007443C4" w:rsidRPr="004501D6">
        <w:rPr>
          <w:rStyle w:val="Fett"/>
          <w:szCs w:val="16"/>
        </w:rPr>
        <w:t xml:space="preserve"> (</w:t>
      </w:r>
      <w:r w:rsidR="00F12028" w:rsidRPr="004501D6">
        <w:rPr>
          <w:rStyle w:val="Fett"/>
          <w:szCs w:val="16"/>
          <w:lang w:val="en-US"/>
        </w:rPr>
        <w:t>f</w:t>
      </w:r>
      <w:r w:rsidR="007443C4" w:rsidRPr="004501D6">
        <w:rPr>
          <w:rStyle w:val="Fett"/>
          <w:szCs w:val="16"/>
          <w:lang w:val="en-US"/>
        </w:rPr>
        <w:t>or</w:t>
      </w:r>
      <w:r w:rsidR="007443C4" w:rsidRPr="004501D6">
        <w:rPr>
          <w:rStyle w:val="Fett"/>
          <w:szCs w:val="16"/>
        </w:rPr>
        <w:t xml:space="preserve"> </w:t>
      </w:r>
      <w:proofErr w:type="spellStart"/>
      <w:r w:rsidR="007443C4" w:rsidRPr="004501D6">
        <w:rPr>
          <w:rStyle w:val="Fett"/>
          <w:szCs w:val="16"/>
        </w:rPr>
        <w:t>header</w:t>
      </w:r>
      <w:proofErr w:type="spellEnd"/>
      <w:r w:rsidR="007443C4" w:rsidRPr="004501D6">
        <w:rPr>
          <w:rStyle w:val="Fett"/>
          <w:szCs w:val="16"/>
        </w:rPr>
        <w:t xml:space="preserve"> </w:t>
      </w:r>
      <w:proofErr w:type="spellStart"/>
      <w:r w:rsidR="007443C4" w:rsidRPr="004501D6">
        <w:rPr>
          <w:rStyle w:val="Fett"/>
          <w:szCs w:val="16"/>
        </w:rPr>
        <w:t>files</w:t>
      </w:r>
      <w:proofErr w:type="spellEnd"/>
      <w:r w:rsidR="007443C4" w:rsidRPr="004501D6">
        <w:rPr>
          <w:rStyle w:val="Fett"/>
          <w:szCs w:val="16"/>
        </w:rPr>
        <w:t>)</w:t>
      </w:r>
    </w:p>
    <w:p w14:paraId="235BF65B" w14:textId="77777777" w:rsidR="001E7E23" w:rsidRPr="004501D6" w:rsidRDefault="001E7E23">
      <w:pPr>
        <w:shd w:val="clear" w:color="auto" w:fill="F8F8F8"/>
        <w:rPr>
          <w:szCs w:val="16"/>
        </w:rPr>
      </w:pPr>
      <w:r w:rsidRPr="004501D6">
        <w:rPr>
          <w:rFonts w:ascii="Courier New" w:hAnsi="Courier New" w:cs="Courier New"/>
          <w:b/>
          <w:color w:val="999999"/>
          <w:szCs w:val="16"/>
        </w:rPr>
        <w:t>#ifndef HEADER_HPP</w:t>
      </w:r>
      <w:r w:rsidRPr="004501D6">
        <w:rPr>
          <w:rFonts w:ascii="Courier New" w:hAnsi="Courier New" w:cs="Courier New"/>
          <w:color w:val="333333"/>
          <w:szCs w:val="16"/>
        </w:rPr>
        <w:br/>
      </w:r>
      <w:r w:rsidRPr="004501D6">
        <w:rPr>
          <w:rFonts w:ascii="Courier New" w:hAnsi="Courier New" w:cs="Courier New"/>
          <w:b/>
          <w:color w:val="999999"/>
          <w:szCs w:val="16"/>
        </w:rPr>
        <w:t>#define HEADER_HPP</w:t>
      </w:r>
      <w:r w:rsidRPr="004501D6">
        <w:rPr>
          <w:rFonts w:ascii="Courier New" w:hAnsi="Courier New" w:cs="Courier New"/>
          <w:color w:val="333333"/>
          <w:szCs w:val="16"/>
        </w:rPr>
        <w:br/>
      </w:r>
      <w:r w:rsidRPr="004501D6">
        <w:rPr>
          <w:rFonts w:ascii="Courier New" w:hAnsi="Courier New" w:cs="Courier New"/>
          <w:i/>
          <w:color w:val="999988"/>
          <w:szCs w:val="16"/>
        </w:rPr>
        <w:t xml:space="preserve">// </w:t>
      </w:r>
      <w:proofErr w:type="spellStart"/>
      <w:r w:rsidRPr="004501D6">
        <w:rPr>
          <w:rFonts w:ascii="Courier New" w:hAnsi="Courier New" w:cs="Courier New"/>
          <w:i/>
          <w:color w:val="999988"/>
          <w:szCs w:val="16"/>
        </w:rPr>
        <w:t>declarations</w:t>
      </w:r>
      <w:proofErr w:type="spellEnd"/>
      <w:r w:rsidRPr="004501D6">
        <w:rPr>
          <w:rFonts w:ascii="Courier New" w:hAnsi="Courier New" w:cs="Courier New"/>
          <w:i/>
          <w:color w:val="999988"/>
          <w:szCs w:val="16"/>
        </w:rPr>
        <w:t xml:space="preserve"> </w:t>
      </w:r>
      <w:r w:rsidRPr="004501D6">
        <w:rPr>
          <w:rFonts w:ascii="Courier New" w:hAnsi="Courier New" w:cs="Courier New"/>
          <w:color w:val="333333"/>
          <w:szCs w:val="16"/>
        </w:rPr>
        <w:br/>
      </w:r>
      <w:r w:rsidRPr="004501D6">
        <w:rPr>
          <w:rFonts w:ascii="Courier New" w:hAnsi="Courier New" w:cs="Courier New"/>
          <w:b/>
          <w:color w:val="999999"/>
          <w:szCs w:val="16"/>
        </w:rPr>
        <w:t xml:space="preserve">#endif </w:t>
      </w:r>
      <w:r w:rsidRPr="004501D6">
        <w:rPr>
          <w:rFonts w:ascii="Courier New" w:hAnsi="Courier New" w:cs="Courier New"/>
          <w:b/>
          <w:i/>
          <w:color w:val="999988"/>
          <w:szCs w:val="16"/>
        </w:rPr>
        <w:t>/* HEADER_HPP */</w:t>
      </w:r>
    </w:p>
    <w:p w14:paraId="27EBC015" w14:textId="77777777" w:rsidR="004A61C9" w:rsidRPr="004A61C9" w:rsidRDefault="004A61C9" w:rsidP="004A61C9">
      <w:pPr>
        <w:rPr>
          <w:lang w:val="en-US"/>
        </w:rPr>
      </w:pPr>
    </w:p>
    <w:p w14:paraId="4CBE3111" w14:textId="3DD6360B" w:rsidR="00F12028" w:rsidRPr="004501D6" w:rsidRDefault="00F12028" w:rsidP="00F12028">
      <w:pPr>
        <w:pStyle w:val="berschrift1"/>
      </w:pPr>
      <w:r w:rsidRPr="004501D6">
        <w:t>Libraries</w:t>
      </w:r>
    </w:p>
    <w:p w14:paraId="4028F4B0" w14:textId="03EEDA24" w:rsidR="00EE4CE2" w:rsidRPr="004501D6" w:rsidRDefault="00EE4CE2" w:rsidP="00EE4CE2">
      <w:pPr>
        <w:pStyle w:val="Auflistung"/>
        <w:rPr>
          <w:szCs w:val="16"/>
        </w:rPr>
      </w:pPr>
      <w:r w:rsidRPr="004501D6">
        <w:rPr>
          <w:szCs w:val="16"/>
        </w:rPr>
        <w:t xml:space="preserve">Static libraries: </w:t>
      </w:r>
      <w:r w:rsidRPr="004501D6">
        <w:rPr>
          <w:rStyle w:val="CodeZchn"/>
          <w:sz w:val="16"/>
          <w:szCs w:val="16"/>
        </w:rPr>
        <w:t>lib*.a</w:t>
      </w:r>
    </w:p>
    <w:p w14:paraId="7D334E5F" w14:textId="3A812E28" w:rsidR="00675B8D" w:rsidRPr="004501D6" w:rsidRDefault="00675B8D" w:rsidP="00BA2319">
      <w:pPr>
        <w:pStyle w:val="Auflistung"/>
        <w:numPr>
          <w:ilvl w:val="1"/>
          <w:numId w:val="7"/>
        </w:numPr>
        <w:ind w:left="284" w:hanging="141"/>
        <w:rPr>
          <w:szCs w:val="16"/>
        </w:rPr>
      </w:pPr>
      <w:r w:rsidRPr="004501D6">
        <w:rPr>
          <w:szCs w:val="16"/>
        </w:rPr>
        <w:t>At link time, only the used functions from the archive are copied into the executable</w:t>
      </w:r>
    </w:p>
    <w:p w14:paraId="08D492F2" w14:textId="2B9D2F4D" w:rsidR="00BA2319" w:rsidRPr="004501D6" w:rsidRDefault="008612D1" w:rsidP="00BA2319">
      <w:pPr>
        <w:pStyle w:val="Auflistung"/>
        <w:numPr>
          <w:ilvl w:val="1"/>
          <w:numId w:val="7"/>
        </w:numPr>
        <w:ind w:left="284" w:hanging="141"/>
        <w:rPr>
          <w:szCs w:val="16"/>
        </w:rPr>
      </w:pPr>
      <w:r w:rsidRPr="004501D6">
        <w:rPr>
          <w:szCs w:val="16"/>
        </w:rPr>
        <w:t>Compile the sources into object files</w:t>
      </w:r>
    </w:p>
    <w:p w14:paraId="482C77EF" w14:textId="61DA562B" w:rsidR="00764C74" w:rsidRPr="004501D6" w:rsidRDefault="00764C74" w:rsidP="00764C74">
      <w:pPr>
        <w:pStyle w:val="Auflistung"/>
        <w:numPr>
          <w:ilvl w:val="0"/>
          <w:numId w:val="0"/>
        </w:numPr>
        <w:ind w:left="284"/>
        <w:rPr>
          <w:rFonts w:ascii="Consolas" w:hAnsi="Consolas"/>
          <w:szCs w:val="16"/>
        </w:rPr>
      </w:pPr>
      <w:r w:rsidRPr="004501D6">
        <w:rPr>
          <w:rFonts w:ascii="Consolas" w:hAnsi="Consolas"/>
          <w:szCs w:val="16"/>
        </w:rPr>
        <w:t>g++ -c square.cpp</w:t>
      </w:r>
    </w:p>
    <w:p w14:paraId="77F51D8F" w14:textId="1028AA0F" w:rsidR="008612D1" w:rsidRPr="004501D6" w:rsidRDefault="008612D1" w:rsidP="00BA2319">
      <w:pPr>
        <w:pStyle w:val="Auflistung"/>
        <w:numPr>
          <w:ilvl w:val="1"/>
          <w:numId w:val="7"/>
        </w:numPr>
        <w:ind w:left="284" w:hanging="141"/>
        <w:rPr>
          <w:szCs w:val="16"/>
        </w:rPr>
      </w:pPr>
      <w:r w:rsidRPr="004501D6">
        <w:rPr>
          <w:szCs w:val="16"/>
        </w:rPr>
        <w:t>Pack the object files into a static library</w:t>
      </w:r>
    </w:p>
    <w:p w14:paraId="0310AD49" w14:textId="3EA3F49B" w:rsidR="00764C74" w:rsidRPr="004501D6" w:rsidRDefault="00764C74" w:rsidP="00764C74">
      <w:pPr>
        <w:pStyle w:val="Auflistung"/>
        <w:numPr>
          <w:ilvl w:val="0"/>
          <w:numId w:val="0"/>
        </w:numPr>
        <w:ind w:left="284"/>
        <w:rPr>
          <w:rFonts w:ascii="Consolas" w:hAnsi="Consolas"/>
          <w:szCs w:val="16"/>
        </w:rPr>
      </w:pPr>
      <w:proofErr w:type="spellStart"/>
      <w:r w:rsidRPr="004501D6">
        <w:rPr>
          <w:rFonts w:ascii="Consolas" w:hAnsi="Consolas"/>
          <w:szCs w:val="16"/>
        </w:rPr>
        <w:t>ar</w:t>
      </w:r>
      <w:proofErr w:type="spellEnd"/>
      <w:r w:rsidRPr="004501D6">
        <w:rPr>
          <w:rFonts w:ascii="Consolas" w:hAnsi="Consolas"/>
          <w:szCs w:val="16"/>
        </w:rPr>
        <w:t xml:space="preserve"> -</w:t>
      </w:r>
      <w:proofErr w:type="spellStart"/>
      <w:r w:rsidRPr="004501D6">
        <w:rPr>
          <w:rFonts w:ascii="Consolas" w:hAnsi="Consolas"/>
          <w:szCs w:val="16"/>
        </w:rPr>
        <w:t>crs</w:t>
      </w:r>
      <w:proofErr w:type="spellEnd"/>
      <w:r w:rsidR="00266C95" w:rsidRPr="004501D6">
        <w:rPr>
          <w:rFonts w:ascii="Consolas" w:hAnsi="Consolas"/>
          <w:szCs w:val="16"/>
        </w:rPr>
        <w:t xml:space="preserve"> </w:t>
      </w:r>
      <w:proofErr w:type="spellStart"/>
      <w:r w:rsidR="00266C95" w:rsidRPr="004501D6">
        <w:rPr>
          <w:rFonts w:ascii="Consolas" w:hAnsi="Consolas"/>
          <w:szCs w:val="16"/>
        </w:rPr>
        <w:t>libsquare.a</w:t>
      </w:r>
      <w:proofErr w:type="spellEnd"/>
      <w:r w:rsidR="00266C95" w:rsidRPr="004501D6">
        <w:rPr>
          <w:rFonts w:ascii="Consolas" w:hAnsi="Consolas"/>
          <w:szCs w:val="16"/>
        </w:rPr>
        <w:t xml:space="preserve"> </w:t>
      </w:r>
      <w:proofErr w:type="spellStart"/>
      <w:r w:rsidR="00266C95" w:rsidRPr="004501D6">
        <w:rPr>
          <w:rFonts w:ascii="Consolas" w:hAnsi="Consolas"/>
          <w:szCs w:val="16"/>
        </w:rPr>
        <w:t>square.o</w:t>
      </w:r>
      <w:proofErr w:type="spellEnd"/>
    </w:p>
    <w:p w14:paraId="2878C79F" w14:textId="290B9594" w:rsidR="00764C74" w:rsidRPr="004501D6" w:rsidRDefault="00764C74" w:rsidP="00BA2319">
      <w:pPr>
        <w:pStyle w:val="Auflistung"/>
        <w:numPr>
          <w:ilvl w:val="1"/>
          <w:numId w:val="7"/>
        </w:numPr>
        <w:ind w:left="284" w:hanging="141"/>
        <w:rPr>
          <w:szCs w:val="16"/>
        </w:rPr>
      </w:pPr>
      <w:r w:rsidRPr="004501D6">
        <w:rPr>
          <w:szCs w:val="16"/>
        </w:rPr>
        <w:t xml:space="preserve">Name must be </w:t>
      </w:r>
      <w:proofErr w:type="spellStart"/>
      <w:r w:rsidRPr="004501D6">
        <w:rPr>
          <w:rStyle w:val="CodeZchn"/>
          <w:color w:val="0070C0"/>
          <w:sz w:val="16"/>
          <w:szCs w:val="16"/>
        </w:rPr>
        <w:t>lib</w:t>
      </w:r>
      <w:r w:rsidRPr="004501D6">
        <w:rPr>
          <w:rStyle w:val="CodeZchn"/>
          <w:sz w:val="16"/>
          <w:szCs w:val="16"/>
        </w:rPr>
        <w:t>something</w:t>
      </w:r>
      <w:r w:rsidRPr="004501D6">
        <w:rPr>
          <w:rStyle w:val="CodeZchn"/>
          <w:color w:val="0070C0"/>
          <w:sz w:val="16"/>
          <w:szCs w:val="16"/>
        </w:rPr>
        <w:t>.a</w:t>
      </w:r>
      <w:proofErr w:type="spellEnd"/>
    </w:p>
    <w:p w14:paraId="0A251A9E" w14:textId="59DCB256" w:rsidR="00EE4CE2" w:rsidRPr="004501D6" w:rsidRDefault="00EE4CE2" w:rsidP="00EE4CE2">
      <w:pPr>
        <w:pStyle w:val="Auflistung"/>
        <w:rPr>
          <w:szCs w:val="16"/>
        </w:rPr>
      </w:pPr>
      <w:r w:rsidRPr="004501D6">
        <w:rPr>
          <w:szCs w:val="16"/>
        </w:rPr>
        <w:t xml:space="preserve">Shared libraries: </w:t>
      </w:r>
      <w:r w:rsidRPr="004501D6">
        <w:rPr>
          <w:rStyle w:val="CodeZchn"/>
          <w:sz w:val="16"/>
          <w:szCs w:val="16"/>
        </w:rPr>
        <w:t>lib*.so</w:t>
      </w:r>
    </w:p>
    <w:p w14:paraId="02B27F36" w14:textId="0C116C92" w:rsidR="00675B8D" w:rsidRDefault="00C2704C" w:rsidP="00BA2319">
      <w:pPr>
        <w:pStyle w:val="Auflistung"/>
        <w:numPr>
          <w:ilvl w:val="1"/>
          <w:numId w:val="7"/>
        </w:numPr>
        <w:ind w:left="284" w:hanging="142"/>
        <w:rPr>
          <w:szCs w:val="16"/>
        </w:rPr>
      </w:pPr>
      <w:r w:rsidRPr="004501D6">
        <w:rPr>
          <w:szCs w:val="16"/>
        </w:rPr>
        <w:t>The functions from the library are not copied into the executable. Instead, the library is loaded only once into memory where it can be used by any executable.</w:t>
      </w:r>
    </w:p>
    <w:p w14:paraId="137EDC22" w14:textId="4C0BB644" w:rsidR="008422C5" w:rsidRDefault="008422C5" w:rsidP="00BA2319">
      <w:pPr>
        <w:pStyle w:val="Auflistung"/>
        <w:numPr>
          <w:ilvl w:val="1"/>
          <w:numId w:val="7"/>
        </w:numPr>
        <w:ind w:left="284" w:hanging="142"/>
        <w:rPr>
          <w:szCs w:val="16"/>
        </w:rPr>
      </w:pPr>
      <w:r>
        <w:rPr>
          <w:szCs w:val="16"/>
        </w:rPr>
        <w:t>Compile the sources into Position Independent Code (PIC) object files</w:t>
      </w:r>
    </w:p>
    <w:p w14:paraId="785C2C6F" w14:textId="43A650C8" w:rsidR="00B9776D" w:rsidRPr="00247925" w:rsidRDefault="00B9776D" w:rsidP="00B9776D">
      <w:pPr>
        <w:pStyle w:val="Auflistung"/>
        <w:numPr>
          <w:ilvl w:val="0"/>
          <w:numId w:val="0"/>
        </w:numPr>
        <w:ind w:left="284"/>
        <w:rPr>
          <w:rFonts w:ascii="Consolas" w:hAnsi="Consolas"/>
          <w:szCs w:val="16"/>
        </w:rPr>
      </w:pPr>
      <w:r w:rsidRPr="00247925">
        <w:rPr>
          <w:rFonts w:ascii="Consolas" w:hAnsi="Consolas"/>
          <w:szCs w:val="16"/>
        </w:rPr>
        <w:t>g++ -</w:t>
      </w:r>
      <w:proofErr w:type="spellStart"/>
      <w:r w:rsidRPr="00247925">
        <w:rPr>
          <w:rFonts w:ascii="Consolas" w:hAnsi="Consolas"/>
          <w:szCs w:val="16"/>
        </w:rPr>
        <w:t>fPIC</w:t>
      </w:r>
      <w:proofErr w:type="spellEnd"/>
      <w:r w:rsidRPr="00247925">
        <w:rPr>
          <w:rFonts w:ascii="Consolas" w:hAnsi="Consolas"/>
          <w:szCs w:val="16"/>
        </w:rPr>
        <w:t xml:space="preserve"> -c square.cpp</w:t>
      </w:r>
    </w:p>
    <w:p w14:paraId="152D84C9" w14:textId="66248D6D" w:rsidR="00B9776D" w:rsidRDefault="00B9776D" w:rsidP="00BA2319">
      <w:pPr>
        <w:pStyle w:val="Auflistung"/>
        <w:numPr>
          <w:ilvl w:val="1"/>
          <w:numId w:val="7"/>
        </w:numPr>
        <w:ind w:left="284" w:hanging="142"/>
        <w:rPr>
          <w:szCs w:val="16"/>
        </w:rPr>
      </w:pPr>
      <w:r>
        <w:rPr>
          <w:szCs w:val="16"/>
        </w:rPr>
        <w:t>Pack the object files into a shared library</w:t>
      </w:r>
    </w:p>
    <w:p w14:paraId="23526BBC" w14:textId="119DF810" w:rsidR="00247925" w:rsidRPr="00486FBD" w:rsidRDefault="00247925" w:rsidP="00247925">
      <w:pPr>
        <w:pStyle w:val="Auflistung"/>
        <w:numPr>
          <w:ilvl w:val="0"/>
          <w:numId w:val="0"/>
        </w:numPr>
        <w:ind w:left="284"/>
        <w:rPr>
          <w:rFonts w:ascii="Consolas" w:hAnsi="Consolas"/>
          <w:szCs w:val="16"/>
        </w:rPr>
      </w:pPr>
      <w:r w:rsidRPr="00486FBD">
        <w:rPr>
          <w:rFonts w:ascii="Consolas" w:hAnsi="Consolas"/>
          <w:szCs w:val="16"/>
        </w:rPr>
        <w:t>g++ -shared -</w:t>
      </w:r>
      <w:proofErr w:type="spellStart"/>
      <w:r w:rsidRPr="00486FBD">
        <w:rPr>
          <w:rFonts w:ascii="Consolas" w:hAnsi="Consolas"/>
          <w:szCs w:val="16"/>
        </w:rPr>
        <w:t>fPIC</w:t>
      </w:r>
      <w:proofErr w:type="spellEnd"/>
      <w:r w:rsidRPr="00486FBD">
        <w:rPr>
          <w:rFonts w:ascii="Consolas" w:hAnsi="Consolas"/>
          <w:szCs w:val="16"/>
        </w:rPr>
        <w:t xml:space="preserve"> -o libsquare.so </w:t>
      </w:r>
      <w:proofErr w:type="spellStart"/>
      <w:r w:rsidRPr="00486FBD">
        <w:rPr>
          <w:rFonts w:ascii="Consolas" w:hAnsi="Consolas"/>
          <w:szCs w:val="16"/>
        </w:rPr>
        <w:t>square</w:t>
      </w:r>
      <w:r w:rsidR="003D5F5E" w:rsidRPr="00486FBD">
        <w:rPr>
          <w:rFonts w:ascii="Consolas" w:hAnsi="Consolas"/>
          <w:szCs w:val="16"/>
        </w:rPr>
        <w:t>.o</w:t>
      </w:r>
      <w:proofErr w:type="spellEnd"/>
    </w:p>
    <w:p w14:paraId="32C2AB69" w14:textId="18601D26" w:rsidR="00B9776D" w:rsidRPr="0013770A" w:rsidRDefault="00B9776D" w:rsidP="00BA2319">
      <w:pPr>
        <w:pStyle w:val="Auflistung"/>
        <w:numPr>
          <w:ilvl w:val="1"/>
          <w:numId w:val="7"/>
        </w:numPr>
        <w:ind w:left="284" w:hanging="142"/>
        <w:rPr>
          <w:rStyle w:val="CodeZchn"/>
          <w:rFonts w:ascii="CMU Serif" w:hAnsi="CMU Serif"/>
          <w:sz w:val="16"/>
          <w:szCs w:val="16"/>
        </w:rPr>
      </w:pPr>
      <w:r>
        <w:rPr>
          <w:szCs w:val="16"/>
        </w:rPr>
        <w:lastRenderedPageBreak/>
        <w:t xml:space="preserve">The name must be </w:t>
      </w:r>
      <w:r w:rsidRPr="004501D6">
        <w:rPr>
          <w:rStyle w:val="CodeZchn"/>
          <w:color w:val="0070C0"/>
          <w:sz w:val="16"/>
          <w:szCs w:val="16"/>
        </w:rPr>
        <w:t>lib</w:t>
      </w:r>
      <w:r w:rsidRPr="004501D6">
        <w:rPr>
          <w:rStyle w:val="CodeZchn"/>
          <w:sz w:val="16"/>
          <w:szCs w:val="16"/>
        </w:rPr>
        <w:t>something</w:t>
      </w:r>
      <w:r w:rsidRPr="004501D6">
        <w:rPr>
          <w:rStyle w:val="CodeZchn"/>
          <w:color w:val="0070C0"/>
          <w:sz w:val="16"/>
          <w:szCs w:val="16"/>
        </w:rPr>
        <w:t>.</w:t>
      </w:r>
      <w:r>
        <w:rPr>
          <w:rStyle w:val="CodeZchn"/>
          <w:color w:val="0070C0"/>
          <w:sz w:val="16"/>
          <w:szCs w:val="16"/>
        </w:rPr>
        <w:t>so</w:t>
      </w:r>
    </w:p>
    <w:p w14:paraId="129C9F2D" w14:textId="2FAB2FA4" w:rsidR="0013770A" w:rsidRPr="004501D6" w:rsidRDefault="0013770A" w:rsidP="0013770A">
      <w:pPr>
        <w:pStyle w:val="Auflistung"/>
        <w:rPr>
          <w:szCs w:val="16"/>
        </w:rPr>
      </w:pPr>
      <w:r>
        <w:rPr>
          <w:szCs w:val="16"/>
        </w:rPr>
        <w:t>Use libraries</w:t>
      </w:r>
    </w:p>
    <w:p w14:paraId="6C15CFCC" w14:textId="61C7C8B3" w:rsidR="0013770A" w:rsidRDefault="0002237D" w:rsidP="0013770A">
      <w:pPr>
        <w:pStyle w:val="Auflistung"/>
        <w:numPr>
          <w:ilvl w:val="1"/>
          <w:numId w:val="7"/>
        </w:numPr>
        <w:ind w:left="284" w:hanging="142"/>
      </w:pPr>
      <w:r>
        <w:t>Compile the main</w:t>
      </w:r>
      <w:r w:rsidR="00D16EE9">
        <w:t xml:space="preserve"> (include </w:t>
      </w:r>
      <w:r w:rsidR="008C4FE6">
        <w:t>path to library!)</w:t>
      </w:r>
    </w:p>
    <w:p w14:paraId="6DA5BA11" w14:textId="31F154CC" w:rsidR="00B77E9C" w:rsidRPr="00CF1040" w:rsidRDefault="00B77E9C" w:rsidP="00B77E9C">
      <w:pPr>
        <w:pStyle w:val="Auflistung"/>
        <w:numPr>
          <w:ilvl w:val="0"/>
          <w:numId w:val="0"/>
        </w:numPr>
        <w:ind w:left="284"/>
        <w:rPr>
          <w:rFonts w:ascii="Consolas" w:hAnsi="Consolas"/>
        </w:rPr>
      </w:pPr>
      <w:r w:rsidRPr="00CF1040">
        <w:rPr>
          <w:rFonts w:ascii="Consolas" w:hAnsi="Consolas"/>
        </w:rPr>
        <w:t>g++ -c -I</w:t>
      </w:r>
      <w:r w:rsidR="00D16EE9">
        <w:rPr>
          <w:rFonts w:ascii="Consolas" w:hAnsi="Consolas"/>
        </w:rPr>
        <w:t xml:space="preserve"> </w:t>
      </w:r>
      <w:r w:rsidRPr="00CF1040">
        <w:rPr>
          <w:rFonts w:ascii="Consolas" w:hAnsi="Consolas"/>
        </w:rPr>
        <w:t>lib main.cpp</w:t>
      </w:r>
    </w:p>
    <w:p w14:paraId="3399C6FB" w14:textId="0F0995EF" w:rsidR="0002237D" w:rsidRDefault="0002237D" w:rsidP="0013770A">
      <w:pPr>
        <w:pStyle w:val="Auflistung"/>
        <w:numPr>
          <w:ilvl w:val="1"/>
          <w:numId w:val="7"/>
        </w:numPr>
        <w:ind w:left="284" w:hanging="142"/>
      </w:pPr>
      <w:r>
        <w:t>Link the object files</w:t>
      </w:r>
    </w:p>
    <w:p w14:paraId="7DC9B5DB" w14:textId="25B77ECA" w:rsidR="00B77E9C" w:rsidRPr="00CF1040" w:rsidRDefault="00B77E9C" w:rsidP="00B77E9C">
      <w:pPr>
        <w:pStyle w:val="Auflistung"/>
        <w:numPr>
          <w:ilvl w:val="0"/>
          <w:numId w:val="0"/>
        </w:numPr>
        <w:ind w:left="284"/>
        <w:rPr>
          <w:rFonts w:ascii="Consolas" w:hAnsi="Consolas"/>
        </w:rPr>
      </w:pPr>
      <w:r w:rsidRPr="00CF1040">
        <w:rPr>
          <w:rFonts w:ascii="Consolas" w:hAnsi="Consolas"/>
        </w:rPr>
        <w:t xml:space="preserve">g++ -o </w:t>
      </w:r>
      <w:r w:rsidR="002136BB" w:rsidRPr="00CF1040">
        <w:rPr>
          <w:rFonts w:ascii="Consolas" w:hAnsi="Consolas"/>
        </w:rPr>
        <w:t xml:space="preserve">main </w:t>
      </w:r>
      <w:proofErr w:type="spellStart"/>
      <w:r w:rsidR="002136BB" w:rsidRPr="00CF1040">
        <w:rPr>
          <w:rFonts w:ascii="Consolas" w:hAnsi="Consolas"/>
        </w:rPr>
        <w:t>main.o</w:t>
      </w:r>
      <w:proofErr w:type="spellEnd"/>
      <w:r w:rsidR="002136BB" w:rsidRPr="00CF1040">
        <w:rPr>
          <w:rFonts w:ascii="Consolas" w:hAnsi="Consolas"/>
        </w:rPr>
        <w:t xml:space="preserve"> -</w:t>
      </w:r>
      <w:proofErr w:type="spellStart"/>
      <w:r w:rsidR="002136BB" w:rsidRPr="00CF1040">
        <w:rPr>
          <w:rFonts w:ascii="Consolas" w:hAnsi="Consolas"/>
        </w:rPr>
        <w:t>Llib</w:t>
      </w:r>
      <w:proofErr w:type="spellEnd"/>
      <w:r w:rsidR="002136BB" w:rsidRPr="00CF1040">
        <w:rPr>
          <w:rFonts w:ascii="Consolas" w:hAnsi="Consolas"/>
        </w:rPr>
        <w:t xml:space="preserve"> -</w:t>
      </w:r>
      <w:proofErr w:type="spellStart"/>
      <w:r w:rsidR="002136BB" w:rsidRPr="00CF1040">
        <w:rPr>
          <w:rFonts w:ascii="Consolas" w:hAnsi="Consolas"/>
        </w:rPr>
        <w:t>lsquare</w:t>
      </w:r>
      <w:proofErr w:type="spellEnd"/>
    </w:p>
    <w:p w14:paraId="0F8D09BA" w14:textId="610273B0" w:rsidR="00B77E9C" w:rsidRDefault="00CF1040" w:rsidP="0013770A">
      <w:pPr>
        <w:pStyle w:val="Auflistung"/>
        <w:numPr>
          <w:ilvl w:val="1"/>
          <w:numId w:val="7"/>
        </w:numPr>
        <w:ind w:left="284" w:hanging="142"/>
      </w:pPr>
      <w:r w:rsidRPr="00CF1040">
        <w:rPr>
          <w:rFonts w:ascii="Consolas" w:hAnsi="Consolas"/>
        </w:rPr>
        <w:t>-L</w:t>
      </w:r>
      <w:r>
        <w:t xml:space="preserve"> + folder of library, </w:t>
      </w:r>
      <w:r w:rsidRPr="00CF1040">
        <w:rPr>
          <w:rFonts w:ascii="Consolas" w:hAnsi="Consolas"/>
        </w:rPr>
        <w:t>-l</w:t>
      </w:r>
      <w:r>
        <w:t xml:space="preserve"> + name of library</w:t>
      </w:r>
    </w:p>
    <w:p w14:paraId="361D16A8" w14:textId="73BD2A7A" w:rsidR="00097E1D" w:rsidRDefault="00097E1D" w:rsidP="0013770A">
      <w:pPr>
        <w:pStyle w:val="Auflistung"/>
        <w:numPr>
          <w:ilvl w:val="1"/>
          <w:numId w:val="7"/>
        </w:numPr>
        <w:ind w:left="284" w:hanging="142"/>
      </w:pPr>
      <w:r>
        <w:t xml:space="preserve">Order of libraries is important! If </w:t>
      </w:r>
      <w:proofErr w:type="spellStart"/>
      <w:r w:rsidRPr="009B355D">
        <w:rPr>
          <w:rFonts w:ascii="Consolas" w:hAnsi="Consolas"/>
        </w:rPr>
        <w:t>libA.a</w:t>
      </w:r>
      <w:proofErr w:type="spellEnd"/>
      <w:r>
        <w:t xml:space="preserve"> calls a function in </w:t>
      </w:r>
      <w:proofErr w:type="spellStart"/>
      <w:r w:rsidRPr="009B355D">
        <w:rPr>
          <w:rFonts w:ascii="Consolas" w:hAnsi="Consolas"/>
        </w:rPr>
        <w:t>libB.a</w:t>
      </w:r>
      <w:proofErr w:type="spellEnd"/>
      <w:r>
        <w:t>, you need to link in the right order</w:t>
      </w:r>
      <w:r w:rsidR="00B14293">
        <w:t xml:space="preserve">: </w:t>
      </w:r>
      <w:r w:rsidR="00B14293" w:rsidRPr="009B355D">
        <w:rPr>
          <w:rFonts w:ascii="Consolas" w:hAnsi="Consolas"/>
        </w:rPr>
        <w:t>-</w:t>
      </w:r>
      <w:proofErr w:type="spellStart"/>
      <w:r w:rsidR="00B14293" w:rsidRPr="009B355D">
        <w:rPr>
          <w:rFonts w:ascii="Consolas" w:hAnsi="Consolas"/>
        </w:rPr>
        <w:t>lA</w:t>
      </w:r>
      <w:proofErr w:type="spellEnd"/>
      <w:r w:rsidR="00B14293" w:rsidRPr="009B355D">
        <w:rPr>
          <w:rFonts w:ascii="Consolas" w:hAnsi="Consolas"/>
        </w:rPr>
        <w:t xml:space="preserve"> -</w:t>
      </w:r>
      <w:proofErr w:type="spellStart"/>
      <w:r w:rsidR="00B14293" w:rsidRPr="009B355D">
        <w:rPr>
          <w:rFonts w:ascii="Consolas" w:hAnsi="Consolas"/>
        </w:rPr>
        <w:t>lB</w:t>
      </w:r>
      <w:proofErr w:type="spellEnd"/>
    </w:p>
    <w:p w14:paraId="3180974A" w14:textId="218223B0" w:rsidR="00041DBD" w:rsidRPr="00041DBD" w:rsidRDefault="005251C4" w:rsidP="00041DBD">
      <w:pPr>
        <w:pStyle w:val="Auflistung"/>
        <w:rPr>
          <w:color w:val="C45911" w:themeColor="accent2" w:themeShade="BF"/>
        </w:rPr>
      </w:pPr>
      <w:r w:rsidRPr="005251C4">
        <w:rPr>
          <w:color w:val="C45911" w:themeColor="accent2" w:themeShade="BF"/>
        </w:rPr>
        <w:t xml:space="preserve">cf. </w:t>
      </w:r>
      <w:r w:rsidR="002C7B2F">
        <w:rPr>
          <w:color w:val="C45911" w:themeColor="accent2" w:themeShade="BF"/>
        </w:rPr>
        <w:t>Demo Week 2 / Ex. 2-2</w:t>
      </w:r>
      <w:r w:rsidRPr="005251C4">
        <w:rPr>
          <w:color w:val="C45911" w:themeColor="accent2" w:themeShade="BF"/>
        </w:rPr>
        <w:t xml:space="preserve"> </w:t>
      </w:r>
    </w:p>
    <w:p w14:paraId="4ED00DEB" w14:textId="5654CD37" w:rsidR="00041DBD" w:rsidRDefault="00041DBD" w:rsidP="008A6B01">
      <w:pPr>
        <w:pStyle w:val="Auflistung"/>
        <w:numPr>
          <w:ilvl w:val="0"/>
          <w:numId w:val="0"/>
        </w:numPr>
        <w:ind w:left="142" w:hanging="142"/>
      </w:pPr>
    </w:p>
    <w:p w14:paraId="279138A2" w14:textId="3FE808AB" w:rsidR="008A6B01" w:rsidRDefault="008A6B01" w:rsidP="002C7B2F">
      <w:pPr>
        <w:pStyle w:val="Auflistung"/>
        <w:numPr>
          <w:ilvl w:val="0"/>
          <w:numId w:val="0"/>
        </w:numPr>
      </w:pPr>
      <w:r>
        <w:t>Document library with</w:t>
      </w:r>
      <w:r w:rsidR="00472DFE">
        <w:t>: Signature</w:t>
      </w:r>
      <w:r w:rsidR="000A3E2E">
        <w:t xml:space="preserve"> of functions, semantics, pre-/postconditions</w:t>
      </w:r>
      <w:r w:rsidR="00041DBD">
        <w:t>, dependencies, exception guarantees, references</w:t>
      </w:r>
    </w:p>
    <w:p w14:paraId="3662B659" w14:textId="77777777" w:rsidR="005D6FE0" w:rsidRPr="004501D6" w:rsidRDefault="005D6FE0" w:rsidP="008A6B01">
      <w:pPr>
        <w:pStyle w:val="Auflistung"/>
        <w:numPr>
          <w:ilvl w:val="0"/>
          <w:numId w:val="0"/>
        </w:numPr>
        <w:ind w:left="142" w:hanging="142"/>
      </w:pPr>
    </w:p>
    <w:p w14:paraId="02121A66" w14:textId="0B8B749B" w:rsidR="00C94B91" w:rsidRPr="004501D6" w:rsidRDefault="00C94B91" w:rsidP="003D34C9">
      <w:pPr>
        <w:spacing w:after="0" w:line="240" w:lineRule="auto"/>
        <w:rPr>
          <w:rFonts w:ascii="Calibri" w:eastAsia="Times New Roman" w:hAnsi="Calibri" w:cs="Calibri"/>
          <w:szCs w:val="16"/>
        </w:rPr>
      </w:pPr>
    </w:p>
    <w:p w14:paraId="00050A1B" w14:textId="614302D5" w:rsidR="00C94B91" w:rsidRPr="004501D6" w:rsidRDefault="00B91A36" w:rsidP="00C94B91">
      <w:pPr>
        <w:pStyle w:val="berschrift1"/>
      </w:pPr>
      <w:r>
        <w:t xml:space="preserve">Make &amp; </w:t>
      </w:r>
      <w:proofErr w:type="spellStart"/>
      <w:r>
        <w:t>C</w:t>
      </w:r>
      <w:r w:rsidR="0061011B">
        <w:t>M</w:t>
      </w:r>
      <w:r>
        <w:t>ake</w:t>
      </w:r>
      <w:proofErr w:type="spellEnd"/>
    </w:p>
    <w:p w14:paraId="12E3F484" w14:textId="13242D8A" w:rsidR="00C94B91" w:rsidRPr="00FE051E" w:rsidRDefault="006A0BDE" w:rsidP="00104AF6">
      <w:pPr>
        <w:spacing w:after="0"/>
        <w:rPr>
          <w:rStyle w:val="Fett"/>
        </w:rPr>
      </w:pPr>
      <w:proofErr w:type="spellStart"/>
      <w:r w:rsidRPr="00FE051E">
        <w:rPr>
          <w:rStyle w:val="Fett"/>
        </w:rPr>
        <w:t>Make</w:t>
      </w:r>
      <w:proofErr w:type="spellEnd"/>
    </w:p>
    <w:p w14:paraId="6DF3B8F5" w14:textId="63360C88" w:rsidR="00A04A46" w:rsidRDefault="00CC0D0F" w:rsidP="00104AF6">
      <w:pPr>
        <w:pStyle w:val="Auflistung"/>
      </w:pPr>
      <w:r w:rsidRPr="00CC0D0F">
        <w:rPr>
          <w:rFonts w:ascii="Consolas" w:hAnsi="Consolas"/>
        </w:rPr>
        <w:t>make</w:t>
      </w:r>
      <w:r w:rsidR="00A04A46">
        <w:t xml:space="preserve"> </w:t>
      </w:r>
      <w:r w:rsidR="00104AF6">
        <w:t xml:space="preserve">(runs </w:t>
      </w:r>
      <w:proofErr w:type="spellStart"/>
      <w:r w:rsidR="00104AF6">
        <w:t>Makefile</w:t>
      </w:r>
      <w:proofErr w:type="spellEnd"/>
      <w:r w:rsidR="00104AF6">
        <w:t xml:space="preserve">) or run </w:t>
      </w:r>
      <w:r w:rsidRPr="00CC0D0F">
        <w:rPr>
          <w:rFonts w:ascii="Consolas" w:hAnsi="Consolas"/>
        </w:rPr>
        <w:t xml:space="preserve">make </w:t>
      </w:r>
      <w:r w:rsidR="00104AF6" w:rsidRPr="00CC0D0F">
        <w:rPr>
          <w:rFonts w:ascii="Consolas" w:hAnsi="Consolas"/>
        </w:rPr>
        <w:t>-f make.mk</w:t>
      </w:r>
      <w:r w:rsidR="00403596">
        <w:t xml:space="preserve"> (builds </w:t>
      </w:r>
      <w:r w:rsidR="00BC0FDC">
        <w:t>first target by default)</w:t>
      </w:r>
      <w:r w:rsidR="00B97BA2">
        <w:t xml:space="preserve">. </w:t>
      </w:r>
      <w:r w:rsidR="00B97BA2" w:rsidRPr="001E60C1">
        <w:rPr>
          <w:rStyle w:val="CodeZchn"/>
          <w:sz w:val="16"/>
          <w:szCs w:val="16"/>
        </w:rPr>
        <w:t>make -n</w:t>
      </w:r>
      <w:r w:rsidR="00B97BA2">
        <w:t xml:space="preserve"> just prints </w:t>
      </w:r>
      <w:r w:rsidR="001E60C1">
        <w:t>commands (useful for debugging)</w:t>
      </w:r>
    </w:p>
    <w:p w14:paraId="662ADCF2" w14:textId="2D2667CF" w:rsidR="00962F0B" w:rsidRDefault="00962F0B" w:rsidP="00962F0B">
      <w:pPr>
        <w:pStyle w:val="Auflistung"/>
        <w:spacing w:after="0"/>
      </w:pPr>
      <w:r>
        <w:t>Define targets with dependencies/prerequisites</w:t>
      </w:r>
    </w:p>
    <w:p w14:paraId="31A3FDA4" w14:textId="7A8F4F96" w:rsidR="009E6697" w:rsidRDefault="009E6697" w:rsidP="00962F0B">
      <w:pPr>
        <w:shd w:val="clear" w:color="auto" w:fill="F8F8F8"/>
        <w:spacing w:after="0"/>
        <w:ind w:left="142"/>
        <w:rPr>
          <w:rFonts w:ascii="Courier New" w:hAnsi="Courier New" w:cs="Courier New"/>
          <w:color w:val="333333"/>
        </w:rPr>
      </w:pPr>
      <w:proofErr w:type="spellStart"/>
      <w:r>
        <w:rPr>
          <w:rFonts w:ascii="Courier New" w:hAnsi="Courier New" w:cs="Courier New"/>
          <w:b/>
          <w:color w:val="990000"/>
        </w:rPr>
        <w:t>target</w:t>
      </w:r>
      <w:proofErr w:type="spellEnd"/>
      <w:r>
        <w:rPr>
          <w:rFonts w:ascii="Courier New" w:hAnsi="Courier New" w:cs="Courier New"/>
          <w:b/>
          <w:color w:val="990000"/>
        </w:rPr>
        <w:t xml:space="preserve">: </w:t>
      </w:r>
      <w:proofErr w:type="spellStart"/>
      <w:r>
        <w:rPr>
          <w:rFonts w:ascii="Courier New" w:hAnsi="Courier New" w:cs="Courier New"/>
          <w:b/>
          <w:color w:val="990000"/>
        </w:rPr>
        <w:t>prerequisites</w:t>
      </w:r>
      <w:proofErr w:type="spellEnd"/>
      <w:r>
        <w:rPr>
          <w:rFonts w:ascii="Courier New" w:hAnsi="Courier New" w:cs="Courier New"/>
          <w:color w:val="333333"/>
        </w:rPr>
        <w:br/>
      </w:r>
      <w:r w:rsidRPr="009E6697">
        <w:rPr>
          <w:rFonts w:ascii="Courier New" w:hAnsi="Courier New" w:cs="Courier New"/>
          <w:color w:val="A6A6A6" w:themeColor="background1" w:themeShade="A6"/>
        </w:rPr>
        <w:t>[TAB]</w:t>
      </w:r>
      <w:r>
        <w:rPr>
          <w:rFonts w:ascii="Courier New" w:hAnsi="Courier New" w:cs="Courier New"/>
          <w:color w:val="333333"/>
        </w:rPr>
        <w:tab/>
      </w:r>
      <w:proofErr w:type="spellStart"/>
      <w:r>
        <w:rPr>
          <w:rFonts w:ascii="Courier New" w:hAnsi="Courier New" w:cs="Courier New"/>
          <w:color w:val="333333"/>
        </w:rPr>
        <w:t>commands</w:t>
      </w:r>
      <w:proofErr w:type="spellEnd"/>
    </w:p>
    <w:p w14:paraId="66ED35C9" w14:textId="5D00E922" w:rsidR="00962F0B" w:rsidRDefault="008046F7" w:rsidP="00E75641">
      <w:pPr>
        <w:pStyle w:val="Auflistung"/>
        <w:spacing w:after="0"/>
      </w:pPr>
      <w:r>
        <w:t xml:space="preserve">Use </w:t>
      </w:r>
      <w:r w:rsidR="00B81BEF">
        <w:t>this struct to build all</w:t>
      </w:r>
    </w:p>
    <w:p w14:paraId="7C7B8863" w14:textId="1DB5303E" w:rsidR="003670CD" w:rsidRDefault="003670CD" w:rsidP="00E75641">
      <w:pPr>
        <w:shd w:val="clear" w:color="auto" w:fill="F8F8F8"/>
        <w:spacing w:after="0"/>
        <w:ind w:left="142"/>
        <w:rPr>
          <w:rFonts w:ascii="Courier New" w:hAnsi="Courier New" w:cs="Courier New"/>
          <w:b/>
          <w:color w:val="999999"/>
        </w:rPr>
      </w:pPr>
      <w:r>
        <w:rPr>
          <w:rFonts w:ascii="Courier New" w:hAnsi="Courier New" w:cs="Courier New"/>
          <w:b/>
          <w:color w:val="999999"/>
        </w:rPr>
        <w:t>-</w:t>
      </w:r>
      <w:proofErr w:type="spellStart"/>
      <w:r>
        <w:rPr>
          <w:rFonts w:ascii="Courier New" w:hAnsi="Courier New" w:cs="Courier New"/>
          <w:b/>
          <w:color w:val="999999"/>
        </w:rPr>
        <w:t>include</w:t>
      </w:r>
      <w:proofErr w:type="spellEnd"/>
      <w:r>
        <w:rPr>
          <w:rFonts w:ascii="Courier New" w:hAnsi="Courier New" w:cs="Courier New"/>
          <w:b/>
          <w:color w:val="999999"/>
        </w:rPr>
        <w:t xml:space="preserve"> </w:t>
      </w:r>
      <w:r w:rsidR="007D78AD">
        <w:rPr>
          <w:rFonts w:ascii="Courier New" w:hAnsi="Courier New" w:cs="Courier New"/>
          <w:b/>
          <w:color w:val="999999"/>
        </w:rPr>
        <w:t>config.mk</w:t>
      </w:r>
    </w:p>
    <w:p w14:paraId="461F1516" w14:textId="40E06B27" w:rsidR="00E75641" w:rsidRDefault="00E75641" w:rsidP="00E75641">
      <w:pPr>
        <w:shd w:val="clear" w:color="auto" w:fill="F8F8F8"/>
        <w:spacing w:after="0"/>
        <w:ind w:left="142"/>
      </w:pPr>
      <w:r>
        <w:rPr>
          <w:rFonts w:ascii="Courier New" w:hAnsi="Courier New" w:cs="Courier New"/>
          <w:b/>
          <w:color w:val="999999"/>
        </w:rPr>
        <w:t>.PHONY: all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b/>
          <w:color w:val="990000"/>
        </w:rPr>
        <w:t>all</w:t>
      </w:r>
      <w:proofErr w:type="spellEnd"/>
      <w:r>
        <w:rPr>
          <w:rFonts w:ascii="Courier New" w:hAnsi="Courier New" w:cs="Courier New"/>
          <w:b/>
          <w:color w:val="990000"/>
        </w:rPr>
        <w:t xml:space="preserve">: </w:t>
      </w:r>
      <w:proofErr w:type="spellStart"/>
      <w:r w:rsidR="00AF6F92">
        <w:rPr>
          <w:rFonts w:ascii="Courier New" w:hAnsi="Courier New" w:cs="Courier New"/>
          <w:b/>
          <w:color w:val="990000"/>
        </w:rPr>
        <w:t>square</w:t>
      </w:r>
      <w:proofErr w:type="spellEnd"/>
    </w:p>
    <w:p w14:paraId="0F3BE3D8" w14:textId="47D48797" w:rsidR="003670CD" w:rsidRDefault="003670CD" w:rsidP="003670CD">
      <w:pPr>
        <w:pStyle w:val="Auflistung"/>
      </w:pPr>
      <w:r w:rsidRPr="006251A6">
        <w:rPr>
          <w:rStyle w:val="CodeZchn"/>
          <w:sz w:val="16"/>
          <w:szCs w:val="16"/>
        </w:rPr>
        <w:t>config.mk</w:t>
      </w:r>
      <w:r w:rsidRPr="006251A6">
        <w:rPr>
          <w:sz w:val="14"/>
          <w:szCs w:val="16"/>
        </w:rPr>
        <w:t xml:space="preserve"> </w:t>
      </w:r>
      <w:r>
        <w:t>defines compiler version, flags etc.; should not go under version control / be pushed</w:t>
      </w:r>
      <w:r w:rsidR="00DC5DA9">
        <w:t xml:space="preserve"> if personal paths are used.</w:t>
      </w:r>
    </w:p>
    <w:p w14:paraId="39FED685" w14:textId="0B13BCBA" w:rsidR="00E75641" w:rsidRDefault="00167332" w:rsidP="00E75641">
      <w:pPr>
        <w:pStyle w:val="Auflistung"/>
      </w:pPr>
      <w:r>
        <w:t>Variable</w:t>
      </w:r>
      <w:r w:rsidR="00930AAA">
        <w:t>s</w:t>
      </w:r>
    </w:p>
    <w:tbl>
      <w:tblPr>
        <w:tblStyle w:val="Tabellenraster"/>
        <w:tblW w:w="0" w:type="auto"/>
        <w:tblInd w:w="142" w:type="dxa"/>
        <w:tblLook w:val="04A0" w:firstRow="1" w:lastRow="0" w:firstColumn="1" w:lastColumn="0" w:noHBand="0" w:noVBand="1"/>
      </w:tblPr>
      <w:tblGrid>
        <w:gridCol w:w="920"/>
        <w:gridCol w:w="3973"/>
      </w:tblGrid>
      <w:tr w:rsidR="007264EE" w14:paraId="1911C833" w14:textId="77777777" w:rsidTr="0034398D">
        <w:tc>
          <w:tcPr>
            <w:tcW w:w="917" w:type="dxa"/>
          </w:tcPr>
          <w:p w14:paraId="5D48E0CC" w14:textId="0483EBE9" w:rsidR="007264EE" w:rsidRPr="0034398D" w:rsidRDefault="00041BD2" w:rsidP="0034398D">
            <w:pPr>
              <w:pStyle w:val="Auflistung"/>
              <w:numPr>
                <w:ilvl w:val="0"/>
                <w:numId w:val="0"/>
              </w:numPr>
              <w:jc w:val="center"/>
              <w:rPr>
                <w:rFonts w:ascii="Consolas" w:hAnsi="Consolas"/>
              </w:rPr>
            </w:pPr>
            <w:r w:rsidRPr="0034398D">
              <w:rPr>
                <w:rFonts w:ascii="Consolas" w:hAnsi="Consolas"/>
              </w:rPr>
              <w:t>$@</w:t>
            </w:r>
          </w:p>
        </w:tc>
        <w:tc>
          <w:tcPr>
            <w:tcW w:w="3976" w:type="dxa"/>
          </w:tcPr>
          <w:p w14:paraId="4FE4D6D0" w14:textId="709165EB" w:rsidR="007264EE" w:rsidRDefault="00041BD2" w:rsidP="007264EE">
            <w:pPr>
              <w:pStyle w:val="Auflistung"/>
              <w:numPr>
                <w:ilvl w:val="0"/>
                <w:numId w:val="0"/>
              </w:numPr>
            </w:pPr>
            <w:r>
              <w:t>file name of the target of the rule</w:t>
            </w:r>
          </w:p>
        </w:tc>
      </w:tr>
      <w:tr w:rsidR="007264EE" w14:paraId="69279196" w14:textId="77777777" w:rsidTr="0034398D">
        <w:tc>
          <w:tcPr>
            <w:tcW w:w="917" w:type="dxa"/>
          </w:tcPr>
          <w:p w14:paraId="5A3A0FD0" w14:textId="642E8E5A" w:rsidR="007264EE" w:rsidRPr="0034398D" w:rsidRDefault="00041BD2" w:rsidP="0034398D">
            <w:pPr>
              <w:pStyle w:val="Auflistung"/>
              <w:numPr>
                <w:ilvl w:val="0"/>
                <w:numId w:val="0"/>
              </w:numPr>
              <w:jc w:val="center"/>
              <w:rPr>
                <w:rFonts w:ascii="Consolas" w:hAnsi="Consolas"/>
              </w:rPr>
            </w:pPr>
            <w:r w:rsidRPr="0034398D">
              <w:rPr>
                <w:rFonts w:ascii="Consolas" w:hAnsi="Consolas"/>
              </w:rPr>
              <w:t>$&lt;</w:t>
            </w:r>
          </w:p>
        </w:tc>
        <w:tc>
          <w:tcPr>
            <w:tcW w:w="3976" w:type="dxa"/>
          </w:tcPr>
          <w:p w14:paraId="007D7CC0" w14:textId="1E54296C" w:rsidR="007264EE" w:rsidRDefault="00041BD2" w:rsidP="007264EE">
            <w:pPr>
              <w:pStyle w:val="Auflistung"/>
              <w:numPr>
                <w:ilvl w:val="0"/>
                <w:numId w:val="0"/>
              </w:numPr>
            </w:pPr>
            <w:r>
              <w:t>name of the first prerequisite</w:t>
            </w:r>
          </w:p>
        </w:tc>
      </w:tr>
      <w:tr w:rsidR="007264EE" w14:paraId="6CBDA366" w14:textId="77777777" w:rsidTr="0034398D">
        <w:tc>
          <w:tcPr>
            <w:tcW w:w="917" w:type="dxa"/>
          </w:tcPr>
          <w:p w14:paraId="2E091E68" w14:textId="1B57C392" w:rsidR="007264EE" w:rsidRPr="0034398D" w:rsidRDefault="00041BD2" w:rsidP="0034398D">
            <w:pPr>
              <w:pStyle w:val="Auflistung"/>
              <w:numPr>
                <w:ilvl w:val="0"/>
                <w:numId w:val="0"/>
              </w:numPr>
              <w:jc w:val="center"/>
              <w:rPr>
                <w:rFonts w:ascii="Consolas" w:hAnsi="Consolas"/>
              </w:rPr>
            </w:pPr>
            <w:r w:rsidRPr="0034398D">
              <w:rPr>
                <w:rFonts w:ascii="Consolas" w:hAnsi="Consolas"/>
              </w:rPr>
              <w:t>$^</w:t>
            </w:r>
          </w:p>
        </w:tc>
        <w:tc>
          <w:tcPr>
            <w:tcW w:w="3976" w:type="dxa"/>
          </w:tcPr>
          <w:p w14:paraId="2EE044D6" w14:textId="2C306592" w:rsidR="007264EE" w:rsidRDefault="00974302" w:rsidP="007264EE">
            <w:pPr>
              <w:pStyle w:val="Auflistung"/>
              <w:numPr>
                <w:ilvl w:val="0"/>
                <w:numId w:val="0"/>
              </w:numPr>
            </w:pPr>
            <w:r>
              <w:t>names of all the prerequisites, separated by space</w:t>
            </w:r>
          </w:p>
        </w:tc>
      </w:tr>
      <w:tr w:rsidR="007264EE" w14:paraId="46939BB9" w14:textId="77777777" w:rsidTr="0034398D">
        <w:tc>
          <w:tcPr>
            <w:tcW w:w="917" w:type="dxa"/>
          </w:tcPr>
          <w:p w14:paraId="42328235" w14:textId="676889D6" w:rsidR="007264EE" w:rsidRPr="0034398D" w:rsidRDefault="00A455D8" w:rsidP="0034398D">
            <w:pPr>
              <w:pStyle w:val="Auflistung"/>
              <w:numPr>
                <w:ilvl w:val="0"/>
                <w:numId w:val="0"/>
              </w:numPr>
              <w:jc w:val="center"/>
              <w:rPr>
                <w:rFonts w:ascii="Consolas" w:hAnsi="Consolas"/>
              </w:rPr>
            </w:pPr>
            <w:r w:rsidRPr="0034398D">
              <w:rPr>
                <w:rFonts w:ascii="Consolas" w:hAnsi="Consolas"/>
              </w:rPr>
              <w:t>CC</w:t>
            </w:r>
          </w:p>
        </w:tc>
        <w:tc>
          <w:tcPr>
            <w:tcW w:w="3976" w:type="dxa"/>
          </w:tcPr>
          <w:p w14:paraId="26B9F25D" w14:textId="70D17B61" w:rsidR="007264EE" w:rsidRDefault="004F3FEC" w:rsidP="007264EE">
            <w:pPr>
              <w:pStyle w:val="Auflistung"/>
              <w:numPr>
                <w:ilvl w:val="0"/>
                <w:numId w:val="0"/>
              </w:numPr>
            </w:pPr>
            <w:r>
              <w:t>p</w:t>
            </w:r>
            <w:r w:rsidR="00E665B0">
              <w:t xml:space="preserve">rogram for compiling C progs; def. </w:t>
            </w:r>
            <w:r>
              <w:t>cc</w:t>
            </w:r>
          </w:p>
        </w:tc>
      </w:tr>
      <w:tr w:rsidR="007264EE" w14:paraId="0C2CCD0C" w14:textId="77777777" w:rsidTr="0034398D">
        <w:tc>
          <w:tcPr>
            <w:tcW w:w="917" w:type="dxa"/>
          </w:tcPr>
          <w:p w14:paraId="27C9DC0E" w14:textId="06B9998B" w:rsidR="007264EE" w:rsidRPr="0034398D" w:rsidRDefault="00D21FEB" w:rsidP="0034398D">
            <w:pPr>
              <w:pStyle w:val="Auflistung"/>
              <w:numPr>
                <w:ilvl w:val="0"/>
                <w:numId w:val="0"/>
              </w:numPr>
              <w:jc w:val="center"/>
              <w:rPr>
                <w:rFonts w:ascii="Consolas" w:hAnsi="Consolas"/>
              </w:rPr>
            </w:pPr>
            <w:r w:rsidRPr="0034398D">
              <w:rPr>
                <w:rFonts w:ascii="Consolas" w:hAnsi="Consolas"/>
              </w:rPr>
              <w:t>CXX</w:t>
            </w:r>
          </w:p>
        </w:tc>
        <w:tc>
          <w:tcPr>
            <w:tcW w:w="3976" w:type="dxa"/>
          </w:tcPr>
          <w:p w14:paraId="060BC262" w14:textId="4523757F" w:rsidR="007264EE" w:rsidRDefault="004F3FEC" w:rsidP="007264EE">
            <w:pPr>
              <w:pStyle w:val="Auflistung"/>
              <w:numPr>
                <w:ilvl w:val="0"/>
                <w:numId w:val="0"/>
              </w:numPr>
            </w:pPr>
            <w:r>
              <w:t>program for compiling C++ progs; def. g++</w:t>
            </w:r>
          </w:p>
        </w:tc>
      </w:tr>
      <w:tr w:rsidR="007264EE" w14:paraId="0576219A" w14:textId="77777777" w:rsidTr="0034398D">
        <w:tc>
          <w:tcPr>
            <w:tcW w:w="917" w:type="dxa"/>
          </w:tcPr>
          <w:p w14:paraId="2DC2F59D" w14:textId="64ADF2E9" w:rsidR="007264EE" w:rsidRPr="0034398D" w:rsidRDefault="00D21FEB" w:rsidP="0034398D">
            <w:pPr>
              <w:pStyle w:val="Auflistung"/>
              <w:numPr>
                <w:ilvl w:val="0"/>
                <w:numId w:val="0"/>
              </w:numPr>
              <w:jc w:val="center"/>
              <w:rPr>
                <w:rFonts w:ascii="Consolas" w:hAnsi="Consolas"/>
              </w:rPr>
            </w:pPr>
            <w:r w:rsidRPr="0034398D">
              <w:rPr>
                <w:rFonts w:ascii="Consolas" w:hAnsi="Consolas"/>
              </w:rPr>
              <w:t>RM</w:t>
            </w:r>
          </w:p>
        </w:tc>
        <w:tc>
          <w:tcPr>
            <w:tcW w:w="3976" w:type="dxa"/>
          </w:tcPr>
          <w:p w14:paraId="2B5560FA" w14:textId="23E5ABF4" w:rsidR="007264EE" w:rsidRDefault="0081791F" w:rsidP="007264EE">
            <w:pPr>
              <w:pStyle w:val="Auflistung"/>
              <w:numPr>
                <w:ilvl w:val="0"/>
                <w:numId w:val="0"/>
              </w:numPr>
            </w:pPr>
            <w:r>
              <w:t>command to remove a file; def “rm -f”</w:t>
            </w:r>
          </w:p>
        </w:tc>
      </w:tr>
      <w:tr w:rsidR="007264EE" w14:paraId="37E03E25" w14:textId="77777777" w:rsidTr="0034398D">
        <w:tc>
          <w:tcPr>
            <w:tcW w:w="917" w:type="dxa"/>
          </w:tcPr>
          <w:p w14:paraId="1FF3CF10" w14:textId="2A82D1B0" w:rsidR="007264EE" w:rsidRPr="0034398D" w:rsidRDefault="00D21FEB" w:rsidP="0034398D">
            <w:pPr>
              <w:pStyle w:val="Auflistung"/>
              <w:numPr>
                <w:ilvl w:val="0"/>
                <w:numId w:val="0"/>
              </w:numPr>
              <w:jc w:val="center"/>
              <w:rPr>
                <w:rFonts w:ascii="Consolas" w:hAnsi="Consolas"/>
              </w:rPr>
            </w:pPr>
            <w:r w:rsidRPr="0034398D">
              <w:rPr>
                <w:rFonts w:ascii="Consolas" w:hAnsi="Consolas"/>
              </w:rPr>
              <w:t>CFLAGS</w:t>
            </w:r>
          </w:p>
        </w:tc>
        <w:tc>
          <w:tcPr>
            <w:tcW w:w="3976" w:type="dxa"/>
          </w:tcPr>
          <w:p w14:paraId="675B628A" w14:textId="3A1267ED" w:rsidR="007264EE" w:rsidRDefault="00DC0E3D" w:rsidP="007264EE">
            <w:pPr>
              <w:pStyle w:val="Auflistung"/>
              <w:numPr>
                <w:ilvl w:val="0"/>
                <w:numId w:val="0"/>
              </w:numPr>
            </w:pPr>
            <w:r>
              <w:t>extra flags for C compiler</w:t>
            </w:r>
          </w:p>
        </w:tc>
      </w:tr>
      <w:tr w:rsidR="007264EE" w14:paraId="0C6939B5" w14:textId="77777777" w:rsidTr="0034398D">
        <w:tc>
          <w:tcPr>
            <w:tcW w:w="917" w:type="dxa"/>
          </w:tcPr>
          <w:p w14:paraId="30BCEE81" w14:textId="7FB5D5D2" w:rsidR="00D21FEB" w:rsidRPr="0034398D" w:rsidRDefault="00D21FEB" w:rsidP="0034398D">
            <w:pPr>
              <w:pStyle w:val="Auflistung"/>
              <w:numPr>
                <w:ilvl w:val="0"/>
                <w:numId w:val="0"/>
              </w:numPr>
              <w:jc w:val="center"/>
              <w:rPr>
                <w:rFonts w:ascii="Consolas" w:hAnsi="Consolas"/>
              </w:rPr>
            </w:pPr>
            <w:r w:rsidRPr="0034398D">
              <w:rPr>
                <w:rFonts w:ascii="Consolas" w:hAnsi="Consolas"/>
              </w:rPr>
              <w:t>CXXFLAGS</w:t>
            </w:r>
          </w:p>
        </w:tc>
        <w:tc>
          <w:tcPr>
            <w:tcW w:w="3976" w:type="dxa"/>
          </w:tcPr>
          <w:p w14:paraId="5B169544" w14:textId="12EAB75E" w:rsidR="007264EE" w:rsidRDefault="00DC0E3D" w:rsidP="007264EE">
            <w:pPr>
              <w:pStyle w:val="Auflistung"/>
              <w:numPr>
                <w:ilvl w:val="0"/>
                <w:numId w:val="0"/>
              </w:numPr>
            </w:pPr>
            <w:r>
              <w:t>extra flags for C++ compiler</w:t>
            </w:r>
          </w:p>
        </w:tc>
      </w:tr>
      <w:tr w:rsidR="00D21FEB" w14:paraId="21110142" w14:textId="77777777" w:rsidTr="0034398D">
        <w:tc>
          <w:tcPr>
            <w:tcW w:w="917" w:type="dxa"/>
          </w:tcPr>
          <w:p w14:paraId="123EB776" w14:textId="21388021" w:rsidR="00D21FEB" w:rsidRPr="0034398D" w:rsidRDefault="00D21FEB" w:rsidP="0034398D">
            <w:pPr>
              <w:pStyle w:val="Auflistung"/>
              <w:numPr>
                <w:ilvl w:val="0"/>
                <w:numId w:val="0"/>
              </w:numPr>
              <w:jc w:val="center"/>
              <w:rPr>
                <w:rFonts w:ascii="Consolas" w:hAnsi="Consolas"/>
              </w:rPr>
            </w:pPr>
            <w:r w:rsidRPr="0034398D">
              <w:rPr>
                <w:rFonts w:ascii="Consolas" w:hAnsi="Consolas"/>
              </w:rPr>
              <w:t>LDFLAGS</w:t>
            </w:r>
          </w:p>
        </w:tc>
        <w:tc>
          <w:tcPr>
            <w:tcW w:w="3976" w:type="dxa"/>
          </w:tcPr>
          <w:p w14:paraId="0B10DD93" w14:textId="5B674192" w:rsidR="00D21FEB" w:rsidRDefault="00DC0E3D" w:rsidP="007264EE">
            <w:pPr>
              <w:pStyle w:val="Auflistung"/>
              <w:numPr>
                <w:ilvl w:val="0"/>
                <w:numId w:val="0"/>
              </w:numPr>
            </w:pPr>
            <w:r>
              <w:t>extra flags for compiler when linking</w:t>
            </w:r>
          </w:p>
        </w:tc>
      </w:tr>
      <w:tr w:rsidR="00D21FEB" w14:paraId="56E8A294" w14:textId="77777777" w:rsidTr="0034398D">
        <w:tc>
          <w:tcPr>
            <w:tcW w:w="917" w:type="dxa"/>
          </w:tcPr>
          <w:p w14:paraId="118E1FE7" w14:textId="11A6FE66" w:rsidR="00D21FEB" w:rsidRPr="0034398D" w:rsidRDefault="00D21FEB" w:rsidP="0034398D">
            <w:pPr>
              <w:pStyle w:val="Auflistung"/>
              <w:numPr>
                <w:ilvl w:val="0"/>
                <w:numId w:val="0"/>
              </w:numPr>
              <w:jc w:val="center"/>
              <w:rPr>
                <w:rFonts w:ascii="Consolas" w:hAnsi="Consolas"/>
              </w:rPr>
            </w:pPr>
            <w:r w:rsidRPr="0034398D">
              <w:rPr>
                <w:rFonts w:ascii="Consolas" w:hAnsi="Consolas"/>
              </w:rPr>
              <w:t>LDLIBS</w:t>
            </w:r>
          </w:p>
        </w:tc>
        <w:tc>
          <w:tcPr>
            <w:tcW w:w="3976" w:type="dxa"/>
          </w:tcPr>
          <w:p w14:paraId="146A8E7A" w14:textId="6062DECF" w:rsidR="00D21FEB" w:rsidRDefault="00DC0E3D" w:rsidP="007264EE">
            <w:pPr>
              <w:pStyle w:val="Auflistung"/>
              <w:numPr>
                <w:ilvl w:val="0"/>
                <w:numId w:val="0"/>
              </w:numPr>
            </w:pPr>
            <w:r>
              <w:t>library flags/names</w:t>
            </w:r>
            <w:r w:rsidR="0034398D">
              <w:t xml:space="preserve"> for compilers when linking</w:t>
            </w:r>
          </w:p>
        </w:tc>
      </w:tr>
    </w:tbl>
    <w:p w14:paraId="5F43372F" w14:textId="77777777" w:rsidR="007F2030" w:rsidRPr="009C1B5D" w:rsidRDefault="007F2030" w:rsidP="00DE03FF">
      <w:pPr>
        <w:pStyle w:val="Auflistung"/>
        <w:numPr>
          <w:ilvl w:val="0"/>
          <w:numId w:val="0"/>
        </w:numPr>
        <w:spacing w:after="0"/>
        <w:ind w:left="142"/>
        <w:rPr>
          <w:sz w:val="4"/>
          <w:szCs w:val="6"/>
        </w:rPr>
      </w:pPr>
    </w:p>
    <w:p w14:paraId="424DD6FE" w14:textId="0AD9C40F" w:rsidR="007F2030" w:rsidRDefault="007F2030" w:rsidP="009C1B5D">
      <w:pPr>
        <w:shd w:val="clear" w:color="auto" w:fill="F8F8F8"/>
        <w:spacing w:after="0"/>
        <w:ind w:left="142"/>
      </w:pPr>
      <w:proofErr w:type="spellStart"/>
      <w:r>
        <w:rPr>
          <w:rFonts w:ascii="Courier New" w:hAnsi="Courier New" w:cs="Courier New"/>
          <w:b/>
          <w:color w:val="990000"/>
        </w:rPr>
        <w:t>square.o</w:t>
      </w:r>
      <w:proofErr w:type="spellEnd"/>
      <w:r>
        <w:rPr>
          <w:rFonts w:ascii="Courier New" w:hAnsi="Courier New" w:cs="Courier New"/>
          <w:b/>
          <w:color w:val="990000"/>
        </w:rPr>
        <w:t>: square.cpp square.hpp</w:t>
      </w:r>
      <w:r>
        <w:rPr>
          <w:rFonts w:ascii="Courier New" w:hAnsi="Courier New" w:cs="Courier New"/>
          <w:color w:val="333333"/>
        </w:rPr>
        <w:br/>
      </w:r>
      <w:r>
        <w:rPr>
          <w:rFonts w:ascii="Courier New" w:hAnsi="Courier New" w:cs="Courier New"/>
          <w:color w:val="333333"/>
        </w:rPr>
        <w:tab/>
        <w:t xml:space="preserve">${CXX} ${CXXFLAGS} </w:t>
      </w:r>
      <w:r>
        <w:rPr>
          <w:rFonts w:ascii="Courier New" w:hAnsi="Courier New" w:cs="Courier New"/>
          <w:color w:val="008080"/>
        </w:rPr>
        <w:t>$&lt;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b/>
          <w:color w:val="990000"/>
        </w:rPr>
        <w:t>main.o</w:t>
      </w:r>
      <w:proofErr w:type="spellEnd"/>
      <w:r>
        <w:rPr>
          <w:rFonts w:ascii="Courier New" w:hAnsi="Courier New" w:cs="Courier New"/>
          <w:b/>
          <w:color w:val="990000"/>
        </w:rPr>
        <w:t>: main.cpp square.hpp</w:t>
      </w:r>
      <w:r>
        <w:rPr>
          <w:rFonts w:ascii="Courier New" w:hAnsi="Courier New" w:cs="Courier New"/>
          <w:color w:val="333333"/>
        </w:rPr>
        <w:br/>
      </w:r>
      <w:r>
        <w:rPr>
          <w:rFonts w:ascii="Courier New" w:hAnsi="Courier New" w:cs="Courier New"/>
          <w:color w:val="333333"/>
        </w:rPr>
        <w:tab/>
        <w:t xml:space="preserve">${CXX} ${CXXFLAGS} </w:t>
      </w:r>
      <w:r>
        <w:rPr>
          <w:rFonts w:ascii="Courier New" w:hAnsi="Courier New" w:cs="Courier New"/>
          <w:color w:val="008080"/>
        </w:rPr>
        <w:t>$&lt;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b/>
          <w:color w:val="990000"/>
        </w:rPr>
        <w:t>square</w:t>
      </w:r>
      <w:proofErr w:type="spellEnd"/>
      <w:r>
        <w:rPr>
          <w:rFonts w:ascii="Courier New" w:hAnsi="Courier New" w:cs="Courier New"/>
          <w:b/>
          <w:color w:val="990000"/>
        </w:rPr>
        <w:t xml:space="preserve">: </w:t>
      </w:r>
      <w:proofErr w:type="spellStart"/>
      <w:r>
        <w:rPr>
          <w:rFonts w:ascii="Courier New" w:hAnsi="Courier New" w:cs="Courier New"/>
          <w:b/>
          <w:color w:val="990000"/>
        </w:rPr>
        <w:t>main.o</w:t>
      </w:r>
      <w:proofErr w:type="spellEnd"/>
      <w:r>
        <w:rPr>
          <w:rFonts w:ascii="Courier New" w:hAnsi="Courier New" w:cs="Courier New"/>
          <w:b/>
          <w:color w:val="990000"/>
        </w:rPr>
        <w:t xml:space="preserve"> </w:t>
      </w:r>
      <w:proofErr w:type="spellStart"/>
      <w:r>
        <w:rPr>
          <w:rFonts w:ascii="Courier New" w:hAnsi="Courier New" w:cs="Courier New"/>
          <w:b/>
          <w:color w:val="990000"/>
        </w:rPr>
        <w:t>square.o</w:t>
      </w:r>
      <w:proofErr w:type="spellEnd"/>
      <w:r>
        <w:rPr>
          <w:rFonts w:ascii="Courier New" w:hAnsi="Courier New" w:cs="Courier New"/>
          <w:color w:val="333333"/>
        </w:rPr>
        <w:br/>
      </w:r>
      <w:r>
        <w:rPr>
          <w:rFonts w:ascii="Courier New" w:hAnsi="Courier New" w:cs="Courier New"/>
          <w:color w:val="333333"/>
        </w:rPr>
        <w:tab/>
        <w:t xml:space="preserve">${CXX} ${CXXFLAGS} -o </w:t>
      </w:r>
      <w:r>
        <w:rPr>
          <w:rFonts w:ascii="Courier New" w:hAnsi="Courier New" w:cs="Courier New"/>
          <w:color w:val="008080"/>
        </w:rPr>
        <w:t>$@</w:t>
      </w:r>
      <w:r>
        <w:rPr>
          <w:rFonts w:ascii="Courier New" w:hAnsi="Courier New" w:cs="Courier New"/>
          <w:color w:val="333333"/>
        </w:rPr>
        <w:t xml:space="preserve"> </w:t>
      </w:r>
      <w:r>
        <w:rPr>
          <w:rFonts w:ascii="Courier New" w:hAnsi="Courier New" w:cs="Courier New"/>
          <w:color w:val="008080"/>
        </w:rPr>
        <w:t>$^</w:t>
      </w:r>
    </w:p>
    <w:p w14:paraId="65865C9E" w14:textId="42A9A9E4" w:rsidR="00966CF8" w:rsidRDefault="008B363A" w:rsidP="00E1430E">
      <w:pPr>
        <w:pStyle w:val="Auflistung"/>
        <w:spacing w:after="0"/>
      </w:pPr>
      <w:r>
        <w:t>Clean</w:t>
      </w:r>
      <w:r w:rsidR="009C1B5D">
        <w:t>ing</w:t>
      </w:r>
    </w:p>
    <w:p w14:paraId="004A694E" w14:textId="516289AC" w:rsidR="00E1430E" w:rsidRDefault="00E1430E" w:rsidP="00107199">
      <w:pPr>
        <w:shd w:val="clear" w:color="auto" w:fill="F8F8F8"/>
        <w:spacing w:after="0"/>
        <w:ind w:left="142"/>
      </w:pPr>
      <w:r>
        <w:rPr>
          <w:rFonts w:ascii="Courier New" w:hAnsi="Courier New" w:cs="Courier New"/>
          <w:color w:val="333333"/>
        </w:rPr>
        <w:t>.PHONY clean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b/>
          <w:color w:val="990000"/>
        </w:rPr>
        <w:t>clean</w:t>
      </w:r>
      <w:proofErr w:type="spellEnd"/>
      <w:r>
        <w:rPr>
          <w:rFonts w:ascii="Courier New" w:hAnsi="Courier New" w:cs="Courier New"/>
          <w:b/>
          <w:color w:val="990000"/>
        </w:rPr>
        <w:t>:</w:t>
      </w:r>
      <w:r>
        <w:rPr>
          <w:rFonts w:ascii="Courier New" w:hAnsi="Courier New" w:cs="Courier New"/>
          <w:color w:val="333333"/>
        </w:rPr>
        <w:br/>
      </w:r>
      <w:r>
        <w:rPr>
          <w:rFonts w:ascii="Courier New" w:hAnsi="Courier New" w:cs="Courier New"/>
          <w:color w:val="333333"/>
        </w:rPr>
        <w:tab/>
        <w:t xml:space="preserve">${RM} -v *.o </w:t>
      </w:r>
      <w:proofErr w:type="spellStart"/>
      <w:r>
        <w:rPr>
          <w:rFonts w:ascii="Courier New" w:hAnsi="Courier New" w:cs="Courier New"/>
          <w:color w:val="333333"/>
        </w:rPr>
        <w:t>square</w:t>
      </w:r>
      <w:proofErr w:type="spellEnd"/>
    </w:p>
    <w:p w14:paraId="4C486925" w14:textId="07072029" w:rsidR="00107199" w:rsidRDefault="00107199" w:rsidP="00107199">
      <w:pPr>
        <w:pStyle w:val="Auflistung"/>
        <w:rPr>
          <w:color w:val="C45911" w:themeColor="accent2" w:themeShade="BF"/>
        </w:rPr>
      </w:pPr>
      <w:r w:rsidRPr="005301FF">
        <w:rPr>
          <w:color w:val="C45911" w:themeColor="accent2" w:themeShade="BF"/>
        </w:rPr>
        <w:t xml:space="preserve">cf. Demo Week </w:t>
      </w:r>
      <w:r w:rsidR="00886552" w:rsidRPr="005301FF">
        <w:rPr>
          <w:color w:val="C45911" w:themeColor="accent2" w:themeShade="BF"/>
        </w:rPr>
        <w:t>2</w:t>
      </w:r>
      <w:r w:rsidR="0056575B" w:rsidRPr="005301FF">
        <w:rPr>
          <w:color w:val="C45911" w:themeColor="accent2" w:themeShade="BF"/>
        </w:rPr>
        <w:t xml:space="preserve"> (square/square lib)</w:t>
      </w:r>
      <w:r w:rsidRPr="005301FF">
        <w:rPr>
          <w:color w:val="C45911" w:themeColor="accent2" w:themeShade="BF"/>
        </w:rPr>
        <w:t xml:space="preserve"> / Ex.</w:t>
      </w:r>
      <w:r w:rsidR="0056575B" w:rsidRPr="005301FF">
        <w:rPr>
          <w:color w:val="C45911" w:themeColor="accent2" w:themeShade="BF"/>
        </w:rPr>
        <w:t xml:space="preserve"> 2-2</w:t>
      </w:r>
      <w:r w:rsidR="003B6F30" w:rsidRPr="005301FF">
        <w:rPr>
          <w:color w:val="C45911" w:themeColor="accent2" w:themeShade="BF"/>
        </w:rPr>
        <w:t xml:space="preserve"> / 2-3</w:t>
      </w:r>
      <w:r w:rsidRPr="005301FF">
        <w:rPr>
          <w:color w:val="C45911" w:themeColor="accent2" w:themeShade="BF"/>
        </w:rPr>
        <w:t xml:space="preserve"> </w:t>
      </w:r>
    </w:p>
    <w:p w14:paraId="376978D2" w14:textId="43514E3B" w:rsidR="005301FF" w:rsidRDefault="005301FF" w:rsidP="005301FF">
      <w:pPr>
        <w:pStyle w:val="Auflistung"/>
        <w:numPr>
          <w:ilvl w:val="0"/>
          <w:numId w:val="0"/>
        </w:numPr>
        <w:ind w:left="142" w:hanging="142"/>
        <w:rPr>
          <w:color w:val="C45911" w:themeColor="accent2" w:themeShade="BF"/>
        </w:rPr>
      </w:pPr>
    </w:p>
    <w:p w14:paraId="10E618EC" w14:textId="5E747C0E" w:rsidR="00117FC9" w:rsidRPr="00FE051E" w:rsidRDefault="005301FF" w:rsidP="00117FC9">
      <w:pPr>
        <w:spacing w:after="0"/>
        <w:rPr>
          <w:rStyle w:val="Fett"/>
        </w:rPr>
      </w:pPr>
      <w:proofErr w:type="spellStart"/>
      <w:r w:rsidRPr="00FE051E">
        <w:rPr>
          <w:rStyle w:val="Fett"/>
        </w:rPr>
        <w:t>C</w:t>
      </w:r>
      <w:r w:rsidR="006C74A5">
        <w:rPr>
          <w:rStyle w:val="Fett"/>
        </w:rPr>
        <w:t>M</w:t>
      </w:r>
      <w:r w:rsidRPr="00FE051E">
        <w:rPr>
          <w:rStyle w:val="Fett"/>
        </w:rPr>
        <w:t>ake</w:t>
      </w:r>
      <w:proofErr w:type="spellEnd"/>
    </w:p>
    <w:p w14:paraId="049655BC" w14:textId="1BC3FB8F" w:rsidR="00052183" w:rsidRDefault="00156152" w:rsidP="00117FC9">
      <w:pPr>
        <w:pStyle w:val="Auflistung"/>
      </w:pPr>
      <w:r>
        <w:t>cross-platform build system generator</w:t>
      </w:r>
    </w:p>
    <w:p w14:paraId="3C2010BA" w14:textId="661FF411" w:rsidR="00111E19" w:rsidRDefault="009C20CA" w:rsidP="00117FC9">
      <w:pPr>
        <w:pStyle w:val="Auflistung"/>
      </w:pPr>
      <w:r>
        <w:t xml:space="preserve">Create </w:t>
      </w:r>
      <w:r w:rsidRPr="009C20CA">
        <w:rPr>
          <w:rFonts w:ascii="Consolas" w:hAnsi="Consolas"/>
        </w:rPr>
        <w:t>CMakeLists.txt</w:t>
      </w:r>
      <w:r>
        <w:t xml:space="preserve"> in source directory</w:t>
      </w:r>
    </w:p>
    <w:p w14:paraId="4896554C" w14:textId="1E938AE7" w:rsidR="006C24B6" w:rsidRDefault="00111E19" w:rsidP="00117FC9">
      <w:pPr>
        <w:pStyle w:val="Auflistung"/>
        <w:rPr>
          <w:rFonts w:ascii="Consolas" w:hAnsi="Consolas"/>
        </w:rPr>
      </w:pPr>
      <w:r w:rsidRPr="009C20CA">
        <w:rPr>
          <w:rFonts w:ascii="Consolas" w:hAnsi="Consolas"/>
        </w:rPr>
        <w:t>cd &lt;build-</w:t>
      </w:r>
      <w:proofErr w:type="spellStart"/>
      <w:r w:rsidRPr="009C20CA">
        <w:rPr>
          <w:rFonts w:ascii="Consolas" w:hAnsi="Consolas"/>
        </w:rPr>
        <w:t>dir</w:t>
      </w:r>
      <w:proofErr w:type="spellEnd"/>
      <w:r w:rsidRPr="009C20CA">
        <w:rPr>
          <w:rFonts w:ascii="Consolas" w:hAnsi="Consolas"/>
        </w:rPr>
        <w:t xml:space="preserve">&gt;; </w:t>
      </w:r>
      <w:proofErr w:type="spellStart"/>
      <w:r w:rsidRPr="009C20CA">
        <w:rPr>
          <w:rFonts w:ascii="Consolas" w:hAnsi="Consolas"/>
        </w:rPr>
        <w:t>cmake</w:t>
      </w:r>
      <w:proofErr w:type="spellEnd"/>
      <w:r w:rsidRPr="009C20CA">
        <w:rPr>
          <w:rFonts w:ascii="Consolas" w:hAnsi="Consolas"/>
        </w:rPr>
        <w:t xml:space="preserve"> &lt;</w:t>
      </w:r>
      <w:proofErr w:type="spellStart"/>
      <w:r w:rsidRPr="009C20CA">
        <w:rPr>
          <w:rFonts w:ascii="Consolas" w:hAnsi="Consolas"/>
        </w:rPr>
        <w:t>src-dir</w:t>
      </w:r>
      <w:proofErr w:type="spellEnd"/>
      <w:r w:rsidRPr="009C20CA">
        <w:rPr>
          <w:rFonts w:ascii="Consolas" w:hAnsi="Consolas"/>
        </w:rPr>
        <w:t>&gt;</w:t>
      </w:r>
    </w:p>
    <w:p w14:paraId="1D448707" w14:textId="20CDC8A4" w:rsidR="003817B8" w:rsidRDefault="003817B8" w:rsidP="003817B8">
      <w:pPr>
        <w:pStyle w:val="Auflistung"/>
      </w:pPr>
      <w:r>
        <w:t xml:space="preserve">Use </w:t>
      </w:r>
      <w:proofErr w:type="spellStart"/>
      <w:r w:rsidRPr="003817B8">
        <w:rPr>
          <w:rFonts w:ascii="Consolas" w:hAnsi="Consolas"/>
        </w:rPr>
        <w:t>ccmake</w:t>
      </w:r>
      <w:proofErr w:type="spellEnd"/>
      <w:r w:rsidRPr="003817B8">
        <w:rPr>
          <w:rFonts w:ascii="Consolas" w:hAnsi="Consolas"/>
        </w:rPr>
        <w:t xml:space="preserve"> &lt;</w:t>
      </w:r>
      <w:proofErr w:type="spellStart"/>
      <w:r w:rsidRPr="003817B8">
        <w:rPr>
          <w:rFonts w:ascii="Consolas" w:hAnsi="Consolas"/>
        </w:rPr>
        <w:t>src-dir</w:t>
      </w:r>
      <w:proofErr w:type="spellEnd"/>
      <w:r w:rsidRPr="003817B8">
        <w:rPr>
          <w:rFonts w:ascii="Consolas" w:hAnsi="Consolas"/>
        </w:rPr>
        <w:t>&gt;</w:t>
      </w:r>
      <w:r>
        <w:t xml:space="preserve"> to specify settings, compiler flags, etc.</w:t>
      </w:r>
    </w:p>
    <w:p w14:paraId="4515E216" w14:textId="597FDDE9" w:rsidR="003817B8" w:rsidRDefault="006E5EC0" w:rsidP="003817B8">
      <w:pPr>
        <w:pStyle w:val="Auflistung"/>
      </w:pPr>
      <w:r>
        <w:t xml:space="preserve">cf. Ex 3-1 / </w:t>
      </w:r>
      <w:r w:rsidR="00794903">
        <w:t>Demo Week 3</w:t>
      </w:r>
    </w:p>
    <w:p w14:paraId="19710804" w14:textId="756911B0" w:rsidR="007A6A4D" w:rsidRDefault="00EE131E" w:rsidP="003817B8">
      <w:pPr>
        <w:pStyle w:val="Auflistung"/>
      </w:pPr>
      <w:r>
        <w:t>Useful functions</w:t>
      </w:r>
    </w:p>
    <w:p w14:paraId="5AD873F6" w14:textId="04898B0F" w:rsidR="00EE131E" w:rsidRDefault="00EE131E" w:rsidP="00EE131E">
      <w:pPr>
        <w:pStyle w:val="Auflistung"/>
        <w:numPr>
          <w:ilvl w:val="1"/>
          <w:numId w:val="7"/>
        </w:numPr>
        <w:ind w:left="284" w:hanging="142"/>
      </w:pPr>
      <w:r w:rsidRPr="004A185D">
        <w:rPr>
          <w:rFonts w:ascii="Consolas" w:hAnsi="Consolas"/>
        </w:rPr>
        <w:t>project()</w:t>
      </w:r>
      <w:r>
        <w:t xml:space="preserve"> set project name, useful for debugging</w:t>
      </w:r>
    </w:p>
    <w:p w14:paraId="2BA85F7F" w14:textId="3E5ED186" w:rsidR="00EE131E" w:rsidRDefault="00EE131E" w:rsidP="00EE131E">
      <w:pPr>
        <w:pStyle w:val="Auflistung"/>
        <w:numPr>
          <w:ilvl w:val="1"/>
          <w:numId w:val="7"/>
        </w:numPr>
        <w:ind w:left="284" w:hanging="142"/>
      </w:pPr>
      <w:proofErr w:type="spellStart"/>
      <w:r w:rsidRPr="004A185D">
        <w:rPr>
          <w:rFonts w:ascii="Consolas" w:hAnsi="Consolas"/>
        </w:rPr>
        <w:t>add_executable</w:t>
      </w:r>
      <w:proofErr w:type="spellEnd"/>
      <w:r w:rsidRPr="004A185D">
        <w:rPr>
          <w:rFonts w:ascii="Consolas" w:hAnsi="Consolas"/>
        </w:rPr>
        <w:t>(&lt;target name&gt; &lt;</w:t>
      </w:r>
      <w:proofErr w:type="spellStart"/>
      <w:r w:rsidRPr="004A185D">
        <w:rPr>
          <w:rFonts w:ascii="Consolas" w:hAnsi="Consolas"/>
        </w:rPr>
        <w:t>src</w:t>
      </w:r>
      <w:proofErr w:type="spellEnd"/>
      <w:r w:rsidRPr="004A185D">
        <w:rPr>
          <w:rFonts w:ascii="Consolas" w:hAnsi="Consolas"/>
        </w:rPr>
        <w:t xml:space="preserve"> files&gt;)</w:t>
      </w:r>
      <w:r w:rsidR="00EE2CC6">
        <w:t xml:space="preserve"> compile an executable</w:t>
      </w:r>
    </w:p>
    <w:p w14:paraId="5698D97F" w14:textId="6F272E8C" w:rsidR="00EE2CC6" w:rsidRDefault="00EE2CC6" w:rsidP="00EE131E">
      <w:pPr>
        <w:pStyle w:val="Auflistung"/>
        <w:numPr>
          <w:ilvl w:val="1"/>
          <w:numId w:val="7"/>
        </w:numPr>
        <w:ind w:left="284" w:hanging="142"/>
      </w:pPr>
      <w:proofErr w:type="spellStart"/>
      <w:r w:rsidRPr="004A185D">
        <w:rPr>
          <w:rFonts w:ascii="Consolas" w:hAnsi="Consolas"/>
        </w:rPr>
        <w:t>add_library</w:t>
      </w:r>
      <w:proofErr w:type="spellEnd"/>
      <w:r w:rsidRPr="004A185D">
        <w:rPr>
          <w:rFonts w:ascii="Consolas" w:hAnsi="Consolas"/>
        </w:rPr>
        <w:t>(&lt;name&gt; &lt;type&gt; &lt;</w:t>
      </w:r>
      <w:proofErr w:type="spellStart"/>
      <w:r w:rsidRPr="004A185D">
        <w:rPr>
          <w:rFonts w:ascii="Consolas" w:hAnsi="Consolas"/>
        </w:rPr>
        <w:t>src</w:t>
      </w:r>
      <w:proofErr w:type="spellEnd"/>
      <w:r w:rsidRPr="004A185D">
        <w:rPr>
          <w:rFonts w:ascii="Consolas" w:hAnsi="Consolas"/>
        </w:rPr>
        <w:t xml:space="preserve"> files&gt;</w:t>
      </w:r>
      <w:r w:rsidR="004A185D">
        <w:rPr>
          <w:rFonts w:ascii="Consolas" w:hAnsi="Consolas"/>
        </w:rPr>
        <w:t>)</w:t>
      </w:r>
      <w:r>
        <w:t xml:space="preserve"> create lib (SHARED/STATIC)</w:t>
      </w:r>
    </w:p>
    <w:p w14:paraId="4922C3E9" w14:textId="02431250" w:rsidR="008511AC" w:rsidRDefault="008511AC" w:rsidP="00EE131E">
      <w:pPr>
        <w:pStyle w:val="Auflistung"/>
        <w:numPr>
          <w:ilvl w:val="1"/>
          <w:numId w:val="7"/>
        </w:numPr>
        <w:ind w:left="284" w:hanging="142"/>
      </w:pPr>
      <w:proofErr w:type="spellStart"/>
      <w:r w:rsidRPr="004A185D">
        <w:rPr>
          <w:rFonts w:ascii="Consolas" w:hAnsi="Consolas"/>
        </w:rPr>
        <w:t>target_link_libraries</w:t>
      </w:r>
      <w:proofErr w:type="spellEnd"/>
      <w:r w:rsidRPr="004A185D">
        <w:rPr>
          <w:rFonts w:ascii="Consolas" w:hAnsi="Consolas"/>
        </w:rPr>
        <w:t>(&lt;target&gt; &lt;libs&gt;)</w:t>
      </w:r>
      <w:r>
        <w:t xml:space="preserve"> makes lib accessible to </w:t>
      </w:r>
      <w:r w:rsidR="00E40F5C">
        <w:t>the target, adds it in linking process</w:t>
      </w:r>
    </w:p>
    <w:p w14:paraId="62223810" w14:textId="019CE0A4" w:rsidR="00F60F8F" w:rsidRDefault="00F60F8F" w:rsidP="00EE131E">
      <w:pPr>
        <w:pStyle w:val="Auflistung"/>
        <w:numPr>
          <w:ilvl w:val="1"/>
          <w:numId w:val="7"/>
        </w:numPr>
        <w:ind w:left="284" w:hanging="142"/>
      </w:pPr>
      <w:proofErr w:type="spellStart"/>
      <w:r w:rsidRPr="004A185D">
        <w:rPr>
          <w:rFonts w:ascii="Consolas" w:hAnsi="Consolas"/>
        </w:rPr>
        <w:t>add_subdirectory</w:t>
      </w:r>
      <w:proofErr w:type="spellEnd"/>
      <w:r w:rsidRPr="004A185D">
        <w:rPr>
          <w:rFonts w:ascii="Consolas" w:hAnsi="Consolas"/>
        </w:rPr>
        <w:t>(&lt;path&gt;)</w:t>
      </w:r>
      <w:r>
        <w:t xml:space="preserve"> run </w:t>
      </w:r>
      <w:proofErr w:type="spellStart"/>
      <w:r>
        <w:t>CMakeLists</w:t>
      </w:r>
      <w:proofErr w:type="spellEnd"/>
      <w:r>
        <w:t xml:space="preserve"> in </w:t>
      </w:r>
      <w:r w:rsidR="004A185D">
        <w:t xml:space="preserve">a subdirectory, </w:t>
      </w:r>
      <w:proofErr w:type="gramStart"/>
      <w:r w:rsidR="004A185D">
        <w:t>e.g.</w:t>
      </w:r>
      <w:proofErr w:type="gramEnd"/>
      <w:r w:rsidR="004A185D">
        <w:t xml:space="preserve"> for library</w:t>
      </w:r>
    </w:p>
    <w:p w14:paraId="7A62B1C4" w14:textId="78834B16" w:rsidR="00973849" w:rsidRDefault="00973849" w:rsidP="00EE131E">
      <w:pPr>
        <w:pStyle w:val="Auflistung"/>
        <w:numPr>
          <w:ilvl w:val="1"/>
          <w:numId w:val="7"/>
        </w:numPr>
        <w:ind w:left="284" w:hanging="142"/>
      </w:pPr>
      <w:proofErr w:type="spellStart"/>
      <w:r w:rsidRPr="00973849">
        <w:rPr>
          <w:rFonts w:ascii="Consolas" w:hAnsi="Consolas"/>
        </w:rPr>
        <w:t>include_directories</w:t>
      </w:r>
      <w:proofErr w:type="spellEnd"/>
      <w:r w:rsidRPr="00973849">
        <w:rPr>
          <w:rFonts w:ascii="Consolas" w:hAnsi="Consolas"/>
        </w:rPr>
        <w:t>(&lt;path&gt;)</w:t>
      </w:r>
      <w:r>
        <w:t xml:space="preserve"> tell preprocessor where to look for files to include</w:t>
      </w:r>
    </w:p>
    <w:p w14:paraId="5FE47E15" w14:textId="5575F23C" w:rsidR="00B352F2" w:rsidRPr="00D12313" w:rsidRDefault="00B352F2" w:rsidP="00B352F2">
      <w:pPr>
        <w:pStyle w:val="Auflistung"/>
        <w:rPr>
          <w:color w:val="C45911" w:themeColor="accent2" w:themeShade="BF"/>
        </w:rPr>
      </w:pPr>
      <w:r w:rsidRPr="00D12313">
        <w:rPr>
          <w:color w:val="C45911" w:themeColor="accent2" w:themeShade="BF"/>
        </w:rPr>
        <w:t>cf. Ex 06 / Penna on how to use subdirectories.</w:t>
      </w:r>
    </w:p>
    <w:p w14:paraId="121A7C9C" w14:textId="1D2B18CF" w:rsidR="00B91A36" w:rsidRDefault="00B91A36" w:rsidP="00C94B91">
      <w:pPr>
        <w:rPr>
          <w:szCs w:val="16"/>
          <w:lang w:val="en-US"/>
        </w:rPr>
      </w:pPr>
    </w:p>
    <w:p w14:paraId="1D3DD879" w14:textId="6FA981DE" w:rsidR="00B91A36" w:rsidRDefault="007D2669" w:rsidP="00B91A36">
      <w:pPr>
        <w:pStyle w:val="berschrift1"/>
      </w:pPr>
      <w:r>
        <w:t>Generic Programming</w:t>
      </w:r>
    </w:p>
    <w:p w14:paraId="41471075" w14:textId="75F55BEB" w:rsidR="00B91A36" w:rsidRDefault="002804F1" w:rsidP="002804F1">
      <w:pPr>
        <w:pStyle w:val="Auflistung"/>
      </w:pPr>
      <w:r>
        <w:t xml:space="preserve">If functions are </w:t>
      </w:r>
      <w:r w:rsidRPr="00035CCD">
        <w:rPr>
          <w:rStyle w:val="Fett"/>
        </w:rPr>
        <w:t>overloaded</w:t>
      </w:r>
      <w:r>
        <w:t>, the compiler chooses the best fit.</w:t>
      </w:r>
    </w:p>
    <w:p w14:paraId="60D44A9E" w14:textId="2D80EAA5" w:rsidR="00DF3FF9" w:rsidRDefault="00DF3FF9" w:rsidP="00C916E2">
      <w:pPr>
        <w:pStyle w:val="Auflistung"/>
        <w:spacing w:after="0"/>
      </w:pPr>
      <w:r>
        <w:t xml:space="preserve">No </w:t>
      </w:r>
      <w:proofErr w:type="gramStart"/>
      <w:r>
        <w:t>type</w:t>
      </w:r>
      <w:proofErr w:type="gramEnd"/>
      <w:r>
        <w:t xml:space="preserve"> safety when using </w:t>
      </w:r>
      <w:r w:rsidR="00893CA6" w:rsidRPr="00551F76">
        <w:rPr>
          <w:rStyle w:val="Fett"/>
        </w:rPr>
        <w:t>macros</w:t>
      </w:r>
      <w:r w:rsidR="00B80B06">
        <w:t xml:space="preserve"> + unexpected side effects</w:t>
      </w:r>
    </w:p>
    <w:p w14:paraId="7343084A" w14:textId="54F0CD51" w:rsidR="00C916E2" w:rsidRPr="005E6A98" w:rsidRDefault="00C916E2" w:rsidP="005E6A98">
      <w:pPr>
        <w:shd w:val="clear" w:color="auto" w:fill="F8F8F8"/>
        <w:spacing w:after="0"/>
        <w:ind w:left="142"/>
        <w:rPr>
          <w:rFonts w:ascii="Courier New" w:hAnsi="Courier New" w:cs="Courier New"/>
          <w:color w:val="333333"/>
        </w:rPr>
      </w:pPr>
      <w:r>
        <w:rPr>
          <w:rFonts w:ascii="Courier New" w:hAnsi="Courier New" w:cs="Courier New"/>
          <w:b/>
          <w:color w:val="999999"/>
        </w:rPr>
        <w:t>#define MIN(x, y) (x &lt; y ? x : y)</w:t>
      </w:r>
      <w:r>
        <w:rPr>
          <w:rFonts w:ascii="Courier New" w:hAnsi="Courier New" w:cs="Courier New"/>
          <w:color w:val="333333"/>
        </w:rPr>
        <w:br/>
        <w:t xml:space="preserve">MIN(x++, y++); </w:t>
      </w:r>
      <w:r>
        <w:rPr>
          <w:rFonts w:ascii="Courier New" w:hAnsi="Courier New" w:cs="Courier New"/>
          <w:i/>
          <w:color w:val="999988"/>
        </w:rPr>
        <w:t xml:space="preserve">// </w:t>
      </w:r>
      <w:proofErr w:type="spellStart"/>
      <w:r>
        <w:rPr>
          <w:rFonts w:ascii="Courier New" w:hAnsi="Courier New" w:cs="Courier New"/>
          <w:i/>
          <w:color w:val="999988"/>
        </w:rPr>
        <w:t>smaller</w:t>
      </w:r>
      <w:proofErr w:type="spellEnd"/>
      <w:r>
        <w:rPr>
          <w:rFonts w:ascii="Courier New" w:hAnsi="Courier New" w:cs="Courier New"/>
          <w:i/>
          <w:color w:val="999988"/>
        </w:rPr>
        <w:t xml:space="preserve"> number </w:t>
      </w:r>
      <w:proofErr w:type="spellStart"/>
      <w:r>
        <w:rPr>
          <w:rFonts w:ascii="Courier New" w:hAnsi="Courier New" w:cs="Courier New"/>
          <w:i/>
          <w:color w:val="999988"/>
        </w:rPr>
        <w:t>incremented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twice</w:t>
      </w:r>
      <w:proofErr w:type="spellEnd"/>
      <w:r>
        <w:rPr>
          <w:rFonts w:ascii="Courier New" w:hAnsi="Courier New" w:cs="Courier New"/>
          <w:i/>
          <w:color w:val="999988"/>
        </w:rPr>
        <w:t>!</w:t>
      </w:r>
      <w:r>
        <w:rPr>
          <w:rFonts w:ascii="Courier New" w:hAnsi="Courier New" w:cs="Courier New"/>
          <w:color w:val="333333"/>
        </w:rPr>
        <w:br/>
      </w:r>
      <m:oMath>
        <m:r>
          <m:rPr>
            <m:sty m:val="p"/>
          </m:rPr>
          <w:rPr>
            <w:rFonts w:ascii="Latin Modern Math" w:hAnsi="Latin Modern Math" w:cs="Courier New"/>
            <w:color w:val="333333"/>
          </w:rPr>
          <m:t>⇒</m:t>
        </m:r>
      </m:oMath>
      <w:r w:rsidR="005E6A98">
        <w:rPr>
          <w:rFonts w:ascii="Courier New" w:hAnsi="Courier New" w:cs="Courier New"/>
          <w:color w:val="333333"/>
        </w:rPr>
        <w:t xml:space="preserve"> </w:t>
      </w:r>
      <w:r>
        <w:rPr>
          <w:rFonts w:ascii="Courier New" w:hAnsi="Courier New" w:cs="Courier New"/>
          <w:color w:val="333333"/>
        </w:rPr>
        <w:t>(x++ &lt; y++ ? x++ : y++)</w:t>
      </w:r>
    </w:p>
    <w:p w14:paraId="7EBEF5FA" w14:textId="7299162B" w:rsidR="00C464FC" w:rsidRDefault="00872253" w:rsidP="00DA1056">
      <w:pPr>
        <w:pStyle w:val="Auflistung"/>
        <w:spacing w:after="0"/>
      </w:pPr>
      <w:r w:rsidRPr="00551F76">
        <w:rPr>
          <w:rStyle w:val="Fett"/>
        </w:rPr>
        <w:t>Te</w:t>
      </w:r>
      <w:r w:rsidR="0067734E" w:rsidRPr="00551F76">
        <w:rPr>
          <w:rStyle w:val="Fett"/>
        </w:rPr>
        <w:t>mplated</w:t>
      </w:r>
      <w:r w:rsidR="0067734E">
        <w:t xml:space="preserve"> version: Usage causes </w:t>
      </w:r>
      <w:proofErr w:type="spellStart"/>
      <w:r w:rsidR="0067734E">
        <w:t>instatiation</w:t>
      </w:r>
      <w:proofErr w:type="spellEnd"/>
      <w:r w:rsidR="00AC439A">
        <w:t xml:space="preserve">. Type safe, </w:t>
      </w:r>
      <w:r w:rsidR="001209FD">
        <w:t>compile error if misused.</w:t>
      </w:r>
    </w:p>
    <w:p w14:paraId="7A8D63AD" w14:textId="01D38088" w:rsidR="00377D7A" w:rsidRDefault="00551F76" w:rsidP="00A65007">
      <w:pPr>
        <w:shd w:val="clear" w:color="auto" w:fill="F8F8F8"/>
        <w:spacing w:after="0"/>
        <w:ind w:left="142"/>
        <w:rPr>
          <w:rFonts w:ascii="Courier New" w:hAnsi="Courier New" w:cs="Courier New"/>
          <w:i/>
          <w:color w:val="999988"/>
        </w:rPr>
      </w:pPr>
      <w:proofErr w:type="spellStart"/>
      <w:r>
        <w:rPr>
          <w:rFonts w:ascii="Courier New" w:hAnsi="Courier New" w:cs="Courier New"/>
          <w:b/>
          <w:color w:val="333333"/>
        </w:rPr>
        <w:t>template</w:t>
      </w:r>
      <w:proofErr w:type="spellEnd"/>
      <w:r>
        <w:rPr>
          <w:rFonts w:ascii="Courier New" w:hAnsi="Courier New" w:cs="Courier New"/>
          <w:color w:val="333333"/>
        </w:rPr>
        <w:t xml:space="preserve"> &lt;</w:t>
      </w:r>
      <w:proofErr w:type="spellStart"/>
      <w:r>
        <w:rPr>
          <w:rFonts w:ascii="Courier New" w:hAnsi="Courier New" w:cs="Courier New"/>
          <w:b/>
          <w:color w:val="333333"/>
        </w:rPr>
        <w:t>typename</w:t>
      </w:r>
      <w:proofErr w:type="spellEnd"/>
      <w:r>
        <w:rPr>
          <w:rFonts w:ascii="Courier New" w:hAnsi="Courier New" w:cs="Courier New"/>
          <w:color w:val="333333"/>
        </w:rPr>
        <w:t xml:space="preserve"> T&gt;</w:t>
      </w:r>
      <w:r>
        <w:rPr>
          <w:rFonts w:ascii="Courier New" w:hAnsi="Courier New" w:cs="Courier New"/>
          <w:color w:val="333333"/>
        </w:rPr>
        <w:br/>
        <w:t xml:space="preserve">T </w:t>
      </w:r>
      <w:r>
        <w:rPr>
          <w:rFonts w:ascii="Courier New" w:hAnsi="Courier New" w:cs="Courier New"/>
          <w:b/>
          <w:color w:val="990000"/>
        </w:rPr>
        <w:t>min</w:t>
      </w:r>
      <w:r>
        <w:rPr>
          <w:rFonts w:ascii="Courier New" w:hAnsi="Courier New" w:cs="Courier New"/>
          <w:color w:val="333333"/>
        </w:rPr>
        <w:t>(T x, T y) {</w:t>
      </w:r>
      <w:r>
        <w:rPr>
          <w:rFonts w:ascii="Courier New" w:hAnsi="Courier New" w:cs="Courier New"/>
          <w:color w:val="333333"/>
        </w:rPr>
        <w:br/>
        <w:t xml:space="preserve">  </w:t>
      </w:r>
      <w:proofErr w:type="spellStart"/>
      <w:r>
        <w:rPr>
          <w:rFonts w:ascii="Courier New" w:hAnsi="Courier New" w:cs="Courier New"/>
          <w:b/>
          <w:color w:val="333333"/>
        </w:rPr>
        <w:t>return</w:t>
      </w:r>
      <w:proofErr w:type="spellEnd"/>
      <w:r>
        <w:rPr>
          <w:rFonts w:ascii="Courier New" w:hAnsi="Courier New" w:cs="Courier New"/>
          <w:color w:val="333333"/>
        </w:rPr>
        <w:t xml:space="preserve"> (x &lt; y ? x : y); }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b/>
          <w:color w:val="333333"/>
        </w:rPr>
        <w:t>int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r>
        <w:rPr>
          <w:rFonts w:ascii="Courier New" w:hAnsi="Courier New" w:cs="Courier New"/>
          <w:b/>
          <w:color w:val="990000"/>
        </w:rPr>
        <w:t>min</w:t>
      </w:r>
      <w:r>
        <w:rPr>
          <w:rFonts w:ascii="Courier New" w:hAnsi="Courier New" w:cs="Courier New"/>
          <w:color w:val="333333"/>
        </w:rPr>
        <w:t>(</w:t>
      </w:r>
      <w:proofErr w:type="spellStart"/>
      <w:r>
        <w:rPr>
          <w:rFonts w:ascii="Courier New" w:hAnsi="Courier New" w:cs="Courier New"/>
          <w:b/>
          <w:color w:val="333333"/>
        </w:rPr>
        <w:t>int</w:t>
      </w:r>
      <w:proofErr w:type="spellEnd"/>
      <w:r>
        <w:rPr>
          <w:rFonts w:ascii="Courier New" w:hAnsi="Courier New" w:cs="Courier New"/>
          <w:color w:val="333333"/>
        </w:rPr>
        <w:t xml:space="preserve"> x, </w:t>
      </w:r>
      <w:proofErr w:type="spellStart"/>
      <w:r>
        <w:rPr>
          <w:rFonts w:ascii="Courier New" w:hAnsi="Courier New" w:cs="Courier New"/>
          <w:b/>
          <w:color w:val="333333"/>
        </w:rPr>
        <w:t>int</w:t>
      </w:r>
      <w:proofErr w:type="spellEnd"/>
      <w:r>
        <w:rPr>
          <w:rFonts w:ascii="Courier New" w:hAnsi="Courier New" w:cs="Courier New"/>
          <w:color w:val="333333"/>
        </w:rPr>
        <w:t xml:space="preserve"> y); </w:t>
      </w:r>
      <w:r>
        <w:rPr>
          <w:rFonts w:ascii="Courier New" w:hAnsi="Courier New" w:cs="Courier New"/>
          <w:i/>
          <w:color w:val="999988"/>
        </w:rPr>
        <w:t xml:space="preserve">// </w:t>
      </w:r>
      <w:proofErr w:type="spellStart"/>
      <w:r>
        <w:rPr>
          <w:rFonts w:ascii="Courier New" w:hAnsi="Courier New" w:cs="Courier New"/>
          <w:i/>
          <w:color w:val="999988"/>
        </w:rPr>
        <w:t>if</w:t>
      </w:r>
      <w:proofErr w:type="spellEnd"/>
      <w:r>
        <w:rPr>
          <w:rFonts w:ascii="Courier New" w:hAnsi="Courier New" w:cs="Courier New"/>
          <w:i/>
          <w:color w:val="999988"/>
        </w:rPr>
        <w:t xml:space="preserve"> called with </w:t>
      </w:r>
      <w:proofErr w:type="spellStart"/>
      <w:r>
        <w:rPr>
          <w:rFonts w:ascii="Courier New" w:hAnsi="Courier New" w:cs="Courier New"/>
          <w:i/>
          <w:color w:val="999988"/>
        </w:rPr>
        <w:t>int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args</w:t>
      </w:r>
      <w:proofErr w:type="spellEnd"/>
      <w:r>
        <w:rPr>
          <w:rFonts w:ascii="Courier New" w:hAnsi="Courier New" w:cs="Courier New"/>
          <w:color w:val="333333"/>
        </w:rPr>
        <w:br/>
      </w:r>
      <w:r>
        <w:rPr>
          <w:rFonts w:ascii="Courier New" w:hAnsi="Courier New" w:cs="Courier New"/>
          <w:b/>
          <w:color w:val="333333"/>
        </w:rPr>
        <w:t>double</w:t>
      </w:r>
      <w:r>
        <w:rPr>
          <w:rFonts w:ascii="Courier New" w:hAnsi="Courier New" w:cs="Courier New"/>
          <w:color w:val="333333"/>
        </w:rPr>
        <w:t xml:space="preserve"> </w:t>
      </w:r>
      <w:r>
        <w:rPr>
          <w:rFonts w:ascii="Courier New" w:hAnsi="Courier New" w:cs="Courier New"/>
          <w:b/>
          <w:color w:val="990000"/>
        </w:rPr>
        <w:t>min</w:t>
      </w:r>
      <w:r>
        <w:rPr>
          <w:rFonts w:ascii="Courier New" w:hAnsi="Courier New" w:cs="Courier New"/>
          <w:color w:val="333333"/>
        </w:rPr>
        <w:t>(</w:t>
      </w:r>
      <w:r>
        <w:rPr>
          <w:rFonts w:ascii="Courier New" w:hAnsi="Courier New" w:cs="Courier New"/>
          <w:b/>
          <w:color w:val="333333"/>
        </w:rPr>
        <w:t>double</w:t>
      </w:r>
      <w:r>
        <w:rPr>
          <w:rFonts w:ascii="Courier New" w:hAnsi="Courier New" w:cs="Courier New"/>
          <w:color w:val="333333"/>
        </w:rPr>
        <w:t xml:space="preserve"> x, </w:t>
      </w:r>
      <w:r>
        <w:rPr>
          <w:rFonts w:ascii="Courier New" w:hAnsi="Courier New" w:cs="Courier New"/>
          <w:b/>
          <w:color w:val="333333"/>
        </w:rPr>
        <w:t>double</w:t>
      </w:r>
      <w:r>
        <w:rPr>
          <w:rFonts w:ascii="Courier New" w:hAnsi="Courier New" w:cs="Courier New"/>
          <w:color w:val="333333"/>
        </w:rPr>
        <w:t xml:space="preserve"> y); </w:t>
      </w:r>
      <w:r>
        <w:rPr>
          <w:rFonts w:ascii="Courier New" w:hAnsi="Courier New" w:cs="Courier New"/>
          <w:i/>
          <w:color w:val="999988"/>
        </w:rPr>
        <w:t xml:space="preserve">// with double </w:t>
      </w:r>
      <w:proofErr w:type="spellStart"/>
      <w:r>
        <w:rPr>
          <w:rFonts w:ascii="Courier New" w:hAnsi="Courier New" w:cs="Courier New"/>
          <w:i/>
          <w:color w:val="999988"/>
        </w:rPr>
        <w:t>args</w:t>
      </w:r>
      <w:proofErr w:type="spellEnd"/>
    </w:p>
    <w:p w14:paraId="29F694CF" w14:textId="08409E0C" w:rsidR="00A65007" w:rsidRPr="00A65007" w:rsidRDefault="00A65007" w:rsidP="00A65007">
      <w:pPr>
        <w:pStyle w:val="Auflistung"/>
        <w:numPr>
          <w:ilvl w:val="0"/>
          <w:numId w:val="0"/>
        </w:numPr>
        <w:ind w:left="142"/>
      </w:pPr>
      <w:r>
        <w:t xml:space="preserve">Requirements on </w:t>
      </w:r>
      <w:r w:rsidRPr="00B43C88">
        <w:rPr>
          <w:rFonts w:ascii="Consolas" w:hAnsi="Consolas"/>
        </w:rPr>
        <w:t>T</w:t>
      </w:r>
      <w:r>
        <w:t xml:space="preserve">? </w:t>
      </w:r>
      <w:r w:rsidRPr="00B43C88">
        <w:rPr>
          <w:rFonts w:ascii="Consolas" w:hAnsi="Consolas"/>
        </w:rPr>
        <w:t>operator&lt;</w:t>
      </w:r>
      <w:r>
        <w:t xml:space="preserve"> </w:t>
      </w:r>
      <w:r w:rsidR="00B43C88">
        <w:t>with result convertible to bool</w:t>
      </w:r>
      <w:r w:rsidR="007F5083">
        <w:t>;</w:t>
      </w:r>
      <w:r w:rsidR="00A121F1">
        <w:t xml:space="preserve"> Copyable</w:t>
      </w:r>
      <w:r w:rsidR="007F5083">
        <w:t xml:space="preserve"> (pass by value),</w:t>
      </w:r>
      <w:r w:rsidR="00A121F1">
        <w:t xml:space="preserve"> not needed if changed to </w:t>
      </w:r>
      <w:r w:rsidR="00A121F1" w:rsidRPr="00A121F1">
        <w:rPr>
          <w:rFonts w:ascii="Consolas" w:hAnsi="Consolas"/>
        </w:rPr>
        <w:t>const T&amp;</w:t>
      </w:r>
    </w:p>
    <w:p w14:paraId="57387E1A" w14:textId="0065D389" w:rsidR="0067734E" w:rsidRDefault="00782219" w:rsidP="00DA1056">
      <w:pPr>
        <w:pStyle w:val="Auflistung"/>
      </w:pPr>
      <w:r w:rsidRPr="00551F76">
        <w:rPr>
          <w:rStyle w:val="Fett"/>
        </w:rPr>
        <w:t>Definition Polymorphism</w:t>
      </w:r>
      <w:r>
        <w:t>: Using many different types through the same interface</w:t>
      </w:r>
    </w:p>
    <w:p w14:paraId="5D70D19C" w14:textId="518A1A0B" w:rsidR="006B7C97" w:rsidRDefault="006B7C97" w:rsidP="00DA1056">
      <w:pPr>
        <w:pStyle w:val="Auflistung"/>
      </w:pPr>
      <w:r>
        <w:t>Documenting</w:t>
      </w:r>
      <w:r w:rsidR="000C0D76">
        <w:t xml:space="preserve"> a function template: Pre-/Postconditions, semantics, exception guarantees. New: concept requirements</w:t>
      </w:r>
      <w:r w:rsidR="00EA035B">
        <w:t xml:space="preserve"> on types.</w:t>
      </w:r>
    </w:p>
    <w:p w14:paraId="3A160578" w14:textId="6724B9DE" w:rsidR="00EA035B" w:rsidRPr="000C71DC" w:rsidRDefault="00EA035B" w:rsidP="00DA1056">
      <w:pPr>
        <w:pStyle w:val="Auflistung"/>
        <w:rPr>
          <w:rStyle w:val="Fett"/>
        </w:rPr>
      </w:pPr>
      <w:r w:rsidRPr="000C71DC">
        <w:rPr>
          <w:rStyle w:val="Fett"/>
        </w:rPr>
        <w:t>Complete source code of the template function must be in a header file</w:t>
      </w:r>
    </w:p>
    <w:p w14:paraId="2A525FC8" w14:textId="21AD4AD5" w:rsidR="00481893" w:rsidRDefault="00A14276" w:rsidP="008B0EF7">
      <w:pPr>
        <w:pStyle w:val="Auflistung"/>
        <w:spacing w:after="0"/>
      </w:pPr>
      <w:r>
        <w:t>Specialize a templated function/struct etc.</w:t>
      </w:r>
    </w:p>
    <w:p w14:paraId="79B00F4C" w14:textId="77777777" w:rsidR="008B0EF7" w:rsidRDefault="008B0EF7" w:rsidP="008B0EF7">
      <w:pPr>
        <w:shd w:val="clear" w:color="auto" w:fill="F8F8F8"/>
        <w:ind w:left="142"/>
      </w:pPr>
      <w:proofErr w:type="spellStart"/>
      <w:r>
        <w:rPr>
          <w:rFonts w:ascii="Courier New" w:hAnsi="Courier New" w:cs="Courier New"/>
          <w:b/>
          <w:color w:val="333333"/>
        </w:rPr>
        <w:t>template</w:t>
      </w:r>
      <w:proofErr w:type="spellEnd"/>
      <w:r>
        <w:rPr>
          <w:rFonts w:ascii="Courier New" w:hAnsi="Courier New" w:cs="Courier New"/>
          <w:color w:val="333333"/>
        </w:rPr>
        <w:t>&lt;</w:t>
      </w:r>
      <w:proofErr w:type="spellStart"/>
      <w:r>
        <w:rPr>
          <w:rFonts w:ascii="Courier New" w:hAnsi="Courier New" w:cs="Courier New"/>
          <w:b/>
          <w:color w:val="333333"/>
        </w:rPr>
        <w:t>typename</w:t>
      </w:r>
      <w:proofErr w:type="spellEnd"/>
      <w:r>
        <w:rPr>
          <w:rFonts w:ascii="Courier New" w:hAnsi="Courier New" w:cs="Courier New"/>
          <w:color w:val="333333"/>
        </w:rPr>
        <w:t xml:space="preserve"> T&gt;</w:t>
      </w:r>
      <w:r>
        <w:rPr>
          <w:rFonts w:ascii="Courier New" w:hAnsi="Courier New" w:cs="Courier New"/>
          <w:color w:val="333333"/>
        </w:rPr>
        <w:br/>
      </w:r>
      <w:r>
        <w:rPr>
          <w:rFonts w:ascii="Courier New" w:hAnsi="Courier New" w:cs="Courier New"/>
          <w:b/>
          <w:color w:val="333333"/>
        </w:rPr>
        <w:t>struct</w:t>
      </w:r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b/>
          <w:color w:val="990000"/>
        </w:rPr>
        <w:t>helper</w:t>
      </w:r>
      <w:proofErr w:type="spellEnd"/>
      <w:r>
        <w:rPr>
          <w:rFonts w:ascii="Courier New" w:hAnsi="Courier New" w:cs="Courier New"/>
          <w:color w:val="333333"/>
        </w:rPr>
        <w:t xml:space="preserve"> { </w:t>
      </w:r>
      <w:proofErr w:type="spellStart"/>
      <w:r>
        <w:rPr>
          <w:rFonts w:ascii="Courier New" w:hAnsi="Courier New" w:cs="Courier New"/>
          <w:b/>
          <w:color w:val="333333"/>
        </w:rPr>
        <w:t>typedef</w:t>
      </w:r>
      <w:proofErr w:type="spellEnd"/>
      <w:r>
        <w:rPr>
          <w:rFonts w:ascii="Courier New" w:hAnsi="Courier New" w:cs="Courier New"/>
          <w:color w:val="333333"/>
        </w:rPr>
        <w:t xml:space="preserve"> T type; };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b/>
          <w:color w:val="333333"/>
        </w:rPr>
        <w:t>template</w:t>
      </w:r>
      <w:proofErr w:type="spellEnd"/>
      <w:r>
        <w:rPr>
          <w:rFonts w:ascii="Courier New" w:hAnsi="Courier New" w:cs="Courier New"/>
          <w:color w:val="333333"/>
        </w:rPr>
        <w:t>&lt;&gt;</w:t>
      </w:r>
      <w:r>
        <w:rPr>
          <w:rFonts w:ascii="Courier New" w:hAnsi="Courier New" w:cs="Courier New"/>
          <w:color w:val="333333"/>
        </w:rPr>
        <w:br/>
      </w:r>
      <w:r>
        <w:rPr>
          <w:rFonts w:ascii="Courier New" w:hAnsi="Courier New" w:cs="Courier New"/>
          <w:b/>
          <w:color w:val="333333"/>
        </w:rPr>
        <w:t>struct</w:t>
      </w:r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b/>
          <w:color w:val="990000"/>
        </w:rPr>
        <w:t>helper</w:t>
      </w:r>
      <w:proofErr w:type="spellEnd"/>
      <w:r>
        <w:rPr>
          <w:rFonts w:ascii="Courier New" w:hAnsi="Courier New" w:cs="Courier New"/>
          <w:color w:val="333333"/>
        </w:rPr>
        <w:t>&lt;</w:t>
      </w:r>
      <w:proofErr w:type="spellStart"/>
      <w:r>
        <w:rPr>
          <w:rFonts w:ascii="Courier New" w:hAnsi="Courier New" w:cs="Courier New"/>
          <w:color w:val="333333"/>
        </w:rPr>
        <w:t>int</w:t>
      </w:r>
      <w:proofErr w:type="spellEnd"/>
      <w:r>
        <w:rPr>
          <w:rFonts w:ascii="Courier New" w:hAnsi="Courier New" w:cs="Courier New"/>
          <w:color w:val="333333"/>
        </w:rPr>
        <w:t>&gt; {</w:t>
      </w:r>
      <w:proofErr w:type="spellStart"/>
      <w:r>
        <w:rPr>
          <w:rFonts w:ascii="Courier New" w:hAnsi="Courier New" w:cs="Courier New"/>
          <w:b/>
          <w:color w:val="333333"/>
        </w:rPr>
        <w:t>typedef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r>
        <w:rPr>
          <w:rFonts w:ascii="Courier New" w:hAnsi="Courier New" w:cs="Courier New"/>
          <w:b/>
          <w:color w:val="333333"/>
        </w:rPr>
        <w:t>double</w:t>
      </w:r>
      <w:r>
        <w:rPr>
          <w:rFonts w:ascii="Courier New" w:hAnsi="Courier New" w:cs="Courier New"/>
          <w:color w:val="333333"/>
        </w:rPr>
        <w:t xml:space="preserve"> type; };</w:t>
      </w:r>
    </w:p>
    <w:p w14:paraId="634B801A" w14:textId="686F2565" w:rsidR="00A41AEF" w:rsidRDefault="00A41AEF" w:rsidP="0086064B">
      <w:pPr>
        <w:pStyle w:val="Auflistung"/>
        <w:numPr>
          <w:ilvl w:val="0"/>
          <w:numId w:val="0"/>
        </w:numPr>
        <w:ind w:left="142" w:hanging="142"/>
      </w:pPr>
    </w:p>
    <w:p w14:paraId="078A89CC" w14:textId="77777777" w:rsidR="00EA035B" w:rsidRPr="009164D0" w:rsidRDefault="00EA035B" w:rsidP="00EA035B">
      <w:pPr>
        <w:spacing w:after="0"/>
        <w:rPr>
          <w:rStyle w:val="Fett"/>
        </w:rPr>
      </w:pPr>
      <w:r w:rsidRPr="009164D0">
        <w:rPr>
          <w:rStyle w:val="Fett"/>
        </w:rPr>
        <w:t>Type Traits</w:t>
      </w:r>
    </w:p>
    <w:p w14:paraId="68D512FA" w14:textId="77777777" w:rsidR="00EA035B" w:rsidRDefault="00EA035B" w:rsidP="00EA035B">
      <w:pPr>
        <w:pStyle w:val="Auflistung"/>
      </w:pPr>
      <w:r>
        <w:t xml:space="preserve">“Calculate” which type should be used in the template </w:t>
      </w:r>
      <w:proofErr w:type="gramStart"/>
      <w:r>
        <w:t>e.g.</w:t>
      </w:r>
      <w:proofErr w:type="gramEnd"/>
      <w:r>
        <w:t xml:space="preserve"> when adding two vectors of different types </w:t>
      </w:r>
    </w:p>
    <w:p w14:paraId="5145DFAE" w14:textId="77777777" w:rsidR="00EA035B" w:rsidRDefault="00EA035B" w:rsidP="00EA035B">
      <w:pPr>
        <w:pStyle w:val="Auflistung"/>
      </w:pPr>
      <w:r>
        <w:t>Examples slide 05b.6f.</w:t>
      </w:r>
    </w:p>
    <w:p w14:paraId="00A2EE68" w14:textId="77777777" w:rsidR="00EA035B" w:rsidRDefault="00EA035B" w:rsidP="00EA035B">
      <w:pPr>
        <w:pStyle w:val="Auflistung"/>
      </w:pPr>
      <w:r w:rsidRPr="00465454">
        <w:rPr>
          <w:rStyle w:val="Fett"/>
        </w:rPr>
        <w:t>Concept</w:t>
      </w:r>
      <w:r>
        <w:t>: Set of requirements on types</w:t>
      </w:r>
      <w:r>
        <w:tab/>
      </w:r>
    </w:p>
    <w:p w14:paraId="05A0B73E" w14:textId="77777777" w:rsidR="00EA035B" w:rsidRDefault="00EA035B" w:rsidP="00EA035B">
      <w:pPr>
        <w:pStyle w:val="Auflistung"/>
        <w:numPr>
          <w:ilvl w:val="1"/>
          <w:numId w:val="7"/>
        </w:numPr>
        <w:ind w:left="284" w:hanging="142"/>
      </w:pPr>
      <w:r>
        <w:t>The operations the type must provide</w:t>
      </w:r>
    </w:p>
    <w:p w14:paraId="01A2867E" w14:textId="77777777" w:rsidR="00EA035B" w:rsidRDefault="00EA035B" w:rsidP="00EA035B">
      <w:pPr>
        <w:pStyle w:val="Auflistung"/>
        <w:numPr>
          <w:ilvl w:val="1"/>
          <w:numId w:val="7"/>
        </w:numPr>
        <w:ind w:left="284" w:hanging="142"/>
      </w:pPr>
      <w:r>
        <w:t>Their semantics (meaning of the operations)</w:t>
      </w:r>
    </w:p>
    <w:p w14:paraId="530E3AE4" w14:textId="77777777" w:rsidR="00EA035B" w:rsidRDefault="00EA035B" w:rsidP="00EA035B">
      <w:pPr>
        <w:pStyle w:val="Auflistung"/>
        <w:numPr>
          <w:ilvl w:val="1"/>
          <w:numId w:val="7"/>
        </w:numPr>
        <w:ind w:left="284" w:hanging="142"/>
      </w:pPr>
      <w:r>
        <w:t>Their time/space complexity</w:t>
      </w:r>
    </w:p>
    <w:p w14:paraId="63F61059" w14:textId="77777777" w:rsidR="00EA035B" w:rsidRDefault="00EA035B" w:rsidP="00EA035B">
      <w:pPr>
        <w:pStyle w:val="Auflistung"/>
      </w:pPr>
      <w:r>
        <w:t xml:space="preserve">Concept defined by C standard. </w:t>
      </w:r>
      <w:proofErr w:type="gramStart"/>
      <w:r>
        <w:t>E.g.</w:t>
      </w:r>
      <w:proofErr w:type="gramEnd"/>
      <w:r>
        <w:t xml:space="preserve"> </w:t>
      </w:r>
      <w:r w:rsidRPr="00253E75">
        <w:rPr>
          <w:i/>
        </w:rPr>
        <w:t>regular type</w:t>
      </w:r>
    </w:p>
    <w:p w14:paraId="71DE202A" w14:textId="77777777" w:rsidR="00EA035B" w:rsidRDefault="00EA035B" w:rsidP="00EA035B">
      <w:pPr>
        <w:pStyle w:val="Auflistung"/>
        <w:numPr>
          <w:ilvl w:val="1"/>
          <w:numId w:val="7"/>
        </w:numPr>
        <w:ind w:left="284" w:hanging="142"/>
      </w:pPr>
      <w:proofErr w:type="spellStart"/>
      <w:r>
        <w:t>CopyConstructible</w:t>
      </w:r>
      <w:proofErr w:type="spellEnd"/>
    </w:p>
    <w:p w14:paraId="7184D26E" w14:textId="77777777" w:rsidR="00EA035B" w:rsidRDefault="00EA035B" w:rsidP="00EA035B">
      <w:pPr>
        <w:pStyle w:val="Auflistung"/>
        <w:numPr>
          <w:ilvl w:val="1"/>
          <w:numId w:val="7"/>
        </w:numPr>
        <w:ind w:left="284" w:hanging="142"/>
      </w:pPr>
      <w:r>
        <w:t>Assignable</w:t>
      </w:r>
    </w:p>
    <w:p w14:paraId="0F89CAD0" w14:textId="77777777" w:rsidR="00EA035B" w:rsidRDefault="00EA035B" w:rsidP="00EA035B">
      <w:pPr>
        <w:pStyle w:val="Auflistung"/>
        <w:numPr>
          <w:ilvl w:val="1"/>
          <w:numId w:val="7"/>
        </w:numPr>
        <w:ind w:left="284" w:hanging="142"/>
      </w:pPr>
      <w:proofErr w:type="spellStart"/>
      <w:r>
        <w:t>EqualityComparable</w:t>
      </w:r>
      <w:proofErr w:type="spellEnd"/>
    </w:p>
    <w:p w14:paraId="343642FD" w14:textId="55D34DC7" w:rsidR="00EA035B" w:rsidRDefault="00EA035B" w:rsidP="00EA035B">
      <w:pPr>
        <w:pStyle w:val="Auflistung"/>
        <w:numPr>
          <w:ilvl w:val="1"/>
          <w:numId w:val="7"/>
        </w:numPr>
        <w:ind w:left="284" w:hanging="142"/>
      </w:pPr>
      <w:r>
        <w:t>Destructible</w:t>
      </w:r>
    </w:p>
    <w:p w14:paraId="265BB984" w14:textId="3AE988C9" w:rsidR="00327A33" w:rsidRPr="004F7C5B" w:rsidRDefault="00327A33" w:rsidP="00327A33">
      <w:pPr>
        <w:pStyle w:val="Auflistung"/>
        <w:rPr>
          <w:color w:val="C45911" w:themeColor="accent2" w:themeShade="BF"/>
        </w:rPr>
      </w:pPr>
      <w:r w:rsidRPr="004F7C5B">
        <w:rPr>
          <w:color w:val="C45911" w:themeColor="accent2" w:themeShade="BF"/>
        </w:rPr>
        <w:t>cf. Demo</w:t>
      </w:r>
      <w:r w:rsidR="004F7C5B" w:rsidRPr="004F7C5B">
        <w:rPr>
          <w:color w:val="C45911" w:themeColor="accent2" w:themeShade="BF"/>
        </w:rPr>
        <w:t xml:space="preserve"> Week 5 (Traits)</w:t>
      </w:r>
    </w:p>
    <w:p w14:paraId="10BD7B61" w14:textId="27E4C992" w:rsidR="0086064B" w:rsidRDefault="0086064B" w:rsidP="0086064B">
      <w:pPr>
        <w:pStyle w:val="Auflistung"/>
        <w:numPr>
          <w:ilvl w:val="0"/>
          <w:numId w:val="0"/>
        </w:numPr>
        <w:ind w:left="142" w:hanging="142"/>
      </w:pPr>
    </w:p>
    <w:p w14:paraId="13C08FE8" w14:textId="77777777" w:rsidR="00F549F5" w:rsidRDefault="00F549F5" w:rsidP="0086064B">
      <w:pPr>
        <w:pStyle w:val="Auflistung"/>
        <w:numPr>
          <w:ilvl w:val="0"/>
          <w:numId w:val="0"/>
        </w:numPr>
        <w:ind w:left="142" w:hanging="142"/>
      </w:pPr>
    </w:p>
    <w:p w14:paraId="515CCADE" w14:textId="217324E3" w:rsidR="00C464FC" w:rsidRDefault="00A944D8" w:rsidP="00A944D8">
      <w:pPr>
        <w:pStyle w:val="berschrift1"/>
      </w:pPr>
      <w:r>
        <w:t>Data structures</w:t>
      </w:r>
      <w:r w:rsidR="00C90359">
        <w:t xml:space="preserve"> </w:t>
      </w:r>
    </w:p>
    <w:p w14:paraId="369BBA26" w14:textId="74AD2D03" w:rsidR="00967102" w:rsidRPr="00FE051E" w:rsidRDefault="00E45AF4" w:rsidP="00FE051E">
      <w:pPr>
        <w:spacing w:after="0"/>
        <w:rPr>
          <w:rStyle w:val="Fett"/>
        </w:rPr>
      </w:pPr>
      <w:r w:rsidRPr="00FE051E">
        <w:rPr>
          <w:rStyle w:val="Fett"/>
        </w:rPr>
        <w:t>Classes</w:t>
      </w:r>
    </w:p>
    <w:p w14:paraId="32A4BE35" w14:textId="62154880" w:rsidR="00D605D9" w:rsidRDefault="00706483" w:rsidP="00D605D9">
      <w:pPr>
        <w:pStyle w:val="Auflistung"/>
      </w:pPr>
      <w:r>
        <w:t>public: only representation-independent interface, accessible to all</w:t>
      </w:r>
    </w:p>
    <w:p w14:paraId="658B4B50" w14:textId="2F094CE2" w:rsidR="00706483" w:rsidRDefault="00706483" w:rsidP="00D605D9">
      <w:pPr>
        <w:pStyle w:val="Auflistung"/>
      </w:pPr>
      <w:r>
        <w:t>private: representation-dependent functions and data members</w:t>
      </w:r>
    </w:p>
    <w:p w14:paraId="12D7360C" w14:textId="1601DD6B" w:rsidR="00706483" w:rsidRDefault="00706483" w:rsidP="00D605D9">
      <w:pPr>
        <w:pStyle w:val="Auflistung"/>
      </w:pPr>
      <w:r>
        <w:t>friend: declarators allow related function/classes access to representation</w:t>
      </w:r>
    </w:p>
    <w:p w14:paraId="45A176CF" w14:textId="76E54A70" w:rsidR="00E362AB" w:rsidRDefault="00E362AB" w:rsidP="00D605D9">
      <w:pPr>
        <w:pStyle w:val="Auflistung"/>
      </w:pPr>
      <w:r>
        <w:t>Default constructor = constructor without arguments</w:t>
      </w:r>
    </w:p>
    <w:p w14:paraId="479C0754" w14:textId="6D27F26B" w:rsidR="00D7688E" w:rsidRDefault="00D7688E" w:rsidP="00D605D9">
      <w:pPr>
        <w:pStyle w:val="Auflistung"/>
      </w:pPr>
      <w:r>
        <w:t xml:space="preserve">Constructor: </w:t>
      </w:r>
      <w:r w:rsidR="004D571C">
        <w:t xml:space="preserve">Order of member initialization: </w:t>
      </w:r>
      <w:r w:rsidR="00C40E92">
        <w:t xml:space="preserve">same as declaration in class. Sometimes initializer list is necessary: No </w:t>
      </w:r>
      <w:r w:rsidR="008F67C1">
        <w:t xml:space="preserve">other </w:t>
      </w:r>
      <w:r w:rsidR="00C40E92">
        <w:t xml:space="preserve">way </w:t>
      </w:r>
      <w:r w:rsidR="008F67C1">
        <w:t xml:space="preserve">of setting members </w:t>
      </w:r>
      <w:r w:rsidR="00A57544">
        <w:t xml:space="preserve">that are const, reference or of a class type without default </w:t>
      </w:r>
      <w:proofErr w:type="spellStart"/>
      <w:r w:rsidR="00A57544">
        <w:t>ctor</w:t>
      </w:r>
      <w:proofErr w:type="spellEnd"/>
      <w:r w:rsidR="00A57544">
        <w:t>.</w:t>
      </w:r>
      <w:r w:rsidR="00D57EFF">
        <w:t xml:space="preserve"> </w:t>
      </w:r>
      <w:r w:rsidR="00D57EFF" w:rsidRPr="00D57EFF">
        <w:rPr>
          <w:rStyle w:val="Fett"/>
        </w:rPr>
        <w:t xml:space="preserve">No </w:t>
      </w:r>
      <w:r w:rsidR="00D57EFF" w:rsidRPr="00D57EFF">
        <w:rPr>
          <w:rStyle w:val="Fett"/>
          <w:rFonts w:ascii="Consolas" w:hAnsi="Consolas"/>
        </w:rPr>
        <w:t>const</w:t>
      </w:r>
      <w:r w:rsidR="00D57EFF" w:rsidRPr="00D57EFF">
        <w:rPr>
          <w:rStyle w:val="Fett"/>
        </w:rPr>
        <w:t xml:space="preserve"> members if class should be copy-assignable!</w:t>
      </w:r>
    </w:p>
    <w:p w14:paraId="083E6DBB" w14:textId="756FC386" w:rsidR="00E623B2" w:rsidRDefault="007D32DF" w:rsidP="00D605D9">
      <w:pPr>
        <w:pStyle w:val="Auflistung"/>
      </w:pPr>
      <w:r>
        <w:t xml:space="preserve">Use </w:t>
      </w:r>
      <w:r w:rsidRPr="008A323A">
        <w:rPr>
          <w:rFonts w:ascii="Consolas" w:hAnsi="Consolas"/>
        </w:rPr>
        <w:t>typedef</w:t>
      </w:r>
      <w:r>
        <w:t xml:space="preserve"> to define recurring types</w:t>
      </w:r>
      <w:r w:rsidR="00F85AB4">
        <w:t xml:space="preserve"> </w:t>
      </w:r>
      <w:r w:rsidR="00EA4671">
        <w:t>(</w:t>
      </w:r>
      <w:r w:rsidR="00EA4671" w:rsidRPr="008A323A">
        <w:rPr>
          <w:rFonts w:ascii="Consolas" w:hAnsi="Consolas"/>
        </w:rPr>
        <w:t xml:space="preserve">typedef double </w:t>
      </w:r>
      <w:proofErr w:type="spellStart"/>
      <w:r w:rsidR="00EA4671" w:rsidRPr="008A323A">
        <w:rPr>
          <w:rFonts w:ascii="Consolas" w:hAnsi="Consolas"/>
        </w:rPr>
        <w:t>coord_t</w:t>
      </w:r>
      <w:proofErr w:type="spellEnd"/>
      <w:r w:rsidR="008A323A">
        <w:rPr>
          <w:rFonts w:ascii="Consolas" w:hAnsi="Consolas"/>
        </w:rPr>
        <w:t>;</w:t>
      </w:r>
      <w:r w:rsidR="00EA4671">
        <w:t xml:space="preserve">) or </w:t>
      </w:r>
      <w:r w:rsidR="00EA4671" w:rsidRPr="008A323A">
        <w:rPr>
          <w:rFonts w:ascii="Consolas" w:hAnsi="Consolas"/>
        </w:rPr>
        <w:t>using</w:t>
      </w:r>
      <w:r w:rsidR="00EA4671">
        <w:t xml:space="preserve"> (</w:t>
      </w:r>
      <w:r w:rsidR="00EA4671" w:rsidRPr="008A323A">
        <w:rPr>
          <w:rFonts w:ascii="Consolas" w:hAnsi="Consolas"/>
        </w:rPr>
        <w:t xml:space="preserve">using </w:t>
      </w:r>
      <w:proofErr w:type="spellStart"/>
      <w:r w:rsidR="00EA4671" w:rsidRPr="008A323A">
        <w:rPr>
          <w:rFonts w:ascii="Consolas" w:hAnsi="Consolas"/>
        </w:rPr>
        <w:t>coord_t</w:t>
      </w:r>
      <w:proofErr w:type="spellEnd"/>
      <w:r w:rsidR="00EA4671" w:rsidRPr="008A323A">
        <w:rPr>
          <w:rFonts w:ascii="Consolas" w:hAnsi="Consolas"/>
        </w:rPr>
        <w:t xml:space="preserve"> = double;</w:t>
      </w:r>
      <w:r w:rsidR="00EA4671">
        <w:t>)</w:t>
      </w:r>
    </w:p>
    <w:p w14:paraId="5BACD387" w14:textId="06AAEA4D" w:rsidR="00442CB2" w:rsidRDefault="00442CB2" w:rsidP="00D605D9">
      <w:pPr>
        <w:pStyle w:val="Auflistung"/>
      </w:pPr>
      <w:r w:rsidRPr="00F9645E">
        <w:rPr>
          <w:rFonts w:ascii="Consolas" w:hAnsi="Consolas"/>
        </w:rPr>
        <w:t>mutable</w:t>
      </w:r>
      <w:r>
        <w:t xml:space="preserve"> keyword allows member variable to change </w:t>
      </w:r>
      <w:r w:rsidR="00F9645E">
        <w:t xml:space="preserve">value through a </w:t>
      </w:r>
      <w:r w:rsidR="00F9645E" w:rsidRPr="00F9645E">
        <w:rPr>
          <w:rFonts w:ascii="Consolas" w:hAnsi="Consolas"/>
        </w:rPr>
        <w:t>const</w:t>
      </w:r>
      <w:r w:rsidR="00F9645E">
        <w:t xml:space="preserve"> member function</w:t>
      </w:r>
    </w:p>
    <w:p w14:paraId="65EB309C" w14:textId="4ED971B2" w:rsidR="00B01EBA" w:rsidRDefault="00B01EBA" w:rsidP="00EC1EE6">
      <w:pPr>
        <w:pStyle w:val="Auflistung"/>
        <w:numPr>
          <w:ilvl w:val="0"/>
          <w:numId w:val="0"/>
        </w:numPr>
        <w:ind w:left="142"/>
      </w:pPr>
      <w:r w:rsidRPr="00B01EBA">
        <w:rPr>
          <w:noProof/>
        </w:rPr>
        <w:lastRenderedPageBreak/>
        <w:drawing>
          <wp:inline distT="0" distB="0" distL="0" distR="0" wp14:anchorId="06EBA2CB" wp14:editId="1B83446B">
            <wp:extent cx="862013" cy="686535"/>
            <wp:effectExtent l="0" t="0" r="0" b="0"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4927" cy="68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0B44" w14:textId="1338B4BA" w:rsidR="00AC5091" w:rsidRDefault="002D2F2D" w:rsidP="00D605D9">
      <w:pPr>
        <w:pStyle w:val="Auflistung"/>
      </w:pPr>
      <w:r w:rsidRPr="008A323A">
        <w:rPr>
          <w:rFonts w:ascii="Consolas" w:hAnsi="Consolas"/>
        </w:rPr>
        <w:t>static</w:t>
      </w:r>
      <w:r>
        <w:t xml:space="preserve"> member: one </w:t>
      </w:r>
      <w:r w:rsidR="00EE266F">
        <w:t xml:space="preserve">variable for all objects of the same class, </w:t>
      </w:r>
      <w:proofErr w:type="gramStart"/>
      <w:r w:rsidR="00EE266F">
        <w:t>e.g.</w:t>
      </w:r>
      <w:proofErr w:type="gramEnd"/>
      <w:r w:rsidR="00EE266F">
        <w:t xml:space="preserve"> a count</w:t>
      </w:r>
      <w:r w:rsidR="00DF50AF">
        <w:t>/id. Must be initialized</w:t>
      </w:r>
      <w:r w:rsidR="008A323A">
        <w:t>.</w:t>
      </w:r>
      <w:r w:rsidR="00AF6ECB">
        <w:t xml:space="preserve"> Exist even without an object</w:t>
      </w:r>
      <w:r w:rsidR="009803C8">
        <w:t>, thus access via scope operator (</w:t>
      </w:r>
      <w:r w:rsidR="009803C8" w:rsidRPr="009803C8">
        <w:rPr>
          <w:rFonts w:ascii="Consolas" w:hAnsi="Consolas"/>
        </w:rPr>
        <w:t>::</w:t>
      </w:r>
      <w:r w:rsidR="009803C8">
        <w:t>)</w:t>
      </w:r>
    </w:p>
    <w:p w14:paraId="0179FDA5" w14:textId="654364D5" w:rsidR="003870AB" w:rsidRDefault="003870AB" w:rsidP="00D605D9">
      <w:pPr>
        <w:pStyle w:val="Auflistung"/>
      </w:pPr>
      <w:r w:rsidRPr="00D850DE">
        <w:rPr>
          <w:rFonts w:ascii="Consolas" w:hAnsi="Consolas"/>
        </w:rPr>
        <w:t>friend</w:t>
      </w:r>
      <w:r w:rsidR="00C710CC">
        <w:t xml:space="preserve"> grants a function or another class access to the private and protected members of the class</w:t>
      </w:r>
    </w:p>
    <w:p w14:paraId="46B6CBE3" w14:textId="2CD5F671" w:rsidR="00C14E28" w:rsidRDefault="00C14E28" w:rsidP="005B323C">
      <w:pPr>
        <w:pStyle w:val="Auflistung"/>
        <w:spacing w:after="0"/>
      </w:pPr>
      <w:r>
        <w:t>Special member functions</w:t>
      </w:r>
    </w:p>
    <w:p w14:paraId="786E7C6C" w14:textId="5200A09C" w:rsidR="003B62EC" w:rsidRDefault="003B62EC" w:rsidP="005B323C">
      <w:pPr>
        <w:shd w:val="clear" w:color="auto" w:fill="F8F8F8"/>
        <w:tabs>
          <w:tab w:val="left" w:pos="2410"/>
        </w:tabs>
        <w:spacing w:after="0"/>
        <w:ind w:left="142"/>
      </w:pPr>
      <w:r>
        <w:rPr>
          <w:rFonts w:ascii="Courier New" w:hAnsi="Courier New" w:cs="Courier New"/>
          <w:color w:val="333333"/>
        </w:rPr>
        <w:t xml:space="preserve">T(); </w:t>
      </w:r>
      <w:r w:rsidR="005B323C">
        <w:rPr>
          <w:rFonts w:ascii="Courier New" w:hAnsi="Courier New" w:cs="Courier New"/>
          <w:color w:val="333333"/>
        </w:rPr>
        <w:tab/>
      </w:r>
      <w:r>
        <w:rPr>
          <w:rFonts w:ascii="Courier New" w:hAnsi="Courier New" w:cs="Courier New"/>
          <w:i/>
          <w:color w:val="999988"/>
        </w:rPr>
        <w:t xml:space="preserve">// </w:t>
      </w:r>
      <w:proofErr w:type="spellStart"/>
      <w:r>
        <w:rPr>
          <w:rFonts w:ascii="Courier New" w:hAnsi="Courier New" w:cs="Courier New"/>
          <w:i/>
          <w:color w:val="999988"/>
        </w:rPr>
        <w:t>default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ctor</w:t>
      </w:r>
      <w:proofErr w:type="spellEnd"/>
      <w:r>
        <w:rPr>
          <w:rFonts w:ascii="Courier New" w:hAnsi="Courier New" w:cs="Courier New"/>
          <w:color w:val="333333"/>
        </w:rPr>
        <w:br/>
        <w:t xml:space="preserve">~T(); </w:t>
      </w:r>
      <w:r w:rsidR="005B323C">
        <w:rPr>
          <w:rFonts w:ascii="Courier New" w:hAnsi="Courier New" w:cs="Courier New"/>
          <w:color w:val="333333"/>
        </w:rPr>
        <w:tab/>
      </w:r>
      <w:r>
        <w:rPr>
          <w:rFonts w:ascii="Courier New" w:hAnsi="Courier New" w:cs="Courier New"/>
          <w:i/>
          <w:color w:val="999988"/>
        </w:rPr>
        <w:t xml:space="preserve">// </w:t>
      </w:r>
      <w:proofErr w:type="spellStart"/>
      <w:r>
        <w:rPr>
          <w:rFonts w:ascii="Courier New" w:hAnsi="Courier New" w:cs="Courier New"/>
          <w:i/>
          <w:color w:val="999988"/>
        </w:rPr>
        <w:t>dtor</w:t>
      </w:r>
      <w:proofErr w:type="spellEnd"/>
      <w:r>
        <w:rPr>
          <w:rFonts w:ascii="Courier New" w:hAnsi="Courier New" w:cs="Courier New"/>
          <w:color w:val="333333"/>
        </w:rPr>
        <w:br/>
        <w:t>T(</w:t>
      </w:r>
      <w:r>
        <w:rPr>
          <w:rFonts w:ascii="Courier New" w:hAnsi="Courier New" w:cs="Courier New"/>
          <w:b/>
          <w:color w:val="333333"/>
        </w:rPr>
        <w:t>const</w:t>
      </w:r>
      <w:r>
        <w:rPr>
          <w:rFonts w:ascii="Courier New" w:hAnsi="Courier New" w:cs="Courier New"/>
          <w:color w:val="333333"/>
        </w:rPr>
        <w:t xml:space="preserve"> T&amp;); </w:t>
      </w:r>
      <w:r w:rsidR="005B323C">
        <w:rPr>
          <w:rFonts w:ascii="Courier New" w:hAnsi="Courier New" w:cs="Courier New"/>
          <w:color w:val="333333"/>
        </w:rPr>
        <w:tab/>
      </w:r>
      <w:r>
        <w:rPr>
          <w:rFonts w:ascii="Courier New" w:hAnsi="Courier New" w:cs="Courier New"/>
          <w:i/>
          <w:color w:val="999988"/>
        </w:rPr>
        <w:t xml:space="preserve">// </w:t>
      </w:r>
      <w:proofErr w:type="spellStart"/>
      <w:r>
        <w:rPr>
          <w:rFonts w:ascii="Courier New" w:hAnsi="Courier New" w:cs="Courier New"/>
          <w:i/>
          <w:color w:val="999988"/>
        </w:rPr>
        <w:t>copy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ctor</w:t>
      </w:r>
      <w:proofErr w:type="spellEnd"/>
      <w:r>
        <w:rPr>
          <w:rFonts w:ascii="Courier New" w:hAnsi="Courier New" w:cs="Courier New"/>
          <w:color w:val="333333"/>
        </w:rPr>
        <w:br/>
        <w:t xml:space="preserve">T&amp; </w:t>
      </w:r>
      <w:proofErr w:type="spellStart"/>
      <w:r>
        <w:rPr>
          <w:rFonts w:ascii="Courier New" w:hAnsi="Courier New" w:cs="Courier New"/>
          <w:b/>
          <w:color w:val="333333"/>
        </w:rPr>
        <w:t>operator</w:t>
      </w:r>
      <w:proofErr w:type="spellEnd"/>
      <w:r>
        <w:rPr>
          <w:rFonts w:ascii="Courier New" w:hAnsi="Courier New" w:cs="Courier New"/>
          <w:color w:val="333333"/>
        </w:rPr>
        <w:t>=(</w:t>
      </w:r>
      <w:r>
        <w:rPr>
          <w:rFonts w:ascii="Courier New" w:hAnsi="Courier New" w:cs="Courier New"/>
          <w:b/>
          <w:color w:val="333333"/>
        </w:rPr>
        <w:t>const</w:t>
      </w:r>
      <w:r>
        <w:rPr>
          <w:rFonts w:ascii="Courier New" w:hAnsi="Courier New" w:cs="Courier New"/>
          <w:color w:val="333333"/>
        </w:rPr>
        <w:t xml:space="preserve"> T&amp;);</w:t>
      </w:r>
      <w:r w:rsidR="00E42C64">
        <w:rPr>
          <w:rFonts w:ascii="Courier New" w:hAnsi="Courier New" w:cs="Courier New"/>
          <w:color w:val="333333"/>
        </w:rPr>
        <w:tab/>
      </w:r>
      <w:r>
        <w:rPr>
          <w:rFonts w:ascii="Courier New" w:hAnsi="Courier New" w:cs="Courier New"/>
          <w:i/>
          <w:color w:val="999988"/>
        </w:rPr>
        <w:t xml:space="preserve">// </w:t>
      </w:r>
      <w:proofErr w:type="spellStart"/>
      <w:r>
        <w:rPr>
          <w:rFonts w:ascii="Courier New" w:hAnsi="Courier New" w:cs="Courier New"/>
          <w:i/>
          <w:color w:val="999988"/>
        </w:rPr>
        <w:t>copy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assignment</w:t>
      </w:r>
      <w:proofErr w:type="spellEnd"/>
      <w:r>
        <w:rPr>
          <w:rFonts w:ascii="Courier New" w:hAnsi="Courier New" w:cs="Courier New"/>
          <w:color w:val="333333"/>
        </w:rPr>
        <w:br/>
        <w:t xml:space="preserve">T(T&amp;&amp;); </w:t>
      </w:r>
      <w:r w:rsidR="005B323C">
        <w:rPr>
          <w:rFonts w:ascii="Courier New" w:hAnsi="Courier New" w:cs="Courier New"/>
          <w:color w:val="333333"/>
        </w:rPr>
        <w:tab/>
      </w:r>
      <w:r>
        <w:rPr>
          <w:rFonts w:ascii="Courier New" w:hAnsi="Courier New" w:cs="Courier New"/>
          <w:i/>
          <w:color w:val="999988"/>
        </w:rPr>
        <w:t xml:space="preserve">// </w:t>
      </w:r>
      <w:proofErr w:type="spellStart"/>
      <w:r>
        <w:rPr>
          <w:rFonts w:ascii="Courier New" w:hAnsi="Courier New" w:cs="Courier New"/>
          <w:i/>
          <w:color w:val="999988"/>
        </w:rPr>
        <w:t>move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ctor</w:t>
      </w:r>
      <w:proofErr w:type="spellEnd"/>
      <w:r>
        <w:rPr>
          <w:rFonts w:ascii="Courier New" w:hAnsi="Courier New" w:cs="Courier New"/>
          <w:color w:val="333333"/>
        </w:rPr>
        <w:br/>
        <w:t xml:space="preserve">T&amp; </w:t>
      </w:r>
      <w:proofErr w:type="spellStart"/>
      <w:r>
        <w:rPr>
          <w:rFonts w:ascii="Courier New" w:hAnsi="Courier New" w:cs="Courier New"/>
          <w:b/>
          <w:color w:val="333333"/>
        </w:rPr>
        <w:t>operator</w:t>
      </w:r>
      <w:proofErr w:type="spellEnd"/>
      <w:r>
        <w:rPr>
          <w:rFonts w:ascii="Courier New" w:hAnsi="Courier New" w:cs="Courier New"/>
          <w:color w:val="333333"/>
        </w:rPr>
        <w:t xml:space="preserve">=(T&amp;&amp;); </w:t>
      </w:r>
      <w:r w:rsidR="005B323C">
        <w:rPr>
          <w:rFonts w:ascii="Courier New" w:hAnsi="Courier New" w:cs="Courier New"/>
          <w:color w:val="333333"/>
        </w:rPr>
        <w:tab/>
      </w:r>
      <w:r>
        <w:rPr>
          <w:rFonts w:ascii="Courier New" w:hAnsi="Courier New" w:cs="Courier New"/>
          <w:i/>
          <w:color w:val="999988"/>
        </w:rPr>
        <w:t xml:space="preserve">// </w:t>
      </w:r>
      <w:proofErr w:type="spellStart"/>
      <w:r>
        <w:rPr>
          <w:rFonts w:ascii="Courier New" w:hAnsi="Courier New" w:cs="Courier New"/>
          <w:i/>
          <w:color w:val="999988"/>
        </w:rPr>
        <w:t>move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assignment</w:t>
      </w:r>
      <w:proofErr w:type="spellEnd"/>
    </w:p>
    <w:p w14:paraId="0A9D558F" w14:textId="0CF8CBDE" w:rsidR="003B62EC" w:rsidRDefault="005746B8" w:rsidP="004769C9">
      <w:pPr>
        <w:pStyle w:val="Auflistung"/>
        <w:numPr>
          <w:ilvl w:val="0"/>
          <w:numId w:val="0"/>
        </w:numPr>
        <w:ind w:left="142"/>
      </w:pPr>
      <w:r>
        <w:t>Move</w:t>
      </w:r>
      <w:r w:rsidR="004769C9">
        <w:t xml:space="preserve"> </w:t>
      </w:r>
      <w:proofErr w:type="spellStart"/>
      <w:r w:rsidR="004769C9">
        <w:t>ctor</w:t>
      </w:r>
      <w:proofErr w:type="spellEnd"/>
      <w:r w:rsidR="004769C9">
        <w:t>/assignment moves a temporary object into the new/another object</w:t>
      </w:r>
      <w:r w:rsidR="00843910">
        <w:t xml:space="preserve">. Acts on </w:t>
      </w:r>
      <w:proofErr w:type="spellStart"/>
      <w:r w:rsidR="00843910">
        <w:t>rvalue</w:t>
      </w:r>
      <w:proofErr w:type="spellEnd"/>
      <w:r w:rsidR="00843910">
        <w:t xml:space="preserve"> references/</w:t>
      </w:r>
      <w:proofErr w:type="spellStart"/>
      <w:r w:rsidR="00843910">
        <w:t>xvalues</w:t>
      </w:r>
      <w:proofErr w:type="spellEnd"/>
      <w:r w:rsidR="00843910">
        <w:t>.</w:t>
      </w:r>
    </w:p>
    <w:p w14:paraId="3FB1B4F4" w14:textId="05C687D8" w:rsidR="00843910" w:rsidRDefault="00EE0C8C" w:rsidP="00843910">
      <w:pPr>
        <w:pStyle w:val="Auflistung"/>
      </w:pPr>
      <w:r>
        <w:t>Copy</w:t>
      </w:r>
      <w:r w:rsidR="00D746FB">
        <w:t>ing vs. moving</w:t>
      </w:r>
    </w:p>
    <w:p w14:paraId="2C561095" w14:textId="31777199" w:rsidR="00D746FB" w:rsidRDefault="00D746FB" w:rsidP="00D746FB">
      <w:pPr>
        <w:pStyle w:val="Auflistung"/>
        <w:numPr>
          <w:ilvl w:val="0"/>
          <w:numId w:val="0"/>
        </w:numPr>
        <w:ind w:left="142"/>
      </w:pPr>
      <w:r w:rsidRPr="00D746FB">
        <w:rPr>
          <w:noProof/>
        </w:rPr>
        <w:drawing>
          <wp:inline distT="0" distB="0" distL="0" distR="0" wp14:anchorId="060EB748" wp14:editId="0002C047">
            <wp:extent cx="1224599" cy="169672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46636" cy="172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6FB">
        <w:rPr>
          <w:noProof/>
        </w:rPr>
        <w:drawing>
          <wp:inline distT="0" distB="0" distL="0" distR="0" wp14:anchorId="4E4DBED7" wp14:editId="5D0E7040">
            <wp:extent cx="1229774" cy="1695600"/>
            <wp:effectExtent l="0" t="0" r="889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29774" cy="16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7C58" w14:textId="6281FFD9" w:rsidR="008613A1" w:rsidRDefault="00484973" w:rsidP="00D746FB">
      <w:pPr>
        <w:pStyle w:val="Auflistung"/>
      </w:pPr>
      <w:r>
        <w:t xml:space="preserve">Rule of three: </w:t>
      </w:r>
      <w:proofErr w:type="spellStart"/>
      <w:r w:rsidR="00441D88">
        <w:t>dtor</w:t>
      </w:r>
      <w:proofErr w:type="spellEnd"/>
      <w:r w:rsidR="00441D88">
        <w:t xml:space="preserve">, copy </w:t>
      </w:r>
      <w:proofErr w:type="spellStart"/>
      <w:r w:rsidR="00441D88">
        <w:t>ctor</w:t>
      </w:r>
      <w:proofErr w:type="spellEnd"/>
      <w:r w:rsidR="00441D88">
        <w:t xml:space="preserve"> </w:t>
      </w:r>
      <w:r w:rsidR="00025161">
        <w:t xml:space="preserve">+ </w:t>
      </w:r>
      <w:r w:rsidR="00441D88">
        <w:t>assignment</w:t>
      </w:r>
    </w:p>
    <w:p w14:paraId="6BA7142D" w14:textId="0C6782AC" w:rsidR="00441D88" w:rsidRDefault="00441D88" w:rsidP="00D746FB">
      <w:pPr>
        <w:pStyle w:val="Auflistung"/>
      </w:pPr>
      <w:r>
        <w:t xml:space="preserve">Rule of five: </w:t>
      </w:r>
      <w:proofErr w:type="spellStart"/>
      <w:r>
        <w:t>dtor</w:t>
      </w:r>
      <w:proofErr w:type="spellEnd"/>
      <w:r>
        <w:t>, copy</w:t>
      </w:r>
      <w:r w:rsidR="00025161">
        <w:t xml:space="preserve"> </w:t>
      </w:r>
      <w:proofErr w:type="spellStart"/>
      <w:r w:rsidR="00025161">
        <w:t>ctor</w:t>
      </w:r>
      <w:proofErr w:type="spellEnd"/>
      <w:r w:rsidR="00025161">
        <w:t xml:space="preserve"> + assignment, move </w:t>
      </w:r>
      <w:proofErr w:type="spellStart"/>
      <w:r w:rsidR="00025161">
        <w:t>ctor</w:t>
      </w:r>
      <w:proofErr w:type="spellEnd"/>
      <w:r w:rsidR="00025161">
        <w:t xml:space="preserve"> + assignment</w:t>
      </w:r>
    </w:p>
    <w:p w14:paraId="7E25DE64" w14:textId="0CF2262E" w:rsidR="00CF5F89" w:rsidRDefault="00CF5F89" w:rsidP="00CF5F89">
      <w:pPr>
        <w:pStyle w:val="Auflistung"/>
        <w:spacing w:after="0"/>
        <w:rPr>
          <w:lang w:val="de-CH"/>
        </w:rPr>
      </w:pPr>
      <w:proofErr w:type="spellStart"/>
      <w:r>
        <w:rPr>
          <w:lang w:val="de-CH"/>
        </w:rPr>
        <w:t>std</w:t>
      </w:r>
      <w:proofErr w:type="spellEnd"/>
      <w:r>
        <w:rPr>
          <w:lang w:val="de-CH"/>
        </w:rPr>
        <w:t>::</w:t>
      </w:r>
      <w:proofErr w:type="spellStart"/>
      <w:r>
        <w:rPr>
          <w:lang w:val="de-CH"/>
        </w:rPr>
        <w:t>move</w:t>
      </w:r>
      <w:proofErr w:type="spellEnd"/>
      <w:r>
        <w:rPr>
          <w:lang w:val="de-CH"/>
        </w:rPr>
        <w:t xml:space="preserve"> </w:t>
      </w:r>
      <w:r w:rsidR="00C347DF">
        <w:rPr>
          <w:lang w:val="de-CH"/>
        </w:rPr>
        <w:t>produces an</w:t>
      </w:r>
      <w:r>
        <w:rPr>
          <w:lang w:val="de-CH"/>
        </w:rPr>
        <w:t xml:space="preserve"> </w:t>
      </w:r>
      <w:proofErr w:type="spellStart"/>
      <w:r>
        <w:rPr>
          <w:lang w:val="de-CH"/>
        </w:rPr>
        <w:t>xvalue</w:t>
      </w:r>
      <w:proofErr w:type="spellEnd"/>
      <w:r w:rsidR="00C347DF">
        <w:rPr>
          <w:lang w:val="de-CH"/>
        </w:rPr>
        <w:t xml:space="preserve"> </w:t>
      </w:r>
      <w:proofErr w:type="spellStart"/>
      <w:r w:rsidR="00C347DF">
        <w:rPr>
          <w:lang w:val="de-CH"/>
        </w:rPr>
        <w:t>ex</w:t>
      </w:r>
      <w:r>
        <w:rPr>
          <w:lang w:val="de-CH"/>
        </w:rPr>
        <w:t>pression</w:t>
      </w:r>
      <w:proofErr w:type="spellEnd"/>
      <w:r>
        <w:rPr>
          <w:lang w:val="de-CH"/>
        </w:rPr>
        <w:t>.</w:t>
      </w:r>
    </w:p>
    <w:p w14:paraId="5D2CBB43" w14:textId="77777777" w:rsidR="00C347DF" w:rsidRDefault="00C347DF" w:rsidP="00C347DF">
      <w:pPr>
        <w:shd w:val="clear" w:color="auto" w:fill="F8F8F8"/>
        <w:spacing w:after="0"/>
        <w:ind w:left="142"/>
      </w:pPr>
      <w:proofErr w:type="spellStart"/>
      <w:r>
        <w:rPr>
          <w:rFonts w:ascii="Courier New" w:hAnsi="Courier New" w:cs="Courier New"/>
          <w:color w:val="0086B3"/>
        </w:rPr>
        <w:t>std</w:t>
      </w:r>
      <w:proofErr w:type="spellEnd"/>
      <w:r>
        <w:rPr>
          <w:rFonts w:ascii="Courier New" w:hAnsi="Courier New" w:cs="Courier New"/>
          <w:color w:val="333333"/>
        </w:rPr>
        <w:t>::</w:t>
      </w:r>
      <w:proofErr w:type="spellStart"/>
      <w:r>
        <w:rPr>
          <w:rFonts w:ascii="Courier New" w:hAnsi="Courier New" w:cs="Courier New"/>
          <w:color w:val="333333"/>
        </w:rPr>
        <w:t>move</w:t>
      </w:r>
      <w:proofErr w:type="spellEnd"/>
      <w:r>
        <w:rPr>
          <w:rFonts w:ascii="Courier New" w:hAnsi="Courier New" w:cs="Courier New"/>
          <w:color w:val="333333"/>
        </w:rPr>
        <w:t>(</w:t>
      </w:r>
      <w:proofErr w:type="spellStart"/>
      <w:r>
        <w:rPr>
          <w:rFonts w:ascii="Courier New" w:hAnsi="Courier New" w:cs="Courier New"/>
          <w:color w:val="333333"/>
        </w:rPr>
        <w:t>first</w:t>
      </w:r>
      <w:proofErr w:type="spellEnd"/>
      <w:r>
        <w:rPr>
          <w:rFonts w:ascii="Courier New" w:hAnsi="Courier New" w:cs="Courier New"/>
          <w:color w:val="333333"/>
        </w:rPr>
        <w:t xml:space="preserve">, last, </w:t>
      </w:r>
      <w:proofErr w:type="spellStart"/>
      <w:r>
        <w:rPr>
          <w:rFonts w:ascii="Courier New" w:hAnsi="Courier New" w:cs="Courier New"/>
          <w:color w:val="333333"/>
        </w:rPr>
        <w:t>first_new</w:t>
      </w:r>
      <w:proofErr w:type="spellEnd"/>
      <w:r>
        <w:rPr>
          <w:rFonts w:ascii="Courier New" w:hAnsi="Courier New" w:cs="Courier New"/>
          <w:color w:val="333333"/>
        </w:rPr>
        <w:t xml:space="preserve">); </w:t>
      </w:r>
      <w:r>
        <w:rPr>
          <w:rFonts w:ascii="Courier New" w:hAnsi="Courier New" w:cs="Courier New"/>
          <w:i/>
          <w:color w:val="999988"/>
        </w:rPr>
        <w:t xml:space="preserve">// </w:t>
      </w:r>
      <w:proofErr w:type="spellStart"/>
      <w:r>
        <w:rPr>
          <w:rFonts w:ascii="Courier New" w:hAnsi="Courier New" w:cs="Courier New"/>
          <w:i/>
          <w:color w:val="999988"/>
        </w:rPr>
        <w:t>moves</w:t>
      </w:r>
      <w:proofErr w:type="spellEnd"/>
      <w:r>
        <w:rPr>
          <w:rFonts w:ascii="Courier New" w:hAnsi="Courier New" w:cs="Courier New"/>
          <w:i/>
          <w:color w:val="999988"/>
        </w:rPr>
        <w:t xml:space="preserve"> [</w:t>
      </w:r>
      <w:proofErr w:type="spellStart"/>
      <w:r>
        <w:rPr>
          <w:rFonts w:ascii="Courier New" w:hAnsi="Courier New" w:cs="Courier New"/>
          <w:i/>
          <w:color w:val="999988"/>
        </w:rPr>
        <w:t>first</w:t>
      </w:r>
      <w:proofErr w:type="spellEnd"/>
      <w:r>
        <w:rPr>
          <w:rFonts w:ascii="Courier New" w:hAnsi="Courier New" w:cs="Courier New"/>
          <w:i/>
          <w:color w:val="999988"/>
        </w:rPr>
        <w:t xml:space="preserve">, last[ </w:t>
      </w:r>
      <w:proofErr w:type="spellStart"/>
      <w:r>
        <w:rPr>
          <w:rFonts w:ascii="Courier New" w:hAnsi="Courier New" w:cs="Courier New"/>
          <w:i/>
          <w:color w:val="999988"/>
        </w:rPr>
        <w:t>to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first_new</w:t>
      </w:r>
      <w:proofErr w:type="spellEnd"/>
      <w:r>
        <w:rPr>
          <w:rFonts w:ascii="Courier New" w:hAnsi="Courier New" w:cs="Courier New"/>
          <w:color w:val="333333"/>
        </w:rPr>
        <w:br/>
        <w:t>T a = T(</w:t>
      </w:r>
      <w:proofErr w:type="spellStart"/>
      <w:r>
        <w:rPr>
          <w:rFonts w:ascii="Courier New" w:hAnsi="Courier New" w:cs="Courier New"/>
          <w:color w:val="0086B3"/>
        </w:rPr>
        <w:t>std</w:t>
      </w:r>
      <w:proofErr w:type="spellEnd"/>
      <w:r>
        <w:rPr>
          <w:rFonts w:ascii="Courier New" w:hAnsi="Courier New" w:cs="Courier New"/>
          <w:color w:val="333333"/>
        </w:rPr>
        <w:t>::</w:t>
      </w:r>
      <w:proofErr w:type="spellStart"/>
      <w:r>
        <w:rPr>
          <w:rFonts w:ascii="Courier New" w:hAnsi="Courier New" w:cs="Courier New"/>
          <w:color w:val="333333"/>
        </w:rPr>
        <w:t>move</w:t>
      </w:r>
      <w:proofErr w:type="spellEnd"/>
      <w:r>
        <w:rPr>
          <w:rFonts w:ascii="Courier New" w:hAnsi="Courier New" w:cs="Courier New"/>
          <w:color w:val="333333"/>
        </w:rPr>
        <w:t xml:space="preserve">(b)); </w:t>
      </w:r>
      <w:r>
        <w:rPr>
          <w:rFonts w:ascii="Courier New" w:hAnsi="Courier New" w:cs="Courier New"/>
          <w:i/>
          <w:color w:val="999988"/>
        </w:rPr>
        <w:t xml:space="preserve">// </w:t>
      </w:r>
      <w:proofErr w:type="spellStart"/>
      <w:r>
        <w:rPr>
          <w:rFonts w:ascii="Courier New" w:hAnsi="Courier New" w:cs="Courier New"/>
          <w:i/>
          <w:color w:val="999988"/>
        </w:rPr>
        <w:t>move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ctor</w:t>
      </w:r>
      <w:proofErr w:type="spellEnd"/>
    </w:p>
    <w:p w14:paraId="45BB8626" w14:textId="71ADEB59" w:rsidR="00EF2B05" w:rsidRDefault="00EF2B05" w:rsidP="00D746FB">
      <w:pPr>
        <w:pStyle w:val="Auflistung"/>
        <w:rPr>
          <w:color w:val="C45911" w:themeColor="accent2" w:themeShade="BF"/>
        </w:rPr>
      </w:pPr>
      <w:r w:rsidRPr="000217A7">
        <w:rPr>
          <w:color w:val="C45911" w:themeColor="accent2" w:themeShade="BF"/>
        </w:rPr>
        <w:t>cf. Demos Week 5 (</w:t>
      </w:r>
      <w:proofErr w:type="spellStart"/>
      <w:r w:rsidRPr="000217A7">
        <w:rPr>
          <w:color w:val="C45911" w:themeColor="accent2" w:themeShade="BF"/>
        </w:rPr>
        <w:t>SArray</w:t>
      </w:r>
      <w:proofErr w:type="spellEnd"/>
      <w:r w:rsidRPr="000217A7">
        <w:rPr>
          <w:color w:val="C45911" w:themeColor="accent2" w:themeShade="BF"/>
        </w:rPr>
        <w:t xml:space="preserve">) </w:t>
      </w:r>
      <w:r w:rsidR="000217A7" w:rsidRPr="000217A7">
        <w:rPr>
          <w:color w:val="C45911" w:themeColor="accent2" w:themeShade="BF"/>
        </w:rPr>
        <w:t>for implementation details</w:t>
      </w:r>
      <w:r w:rsidR="004E4143">
        <w:rPr>
          <w:color w:val="C45911" w:themeColor="accent2" w:themeShade="BF"/>
        </w:rPr>
        <w:t xml:space="preserve"> (</w:t>
      </w:r>
      <w:proofErr w:type="spellStart"/>
      <w:r w:rsidR="004E4143">
        <w:rPr>
          <w:color w:val="C45911" w:themeColor="accent2" w:themeShade="BF"/>
        </w:rPr>
        <w:t>S</w:t>
      </w:r>
      <w:r w:rsidR="00814B10">
        <w:rPr>
          <w:color w:val="C45911" w:themeColor="accent2" w:themeShade="BF"/>
        </w:rPr>
        <w:t>ArrayT</w:t>
      </w:r>
      <w:proofErr w:type="spellEnd"/>
      <w:r w:rsidR="00814B10">
        <w:rPr>
          <w:color w:val="C45911" w:themeColor="accent2" w:themeShade="BF"/>
        </w:rPr>
        <w:t xml:space="preserve"> for templated version)</w:t>
      </w:r>
    </w:p>
    <w:p w14:paraId="106C3D4C" w14:textId="33465056" w:rsidR="00E41516" w:rsidRPr="00E41516" w:rsidRDefault="00E41516" w:rsidP="00D746FB">
      <w:pPr>
        <w:pStyle w:val="Auflistung"/>
        <w:rPr>
          <w:color w:val="C45911" w:themeColor="accent2" w:themeShade="BF"/>
        </w:rPr>
      </w:pPr>
      <w:r w:rsidRPr="00E41516">
        <w:rPr>
          <w:color w:val="C45911" w:themeColor="accent2" w:themeShade="BF"/>
        </w:rPr>
        <w:t>cf. Ex. 7-1 Iterators</w:t>
      </w:r>
    </w:p>
    <w:p w14:paraId="1101E7A3" w14:textId="0ED80609" w:rsidR="008D0523" w:rsidRPr="001C32F7" w:rsidRDefault="008D0523" w:rsidP="00D746FB">
      <w:pPr>
        <w:pStyle w:val="Auflistung"/>
        <w:rPr>
          <w:rStyle w:val="CodeZchn"/>
          <w:rFonts w:ascii="CMU Serif" w:hAnsi="CMU Serif"/>
          <w:sz w:val="16"/>
        </w:rPr>
      </w:pPr>
      <w:r w:rsidRPr="00645C23">
        <w:t xml:space="preserve">Some operators might need to be written twice, </w:t>
      </w:r>
      <w:r w:rsidR="00645C23" w:rsidRPr="00645C23">
        <w:t xml:space="preserve">with and without </w:t>
      </w:r>
      <w:r w:rsidR="00645C23" w:rsidRPr="00645C23">
        <w:rPr>
          <w:rStyle w:val="CodeZchn"/>
          <w:sz w:val="16"/>
          <w:szCs w:val="16"/>
        </w:rPr>
        <w:t>const</w:t>
      </w:r>
    </w:p>
    <w:p w14:paraId="41858C90" w14:textId="595AE6FD" w:rsidR="008613A1" w:rsidRDefault="008613A1" w:rsidP="008613A1">
      <w:pPr>
        <w:pStyle w:val="Auflistung"/>
        <w:numPr>
          <w:ilvl w:val="0"/>
          <w:numId w:val="0"/>
        </w:numPr>
        <w:ind w:left="142" w:hanging="142"/>
      </w:pPr>
    </w:p>
    <w:p w14:paraId="0F5C5F8A" w14:textId="7E97FB4A" w:rsidR="00C90359" w:rsidRDefault="00C90359" w:rsidP="00D96B8A">
      <w:pPr>
        <w:pStyle w:val="Auflistung"/>
        <w:numPr>
          <w:ilvl w:val="0"/>
          <w:numId w:val="0"/>
        </w:numPr>
        <w:spacing w:after="0"/>
        <w:ind w:left="142" w:hanging="142"/>
        <w:rPr>
          <w:rStyle w:val="Fett"/>
        </w:rPr>
      </w:pPr>
      <w:r w:rsidRPr="00D96B8A">
        <w:rPr>
          <w:rStyle w:val="Fett"/>
        </w:rPr>
        <w:t>Static Variables</w:t>
      </w:r>
    </w:p>
    <w:p w14:paraId="27904A35" w14:textId="34A33635" w:rsidR="00B169D9" w:rsidRPr="00B169D9" w:rsidRDefault="00B169D9" w:rsidP="00B169D9">
      <w:pPr>
        <w:spacing w:after="0"/>
        <w:rPr>
          <w:rStyle w:val="Fett"/>
          <w:rFonts w:ascii="CMU Serif" w:hAnsi="CMU Serif"/>
          <w:bCs w:val="0"/>
        </w:rPr>
      </w:pPr>
      <w:r w:rsidRPr="00B169D9">
        <w:rPr>
          <w:rStyle w:val="Fett"/>
          <w:rFonts w:ascii="CMU Serif" w:hAnsi="CMU Serif"/>
          <w:bCs w:val="0"/>
        </w:rPr>
        <w:t xml:space="preserve">Variables </w:t>
      </w:r>
      <w:proofErr w:type="spellStart"/>
      <w:r w:rsidRPr="00B169D9">
        <w:rPr>
          <w:rStyle w:val="Fett"/>
          <w:rFonts w:ascii="CMU Serif" w:hAnsi="CMU Serif"/>
          <w:bCs w:val="0"/>
        </w:rPr>
        <w:t>persist</w:t>
      </w:r>
      <w:proofErr w:type="spellEnd"/>
      <w:r w:rsidRPr="00B169D9">
        <w:rPr>
          <w:rStyle w:val="Fett"/>
          <w:rFonts w:ascii="CMU Serif" w:hAnsi="CMU Serif"/>
          <w:bCs w:val="0"/>
        </w:rPr>
        <w:t xml:space="preserve"> </w:t>
      </w:r>
      <w:proofErr w:type="spellStart"/>
      <w:r w:rsidRPr="00B169D9">
        <w:rPr>
          <w:rStyle w:val="Fett"/>
          <w:rFonts w:ascii="CMU Serif" w:hAnsi="CMU Serif"/>
          <w:bCs w:val="0"/>
        </w:rPr>
        <w:t>through</w:t>
      </w:r>
      <w:proofErr w:type="spellEnd"/>
      <w:r w:rsidRPr="00B169D9">
        <w:rPr>
          <w:rStyle w:val="Fett"/>
          <w:rFonts w:ascii="CMU Serif" w:hAnsi="CMU Serif"/>
          <w:bCs w:val="0"/>
        </w:rPr>
        <w:t xml:space="preserve"> the </w:t>
      </w:r>
      <w:proofErr w:type="spellStart"/>
      <w:r w:rsidRPr="00B169D9">
        <w:rPr>
          <w:rStyle w:val="Fett"/>
          <w:rFonts w:ascii="CMU Serif" w:hAnsi="CMU Serif"/>
          <w:bCs w:val="0"/>
        </w:rPr>
        <w:t>whole</w:t>
      </w:r>
      <w:proofErr w:type="spellEnd"/>
      <w:r w:rsidRPr="00B169D9">
        <w:rPr>
          <w:rStyle w:val="Fett"/>
          <w:rFonts w:ascii="CMU Serif" w:hAnsi="CMU Serif"/>
          <w:bCs w:val="0"/>
        </w:rPr>
        <w:t xml:space="preserve"> </w:t>
      </w:r>
      <w:proofErr w:type="spellStart"/>
      <w:r w:rsidRPr="00B169D9">
        <w:rPr>
          <w:rStyle w:val="Fett"/>
          <w:rFonts w:ascii="CMU Serif" w:hAnsi="CMU Serif"/>
          <w:bCs w:val="0"/>
        </w:rPr>
        <w:t>program</w:t>
      </w:r>
      <w:proofErr w:type="spellEnd"/>
      <w:r w:rsidRPr="00B169D9">
        <w:rPr>
          <w:rStyle w:val="Fett"/>
          <w:rFonts w:ascii="CMU Serif" w:hAnsi="CMU Serif"/>
          <w:bCs w:val="0"/>
        </w:rPr>
        <w:t xml:space="preserve"> and </w:t>
      </w:r>
      <w:proofErr w:type="spellStart"/>
      <w:r w:rsidRPr="00B169D9">
        <w:rPr>
          <w:rStyle w:val="Fett"/>
          <w:rFonts w:ascii="CMU Serif" w:hAnsi="CMU Serif"/>
          <w:bCs w:val="0"/>
        </w:rPr>
        <w:t>are</w:t>
      </w:r>
      <w:proofErr w:type="spellEnd"/>
      <w:r w:rsidRPr="00B169D9">
        <w:rPr>
          <w:rStyle w:val="Fett"/>
          <w:rFonts w:ascii="CMU Serif" w:hAnsi="CMU Serif"/>
          <w:bCs w:val="0"/>
        </w:rPr>
        <w:t xml:space="preserve"> not </w:t>
      </w:r>
      <w:proofErr w:type="spellStart"/>
      <w:r w:rsidRPr="00B169D9">
        <w:rPr>
          <w:rStyle w:val="Fett"/>
          <w:rFonts w:ascii="CMU Serif" w:hAnsi="CMU Serif"/>
          <w:bCs w:val="0"/>
        </w:rPr>
        <w:t>deleted</w:t>
      </w:r>
      <w:proofErr w:type="spellEnd"/>
      <w:r w:rsidRPr="00B169D9">
        <w:rPr>
          <w:rStyle w:val="Fett"/>
          <w:rFonts w:ascii="CMU Serif" w:hAnsi="CMU Serif"/>
          <w:bCs w:val="0"/>
        </w:rPr>
        <w:t xml:space="preserve"> at the </w:t>
      </w:r>
      <w:proofErr w:type="spellStart"/>
      <w:r w:rsidRPr="00B169D9">
        <w:rPr>
          <w:rStyle w:val="Fett"/>
          <w:rFonts w:ascii="CMU Serif" w:hAnsi="CMU Serif"/>
          <w:bCs w:val="0"/>
        </w:rPr>
        <w:t>end</w:t>
      </w:r>
      <w:proofErr w:type="spellEnd"/>
      <w:r w:rsidRPr="00B169D9">
        <w:rPr>
          <w:rStyle w:val="Fett"/>
          <w:rFonts w:ascii="CMU Serif" w:hAnsi="CMU Serif"/>
          <w:bCs w:val="0"/>
        </w:rPr>
        <w:t xml:space="preserve"> of </w:t>
      </w:r>
      <w:proofErr w:type="spellStart"/>
      <w:r w:rsidRPr="00B169D9">
        <w:rPr>
          <w:rStyle w:val="Fett"/>
          <w:rFonts w:ascii="CMU Serif" w:hAnsi="CMU Serif"/>
          <w:bCs w:val="0"/>
        </w:rPr>
        <w:t>scope</w:t>
      </w:r>
      <w:proofErr w:type="spellEnd"/>
    </w:p>
    <w:p w14:paraId="5BD9C4AD" w14:textId="77777777" w:rsidR="00D96B8A" w:rsidRDefault="00D96B8A">
      <w:pPr>
        <w:shd w:val="clear" w:color="auto" w:fill="F8F8F8"/>
      </w:pPr>
      <w:r>
        <w:rPr>
          <w:rFonts w:ascii="Courier New" w:hAnsi="Courier New" w:cs="Courier New"/>
          <w:i/>
          <w:color w:val="999988"/>
        </w:rPr>
        <w:t xml:space="preserve">// function </w:t>
      </w:r>
      <w:proofErr w:type="spellStart"/>
      <w:r>
        <w:rPr>
          <w:rFonts w:ascii="Courier New" w:hAnsi="Courier New" w:cs="Courier New"/>
          <w:i/>
          <w:color w:val="999988"/>
        </w:rPr>
        <w:t>example</w:t>
      </w:r>
      <w:proofErr w:type="spellEnd"/>
      <w:r>
        <w:rPr>
          <w:rFonts w:ascii="Courier New" w:hAnsi="Courier New" w:cs="Courier New"/>
          <w:color w:val="333333"/>
        </w:rPr>
        <w:br/>
      </w:r>
      <w:r>
        <w:rPr>
          <w:rFonts w:ascii="Courier New" w:hAnsi="Courier New" w:cs="Courier New"/>
          <w:b/>
          <w:color w:val="333333"/>
        </w:rPr>
        <w:t>void</w:t>
      </w:r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b/>
          <w:color w:val="990000"/>
        </w:rPr>
        <w:t>foo</w:t>
      </w:r>
      <w:proofErr w:type="spellEnd"/>
      <w:r>
        <w:rPr>
          <w:rFonts w:ascii="Courier New" w:hAnsi="Courier New" w:cs="Courier New"/>
          <w:color w:val="333333"/>
        </w:rPr>
        <w:t>() {</w:t>
      </w:r>
      <w:r>
        <w:rPr>
          <w:rFonts w:ascii="Courier New" w:hAnsi="Courier New" w:cs="Courier New"/>
          <w:color w:val="333333"/>
        </w:rPr>
        <w:br/>
        <w:t xml:space="preserve"> </w:t>
      </w:r>
      <w:r>
        <w:rPr>
          <w:rFonts w:ascii="Courier New" w:hAnsi="Courier New" w:cs="Courier New"/>
          <w:i/>
          <w:color w:val="999988"/>
        </w:rPr>
        <w:t xml:space="preserve">//only </w:t>
      </w:r>
      <w:proofErr w:type="spellStart"/>
      <w:r>
        <w:rPr>
          <w:rFonts w:ascii="Courier New" w:hAnsi="Courier New" w:cs="Courier New"/>
          <w:i/>
          <w:color w:val="999988"/>
        </w:rPr>
        <w:t>executed</w:t>
      </w:r>
      <w:proofErr w:type="spellEnd"/>
      <w:r>
        <w:rPr>
          <w:rFonts w:ascii="Courier New" w:hAnsi="Courier New" w:cs="Courier New"/>
          <w:i/>
          <w:color w:val="999988"/>
        </w:rPr>
        <w:t xml:space="preserve"> the </w:t>
      </w:r>
      <w:proofErr w:type="spellStart"/>
      <w:r>
        <w:rPr>
          <w:rFonts w:ascii="Courier New" w:hAnsi="Courier New" w:cs="Courier New"/>
          <w:i/>
          <w:color w:val="999988"/>
        </w:rPr>
        <w:t>first</w:t>
      </w:r>
      <w:proofErr w:type="spellEnd"/>
      <w:r>
        <w:rPr>
          <w:rFonts w:ascii="Courier New" w:hAnsi="Courier New" w:cs="Courier New"/>
          <w:i/>
          <w:color w:val="999988"/>
        </w:rPr>
        <w:t xml:space="preserve"> time</w:t>
      </w:r>
      <w:r>
        <w:rPr>
          <w:rFonts w:ascii="Courier New" w:hAnsi="Courier New" w:cs="Courier New"/>
          <w:color w:val="333333"/>
        </w:rPr>
        <w:br/>
        <w:t xml:space="preserve"> </w:t>
      </w:r>
      <w:proofErr w:type="spellStart"/>
      <w:r>
        <w:rPr>
          <w:rFonts w:ascii="Courier New" w:hAnsi="Courier New" w:cs="Courier New"/>
          <w:b/>
          <w:color w:val="333333"/>
        </w:rPr>
        <w:t>static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b/>
          <w:color w:val="333333"/>
        </w:rPr>
        <w:t>int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color w:val="333333"/>
        </w:rPr>
        <w:t>count</w:t>
      </w:r>
      <w:proofErr w:type="spellEnd"/>
      <w:r>
        <w:rPr>
          <w:rFonts w:ascii="Courier New" w:hAnsi="Courier New" w:cs="Courier New"/>
          <w:color w:val="333333"/>
        </w:rPr>
        <w:t xml:space="preserve"> = 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 xml:space="preserve">; </w:t>
      </w:r>
      <w:r>
        <w:rPr>
          <w:rFonts w:ascii="Courier New" w:hAnsi="Courier New" w:cs="Courier New"/>
          <w:color w:val="333333"/>
        </w:rPr>
        <w:br/>
        <w:t> </w:t>
      </w:r>
      <w:r>
        <w:rPr>
          <w:rFonts w:ascii="Courier New" w:hAnsi="Courier New" w:cs="Courier New"/>
          <w:i/>
          <w:color w:val="999988"/>
        </w:rPr>
        <w:t>//</w:t>
      </w:r>
      <w:proofErr w:type="spellStart"/>
      <w:r>
        <w:rPr>
          <w:rFonts w:ascii="Courier New" w:hAnsi="Courier New" w:cs="Courier New"/>
          <w:i/>
          <w:color w:val="999988"/>
        </w:rPr>
        <w:t>executed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every</w:t>
      </w:r>
      <w:proofErr w:type="spellEnd"/>
      <w:r>
        <w:rPr>
          <w:rFonts w:ascii="Courier New" w:hAnsi="Courier New" w:cs="Courier New"/>
          <w:i/>
          <w:color w:val="999988"/>
        </w:rPr>
        <w:t xml:space="preserve"> time, </w:t>
      </w:r>
      <w:proofErr w:type="spellStart"/>
      <w:r>
        <w:rPr>
          <w:rFonts w:ascii="Courier New" w:hAnsi="Courier New" w:cs="Courier New"/>
          <w:i/>
          <w:color w:val="999988"/>
        </w:rPr>
        <w:t>value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persists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r>
        <w:rPr>
          <w:rFonts w:ascii="Courier New" w:hAnsi="Courier New" w:cs="Courier New"/>
          <w:color w:val="333333"/>
        </w:rPr>
        <w:br/>
        <w:t> </w:t>
      </w:r>
      <w:proofErr w:type="spellStart"/>
      <w:r>
        <w:rPr>
          <w:rFonts w:ascii="Courier New" w:hAnsi="Courier New" w:cs="Courier New"/>
          <w:color w:val="333333"/>
        </w:rPr>
        <w:t>count</w:t>
      </w:r>
      <w:proofErr w:type="spellEnd"/>
      <w:r>
        <w:rPr>
          <w:rFonts w:ascii="Courier New" w:hAnsi="Courier New" w:cs="Courier New"/>
          <w:color w:val="333333"/>
        </w:rPr>
        <w:t>++;</w:t>
      </w:r>
      <w:r>
        <w:rPr>
          <w:rFonts w:ascii="Courier New" w:hAnsi="Courier New" w:cs="Courier New"/>
          <w:color w:val="333333"/>
        </w:rPr>
        <w:br/>
        <w:t>}</w:t>
      </w:r>
      <w:r>
        <w:rPr>
          <w:rFonts w:ascii="Courier New" w:hAnsi="Courier New" w:cs="Courier New"/>
          <w:color w:val="333333"/>
        </w:rPr>
        <w:br/>
      </w:r>
      <w:r>
        <w:rPr>
          <w:rFonts w:ascii="Courier New" w:hAnsi="Courier New" w:cs="Courier New"/>
          <w:i/>
          <w:color w:val="999988"/>
        </w:rPr>
        <w:t xml:space="preserve">// loop </w:t>
      </w:r>
      <w:proofErr w:type="spellStart"/>
      <w:r>
        <w:rPr>
          <w:rFonts w:ascii="Courier New" w:hAnsi="Courier New" w:cs="Courier New"/>
          <w:i/>
          <w:color w:val="999988"/>
        </w:rPr>
        <w:t>example</w:t>
      </w:r>
      <w:proofErr w:type="spellEnd"/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b/>
          <w:color w:val="333333"/>
        </w:rPr>
        <w:t>for</w:t>
      </w:r>
      <w:proofErr w:type="spellEnd"/>
      <w:r>
        <w:rPr>
          <w:rFonts w:ascii="Courier New" w:hAnsi="Courier New" w:cs="Courier New"/>
          <w:color w:val="333333"/>
        </w:rPr>
        <w:t>(</w:t>
      </w:r>
      <w:proofErr w:type="spellStart"/>
      <w:r>
        <w:rPr>
          <w:rFonts w:ascii="Courier New" w:hAnsi="Courier New" w:cs="Courier New"/>
          <w:b/>
          <w:color w:val="333333"/>
        </w:rPr>
        <w:t>int</w:t>
      </w:r>
      <w:proofErr w:type="spellEnd"/>
      <w:r>
        <w:rPr>
          <w:rFonts w:ascii="Courier New" w:hAnsi="Courier New" w:cs="Courier New"/>
          <w:color w:val="333333"/>
        </w:rPr>
        <w:t xml:space="preserve"> i = 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 xml:space="preserve">; i &lt; </w:t>
      </w:r>
      <w:r>
        <w:rPr>
          <w:rFonts w:ascii="Courier New" w:hAnsi="Courier New" w:cs="Courier New"/>
          <w:color w:val="008080"/>
        </w:rPr>
        <w:t>5</w:t>
      </w:r>
      <w:r>
        <w:rPr>
          <w:rFonts w:ascii="Courier New" w:hAnsi="Courier New" w:cs="Courier New"/>
          <w:color w:val="333333"/>
        </w:rPr>
        <w:t>; ++i) {</w:t>
      </w:r>
      <w:r>
        <w:rPr>
          <w:rFonts w:ascii="Courier New" w:hAnsi="Courier New" w:cs="Courier New"/>
          <w:color w:val="333333"/>
        </w:rPr>
        <w:br/>
        <w:t> </w:t>
      </w:r>
      <w:proofErr w:type="spellStart"/>
      <w:r>
        <w:rPr>
          <w:rFonts w:ascii="Courier New" w:hAnsi="Courier New" w:cs="Courier New"/>
          <w:b/>
          <w:color w:val="333333"/>
        </w:rPr>
        <w:t>static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b/>
          <w:color w:val="333333"/>
        </w:rPr>
        <w:t>int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color w:val="333333"/>
        </w:rPr>
        <w:t>count</w:t>
      </w:r>
      <w:proofErr w:type="spellEnd"/>
      <w:r>
        <w:rPr>
          <w:rFonts w:ascii="Courier New" w:hAnsi="Courier New" w:cs="Courier New"/>
          <w:color w:val="333333"/>
        </w:rPr>
        <w:t xml:space="preserve"> = 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>;</w:t>
      </w:r>
      <w:r>
        <w:rPr>
          <w:rFonts w:ascii="Courier New" w:hAnsi="Courier New" w:cs="Courier New"/>
          <w:color w:val="333333"/>
        </w:rPr>
        <w:br/>
        <w:t> </w:t>
      </w:r>
      <w:proofErr w:type="spellStart"/>
      <w:r>
        <w:rPr>
          <w:rFonts w:ascii="Courier New" w:hAnsi="Courier New" w:cs="Courier New"/>
          <w:color w:val="333333"/>
        </w:rPr>
        <w:t>count</w:t>
      </w:r>
      <w:proofErr w:type="spellEnd"/>
      <w:r>
        <w:rPr>
          <w:rFonts w:ascii="Courier New" w:hAnsi="Courier New" w:cs="Courier New"/>
          <w:color w:val="333333"/>
        </w:rPr>
        <w:t>++;</w:t>
      </w:r>
      <w:r>
        <w:rPr>
          <w:rFonts w:ascii="Courier New" w:hAnsi="Courier New" w:cs="Courier New"/>
          <w:color w:val="333333"/>
        </w:rPr>
        <w:br/>
        <w:t>}</w:t>
      </w:r>
    </w:p>
    <w:p w14:paraId="5066BC53" w14:textId="77777777" w:rsidR="00AF3802" w:rsidRPr="00CE4EDC" w:rsidRDefault="00AF3802" w:rsidP="00AF3802">
      <w:pPr>
        <w:pStyle w:val="Auflistung"/>
        <w:numPr>
          <w:ilvl w:val="0"/>
          <w:numId w:val="0"/>
        </w:numPr>
        <w:rPr>
          <w:rStyle w:val="Fett"/>
          <w:szCs w:val="16"/>
          <w:lang w:val="de-CH"/>
        </w:rPr>
      </w:pPr>
      <w:r w:rsidRPr="00CE4EDC">
        <w:rPr>
          <w:rStyle w:val="Fett"/>
          <w:szCs w:val="16"/>
          <w:lang w:val="de-CH"/>
        </w:rPr>
        <w:t>Funktoren</w:t>
      </w:r>
    </w:p>
    <w:p w14:paraId="105389B5" w14:textId="77777777" w:rsidR="00AF3802" w:rsidRPr="007C7D37" w:rsidRDefault="00AF3802" w:rsidP="00AF3802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Struct/Class, deren </w:t>
      </w:r>
      <w:proofErr w:type="spellStart"/>
      <w:r w:rsidRPr="007C7D37">
        <w:rPr>
          <w:rStyle w:val="CodeZchn"/>
          <w:sz w:val="16"/>
          <w:szCs w:val="16"/>
          <w:lang w:val="de-CH"/>
        </w:rPr>
        <w:t>operator</w:t>
      </w:r>
      <w:proofErr w:type="spellEnd"/>
      <w:r w:rsidRPr="007C7D37">
        <w:rPr>
          <w:rStyle w:val="CodeZchn"/>
          <w:sz w:val="16"/>
          <w:szCs w:val="16"/>
          <w:lang w:val="de-CH"/>
        </w:rPr>
        <w:t>()</w:t>
      </w:r>
      <w:r w:rsidRPr="007C7D37">
        <w:rPr>
          <w:szCs w:val="16"/>
          <w:lang w:val="de-CH"/>
        </w:rPr>
        <w:t xml:space="preserve"> überladen ist. </w:t>
      </w:r>
    </w:p>
    <w:p w14:paraId="6FD69827" w14:textId="77777777" w:rsidR="00AF3802" w:rsidRPr="007C7D37" w:rsidRDefault="00AF3802" w:rsidP="00AF3802">
      <w:pPr>
        <w:pStyle w:val="Auflistung"/>
        <w:rPr>
          <w:szCs w:val="16"/>
          <w:lang w:val="de-CH"/>
        </w:rPr>
      </w:pPr>
      <w:r w:rsidRPr="007C7D37">
        <w:rPr>
          <w:szCs w:val="16"/>
          <w:lang w:val="de-CH"/>
        </w:rPr>
        <w:t>Funktionen, die aber auch einen Zustand annehmen können.</w:t>
      </w:r>
    </w:p>
    <w:p w14:paraId="1698013D" w14:textId="77777777" w:rsidR="00AF3802" w:rsidRPr="007C7D37" w:rsidRDefault="00AF3802" w:rsidP="00AF3802">
      <w:pPr>
        <w:pStyle w:val="Auflistung"/>
        <w:rPr>
          <w:szCs w:val="16"/>
          <w:lang w:val="de-CH"/>
        </w:rPr>
      </w:pPr>
      <w:r w:rsidRPr="007C7D37">
        <w:rPr>
          <w:rStyle w:val="Fett"/>
          <w:szCs w:val="16"/>
          <w:lang w:val="de-CH"/>
        </w:rPr>
        <w:t>Lambda-</w:t>
      </w:r>
      <w:proofErr w:type="spellStart"/>
      <w:r w:rsidRPr="007C7D37">
        <w:rPr>
          <w:rStyle w:val="Fett"/>
          <w:szCs w:val="16"/>
          <w:lang w:val="de-CH"/>
        </w:rPr>
        <w:t>Expressions</w:t>
      </w:r>
      <w:proofErr w:type="spellEnd"/>
      <w:r w:rsidRPr="007C7D37">
        <w:rPr>
          <w:szCs w:val="16"/>
          <w:lang w:val="de-CH"/>
        </w:rPr>
        <w:t xml:space="preserve"> sind Inline-Funktoren/anonyme </w:t>
      </w:r>
      <w:proofErr w:type="spellStart"/>
      <w:r w:rsidRPr="007C7D37">
        <w:rPr>
          <w:szCs w:val="16"/>
          <w:lang w:val="de-CH"/>
        </w:rPr>
        <w:t>Fkt</w:t>
      </w:r>
      <w:proofErr w:type="spellEnd"/>
      <w:r w:rsidRPr="007C7D37">
        <w:rPr>
          <w:szCs w:val="16"/>
          <w:lang w:val="de-CH"/>
        </w:rPr>
        <w:t>.</w:t>
      </w:r>
    </w:p>
    <w:p w14:paraId="60743861" w14:textId="77777777" w:rsidR="00AF3802" w:rsidRPr="007C7D37" w:rsidRDefault="00AF3802" w:rsidP="00AF3802">
      <w:pPr>
        <w:pStyle w:val="Auflistung"/>
        <w:numPr>
          <w:ilvl w:val="0"/>
          <w:numId w:val="0"/>
        </w:numPr>
        <w:rPr>
          <w:szCs w:val="16"/>
          <w:lang w:val="de-CH"/>
        </w:rPr>
      </w:pPr>
      <w:r w:rsidRPr="007C7D37">
        <w:rPr>
          <w:noProof/>
          <w:szCs w:val="16"/>
          <w:lang w:val="de-CH"/>
        </w:rPr>
        <w:drawing>
          <wp:inline distT="0" distB="0" distL="0" distR="0" wp14:anchorId="7B80B9C5" wp14:editId="1463B36E">
            <wp:extent cx="3203575" cy="459105"/>
            <wp:effectExtent l="0" t="0" r="0" b="0"/>
            <wp:docPr id="11" name="Grafik 1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fik 11" descr="Ein Bild, das Text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DC6B" w14:textId="77777777" w:rsidR="00AF3802" w:rsidRPr="007C7D37" w:rsidRDefault="00AF3802" w:rsidP="00AF3802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Return type und Parameter können weggelassen werden</w:t>
      </w:r>
    </w:p>
    <w:p w14:paraId="5A4BE663" w14:textId="77777777" w:rsidR="00AF3802" w:rsidRPr="007C7D37" w:rsidRDefault="00AF3802" w:rsidP="00AF3802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Minimale Lambda-Expression: </w:t>
      </w:r>
      <w:r w:rsidRPr="007C7D37">
        <w:rPr>
          <w:rStyle w:val="CodeZchn"/>
          <w:sz w:val="16"/>
          <w:szCs w:val="16"/>
        </w:rPr>
        <w:t>[]{}</w:t>
      </w:r>
      <w:r w:rsidRPr="007C7D37">
        <w:rPr>
          <w:szCs w:val="16"/>
          <w:lang w:val="de-CH"/>
        </w:rPr>
        <w:t xml:space="preserve"> (Aufruf: </w:t>
      </w:r>
      <w:r w:rsidRPr="007C7D37">
        <w:rPr>
          <w:rStyle w:val="CodeZchn"/>
          <w:sz w:val="16"/>
          <w:szCs w:val="16"/>
        </w:rPr>
        <w:t>[]{}();</w:t>
      </w:r>
      <w:r w:rsidRPr="007C7D37">
        <w:rPr>
          <w:szCs w:val="16"/>
          <w:lang w:val="de-CH"/>
        </w:rPr>
        <w:t>)</w:t>
      </w:r>
    </w:p>
    <w:p w14:paraId="2CD244EC" w14:textId="77777777" w:rsidR="00AF3802" w:rsidRPr="007C7D37" w:rsidRDefault="00AF3802" w:rsidP="00AF3802">
      <w:pPr>
        <w:pStyle w:val="Auflistung"/>
        <w:numPr>
          <w:ilvl w:val="1"/>
          <w:numId w:val="7"/>
        </w:numPr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 xml:space="preserve">Verschiedene </w:t>
      </w:r>
      <w:proofErr w:type="spellStart"/>
      <w:r w:rsidRPr="007C7D37">
        <w:rPr>
          <w:szCs w:val="16"/>
          <w:lang w:val="de-CH"/>
        </w:rPr>
        <w:t>Captures</w:t>
      </w:r>
      <w:proofErr w:type="spellEnd"/>
    </w:p>
    <w:p w14:paraId="19AAED39" w14:textId="77777777" w:rsidR="00AF3802" w:rsidRPr="007C7D37" w:rsidRDefault="00AF3802" w:rsidP="00AF3802">
      <w:pPr>
        <w:pStyle w:val="Auflistung"/>
        <w:numPr>
          <w:ilvl w:val="2"/>
          <w:numId w:val="7"/>
        </w:numPr>
        <w:ind w:left="426" w:hanging="142"/>
        <w:rPr>
          <w:szCs w:val="16"/>
          <w:lang w:val="de-CH"/>
        </w:rPr>
      </w:pPr>
      <w:r w:rsidRPr="007C7D37">
        <w:rPr>
          <w:rStyle w:val="CodeZchn"/>
          <w:sz w:val="16"/>
          <w:szCs w:val="16"/>
          <w:lang w:val="de-CH"/>
        </w:rPr>
        <w:t>[x]</w:t>
      </w:r>
      <w:r w:rsidRPr="007C7D37">
        <w:rPr>
          <w:szCs w:val="16"/>
          <w:lang w:val="de-CH"/>
        </w:rPr>
        <w:t>: Zugriff auf kopierten Wert von x (nur lesend)</w:t>
      </w:r>
    </w:p>
    <w:p w14:paraId="4D5B753B" w14:textId="77777777" w:rsidR="00AF3802" w:rsidRPr="007C7D37" w:rsidRDefault="00AF3802" w:rsidP="00AF3802">
      <w:pPr>
        <w:pStyle w:val="Auflistung"/>
        <w:numPr>
          <w:ilvl w:val="2"/>
          <w:numId w:val="7"/>
        </w:numPr>
        <w:ind w:left="426" w:hanging="142"/>
        <w:rPr>
          <w:szCs w:val="16"/>
          <w:lang w:val="de-CH"/>
        </w:rPr>
      </w:pPr>
      <w:r w:rsidRPr="007C7D37">
        <w:rPr>
          <w:rStyle w:val="CodeZchn"/>
          <w:sz w:val="16"/>
          <w:szCs w:val="16"/>
          <w:lang w:val="de-CH"/>
        </w:rPr>
        <w:t>[&amp;x]</w:t>
      </w:r>
      <w:r w:rsidRPr="007C7D37">
        <w:rPr>
          <w:szCs w:val="16"/>
          <w:lang w:val="de-CH"/>
        </w:rPr>
        <w:t>: Zugriff auf Referenz von x</w:t>
      </w:r>
    </w:p>
    <w:p w14:paraId="48AD23E3" w14:textId="77777777" w:rsidR="00AF3802" w:rsidRPr="007C7D37" w:rsidRDefault="00AF3802" w:rsidP="00AF3802">
      <w:pPr>
        <w:pStyle w:val="Auflistung"/>
        <w:numPr>
          <w:ilvl w:val="2"/>
          <w:numId w:val="7"/>
        </w:numPr>
        <w:ind w:left="426" w:hanging="142"/>
        <w:rPr>
          <w:szCs w:val="16"/>
          <w:lang w:val="de-CH"/>
        </w:rPr>
      </w:pPr>
      <w:r w:rsidRPr="007C7D37">
        <w:rPr>
          <w:rStyle w:val="CodeZchn"/>
          <w:sz w:val="16"/>
          <w:szCs w:val="16"/>
          <w:lang w:val="de-CH"/>
        </w:rPr>
        <w:t>[&amp;x, y]</w:t>
      </w:r>
      <w:r w:rsidRPr="007C7D37">
        <w:rPr>
          <w:szCs w:val="16"/>
          <w:lang w:val="de-CH"/>
        </w:rPr>
        <w:t xml:space="preserve">: Zugriff auf </w:t>
      </w:r>
      <w:proofErr w:type="spellStart"/>
      <w:r w:rsidRPr="007C7D37">
        <w:rPr>
          <w:szCs w:val="16"/>
          <w:lang w:val="de-CH"/>
        </w:rPr>
        <w:t>Ref</w:t>
      </w:r>
      <w:proofErr w:type="spellEnd"/>
      <w:r w:rsidRPr="007C7D37">
        <w:rPr>
          <w:szCs w:val="16"/>
          <w:lang w:val="de-CH"/>
        </w:rPr>
        <w:t>. x und Wert von y</w:t>
      </w:r>
    </w:p>
    <w:p w14:paraId="354691EF" w14:textId="77777777" w:rsidR="00AF3802" w:rsidRPr="007C7D37" w:rsidRDefault="00AF3802" w:rsidP="00AF3802">
      <w:pPr>
        <w:pStyle w:val="Auflistung"/>
        <w:numPr>
          <w:ilvl w:val="2"/>
          <w:numId w:val="7"/>
        </w:numPr>
        <w:ind w:left="426" w:hanging="142"/>
        <w:rPr>
          <w:szCs w:val="16"/>
          <w:lang w:val="de-CH"/>
        </w:rPr>
      </w:pPr>
      <w:r w:rsidRPr="007C7D37">
        <w:rPr>
          <w:rStyle w:val="CodeZchn"/>
          <w:sz w:val="16"/>
          <w:szCs w:val="16"/>
          <w:lang w:val="de-CH"/>
        </w:rPr>
        <w:t>[&amp;]</w:t>
      </w:r>
      <w:r w:rsidRPr="007C7D37">
        <w:rPr>
          <w:szCs w:val="16"/>
          <w:lang w:val="de-CH"/>
        </w:rPr>
        <w:t>: Default-Referenz-Zugriff auf alle Objekte im Kontext der Lambda-Expression</w:t>
      </w:r>
    </w:p>
    <w:p w14:paraId="6F5948D3" w14:textId="77777777" w:rsidR="00AF3802" w:rsidRPr="007C7D37" w:rsidRDefault="00AF3802" w:rsidP="00AF3802">
      <w:pPr>
        <w:pStyle w:val="Auflistung"/>
        <w:numPr>
          <w:ilvl w:val="2"/>
          <w:numId w:val="7"/>
        </w:numPr>
        <w:ind w:left="426" w:hanging="142"/>
        <w:rPr>
          <w:szCs w:val="16"/>
          <w:lang w:val="de-CH"/>
        </w:rPr>
      </w:pPr>
      <w:r w:rsidRPr="007C7D37">
        <w:rPr>
          <w:rStyle w:val="CodeZchn"/>
          <w:sz w:val="16"/>
          <w:szCs w:val="16"/>
          <w:lang w:val="de-CH"/>
        </w:rPr>
        <w:t>[=]</w:t>
      </w:r>
      <w:r w:rsidRPr="007C7D37">
        <w:rPr>
          <w:szCs w:val="16"/>
          <w:lang w:val="de-CH"/>
        </w:rPr>
        <w:t>: Default-Werte-Zugriff auf alle Objekte im Kontext der Lambda-Expression.</w:t>
      </w:r>
    </w:p>
    <w:p w14:paraId="4F4BC009" w14:textId="77777777" w:rsidR="00AF3802" w:rsidRPr="007C7D37" w:rsidRDefault="00AF3802" w:rsidP="00AF3802">
      <w:pPr>
        <w:pStyle w:val="Auflistung"/>
        <w:numPr>
          <w:ilvl w:val="1"/>
          <w:numId w:val="7"/>
        </w:numPr>
        <w:spacing w:after="0"/>
        <w:ind w:left="284" w:hanging="142"/>
        <w:rPr>
          <w:szCs w:val="16"/>
          <w:lang w:val="de-CH"/>
        </w:rPr>
      </w:pPr>
      <w:r w:rsidRPr="007C7D37">
        <w:rPr>
          <w:szCs w:val="16"/>
          <w:lang w:val="de-CH"/>
        </w:rPr>
        <w:t>Achtung bei Funktoren innerhalb von Klassen</w:t>
      </w:r>
    </w:p>
    <w:p w14:paraId="2812FD00" w14:textId="77777777" w:rsidR="00AF3802" w:rsidRPr="007C7D37" w:rsidRDefault="00AF3802" w:rsidP="00246AB7">
      <w:pPr>
        <w:shd w:val="clear" w:color="auto" w:fill="F8F8F8"/>
        <w:spacing w:after="0"/>
        <w:ind w:left="284"/>
        <w:rPr>
          <w:szCs w:val="16"/>
        </w:rPr>
      </w:pPr>
      <w:r w:rsidRPr="007C7D37">
        <w:rPr>
          <w:rFonts w:ascii="Courier New" w:hAnsi="Courier New" w:cs="Courier New"/>
          <w:b/>
          <w:color w:val="333333"/>
          <w:szCs w:val="16"/>
        </w:rPr>
        <w:t>struct</w:t>
      </w:r>
      <w:r w:rsidRPr="007C7D37">
        <w:rPr>
          <w:rFonts w:ascii="Courier New" w:hAnsi="Courier New" w:cs="Courier New"/>
          <w:color w:val="333333"/>
          <w:szCs w:val="16"/>
        </w:rPr>
        <w:t xml:space="preserve"> </w:t>
      </w:r>
      <w:proofErr w:type="spellStart"/>
      <w:r w:rsidRPr="007C7D37">
        <w:rPr>
          <w:rFonts w:ascii="Courier New" w:hAnsi="Courier New" w:cs="Courier New"/>
          <w:b/>
          <w:color w:val="990000"/>
          <w:szCs w:val="16"/>
        </w:rPr>
        <w:t>mutant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{</w:t>
      </w:r>
      <w:r w:rsidRPr="007C7D37">
        <w:rPr>
          <w:rFonts w:ascii="Courier New" w:hAnsi="Courier New" w:cs="Courier New"/>
          <w:color w:val="333333"/>
          <w:szCs w:val="16"/>
        </w:rPr>
        <w:br/>
      </w:r>
      <w:r w:rsidRPr="007C7D37">
        <w:rPr>
          <w:rFonts w:ascii="Courier New" w:hAnsi="Courier New" w:cs="Courier New"/>
          <w:b/>
          <w:color w:val="333333"/>
          <w:szCs w:val="16"/>
        </w:rPr>
        <w:t xml:space="preserve"> </w:t>
      </w:r>
      <w:proofErr w:type="spellStart"/>
      <w:r w:rsidRPr="007C7D37">
        <w:rPr>
          <w:rFonts w:ascii="Courier New" w:hAnsi="Courier New" w:cs="Courier New"/>
          <w:b/>
          <w:color w:val="333333"/>
          <w:szCs w:val="16"/>
        </w:rPr>
        <w:t>int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i = </w:t>
      </w:r>
      <w:r w:rsidRPr="007C7D37">
        <w:rPr>
          <w:rFonts w:ascii="Courier New" w:hAnsi="Courier New" w:cs="Courier New"/>
          <w:color w:val="008080"/>
          <w:szCs w:val="16"/>
        </w:rPr>
        <w:t>0</w:t>
      </w:r>
      <w:r w:rsidRPr="007C7D37">
        <w:rPr>
          <w:rFonts w:ascii="Courier New" w:hAnsi="Courier New" w:cs="Courier New"/>
          <w:color w:val="333333"/>
          <w:szCs w:val="16"/>
        </w:rPr>
        <w:t>;</w:t>
      </w:r>
      <w:r w:rsidRPr="007C7D37">
        <w:rPr>
          <w:rFonts w:ascii="Courier New" w:hAnsi="Courier New" w:cs="Courier New"/>
          <w:color w:val="333333"/>
          <w:szCs w:val="16"/>
        </w:rPr>
        <w:br/>
      </w:r>
      <w:r w:rsidRPr="007C7D37">
        <w:rPr>
          <w:rFonts w:ascii="Courier New" w:hAnsi="Courier New" w:cs="Courier New"/>
          <w:b/>
          <w:color w:val="333333"/>
          <w:szCs w:val="16"/>
        </w:rPr>
        <w:t xml:space="preserve"> void</w:t>
      </w:r>
      <w:r w:rsidRPr="007C7D37">
        <w:rPr>
          <w:rFonts w:ascii="Courier New" w:hAnsi="Courier New" w:cs="Courier New"/>
          <w:color w:val="333333"/>
          <w:szCs w:val="16"/>
        </w:rPr>
        <w:t xml:space="preserve"> </w:t>
      </w:r>
      <w:r w:rsidRPr="007C7D37">
        <w:rPr>
          <w:rFonts w:ascii="Courier New" w:hAnsi="Courier New" w:cs="Courier New"/>
          <w:b/>
          <w:color w:val="990000"/>
          <w:szCs w:val="16"/>
        </w:rPr>
        <w:t>do</w:t>
      </w:r>
      <w:r w:rsidRPr="007C7D37">
        <w:rPr>
          <w:rFonts w:ascii="Courier New" w:hAnsi="Courier New" w:cs="Courier New"/>
          <w:color w:val="333333"/>
          <w:szCs w:val="16"/>
        </w:rPr>
        <w:t xml:space="preserve">(){ [=]{i = </w:t>
      </w:r>
      <w:r w:rsidRPr="007C7D37">
        <w:rPr>
          <w:rFonts w:ascii="Courier New" w:hAnsi="Courier New" w:cs="Courier New"/>
          <w:color w:val="008080"/>
          <w:szCs w:val="16"/>
        </w:rPr>
        <w:t>1</w:t>
      </w:r>
      <w:r w:rsidRPr="007C7D37">
        <w:rPr>
          <w:rFonts w:ascii="Courier New" w:hAnsi="Courier New" w:cs="Courier New"/>
          <w:color w:val="333333"/>
          <w:szCs w:val="16"/>
        </w:rPr>
        <w:t>;}(); } };</w:t>
      </w:r>
      <w:r w:rsidRPr="007C7D37">
        <w:rPr>
          <w:rFonts w:ascii="Courier New" w:hAnsi="Courier New" w:cs="Courier New"/>
          <w:color w:val="333333"/>
          <w:szCs w:val="16"/>
        </w:rPr>
        <w:br/>
      </w:r>
      <w:proofErr w:type="spellStart"/>
      <w:r w:rsidRPr="007C7D37">
        <w:rPr>
          <w:rFonts w:ascii="Courier New" w:hAnsi="Courier New" w:cs="Courier New"/>
          <w:color w:val="333333"/>
          <w:szCs w:val="16"/>
        </w:rPr>
        <w:t>mutant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m; m.</w:t>
      </w:r>
      <w:r w:rsidRPr="007C7D37">
        <w:rPr>
          <w:rFonts w:ascii="Courier New" w:hAnsi="Courier New" w:cs="Courier New"/>
          <w:b/>
          <w:color w:val="333333"/>
          <w:szCs w:val="16"/>
        </w:rPr>
        <w:t>do</w:t>
      </w:r>
      <w:r w:rsidRPr="007C7D37">
        <w:rPr>
          <w:rFonts w:ascii="Courier New" w:hAnsi="Courier New" w:cs="Courier New"/>
          <w:color w:val="333333"/>
          <w:szCs w:val="16"/>
        </w:rPr>
        <w:t>();</w:t>
      </w:r>
      <w:r w:rsidRPr="007C7D37">
        <w:rPr>
          <w:rFonts w:ascii="Courier New" w:hAnsi="Courier New" w:cs="Courier New"/>
          <w:color w:val="333333"/>
          <w:szCs w:val="16"/>
        </w:rPr>
        <w:br/>
      </w:r>
      <w:proofErr w:type="spellStart"/>
      <w:r w:rsidRPr="007C7D37">
        <w:rPr>
          <w:rFonts w:ascii="Courier New" w:hAnsi="Courier New" w:cs="Courier New"/>
          <w:color w:val="0086B3"/>
          <w:szCs w:val="16"/>
        </w:rPr>
        <w:t>cout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 &lt;&lt; </w:t>
      </w:r>
      <w:proofErr w:type="spellStart"/>
      <w:r w:rsidRPr="007C7D37">
        <w:rPr>
          <w:rFonts w:ascii="Courier New" w:hAnsi="Courier New" w:cs="Courier New"/>
          <w:color w:val="333333"/>
          <w:szCs w:val="16"/>
        </w:rPr>
        <w:t>m.i</w:t>
      </w:r>
      <w:proofErr w:type="spellEnd"/>
      <w:r w:rsidRPr="007C7D37">
        <w:rPr>
          <w:rFonts w:ascii="Courier New" w:hAnsi="Courier New" w:cs="Courier New"/>
          <w:color w:val="333333"/>
          <w:szCs w:val="16"/>
        </w:rPr>
        <w:t xml:space="preserve">; </w:t>
      </w:r>
      <w:r w:rsidRPr="007C7D37">
        <w:rPr>
          <w:rFonts w:ascii="Courier New" w:hAnsi="Courier New" w:cs="Courier New"/>
          <w:i/>
          <w:color w:val="999988"/>
          <w:szCs w:val="16"/>
        </w:rPr>
        <w:t xml:space="preserve">// 1, weil bei der </w:t>
      </w:r>
      <w:r w:rsidRPr="007C7D37">
        <w:rPr>
          <w:rFonts w:ascii="Cambria Math" w:hAnsi="Cambria Math" w:cs="Cambria Math"/>
          <w:i/>
          <w:color w:val="999988"/>
          <w:szCs w:val="16"/>
        </w:rPr>
        <w:t>𝜆</w:t>
      </w:r>
      <w:r w:rsidRPr="007C7D37">
        <w:rPr>
          <w:rFonts w:ascii="Courier New" w:hAnsi="Courier New" w:cs="Courier New"/>
          <w:i/>
          <w:color w:val="999988"/>
          <w:szCs w:val="16"/>
        </w:rPr>
        <w:t>-</w:t>
      </w:r>
      <w:proofErr w:type="spellStart"/>
      <w:r w:rsidRPr="007C7D37">
        <w:rPr>
          <w:rFonts w:ascii="Courier New" w:hAnsi="Courier New" w:cs="Courier New"/>
          <w:i/>
          <w:color w:val="999988"/>
          <w:szCs w:val="16"/>
        </w:rPr>
        <w:t>Expr</w:t>
      </w:r>
      <w:proofErr w:type="spellEnd"/>
      <w:r w:rsidRPr="007C7D37">
        <w:rPr>
          <w:rFonts w:ascii="Courier New" w:hAnsi="Courier New" w:cs="Courier New"/>
          <w:i/>
          <w:color w:val="999988"/>
          <w:szCs w:val="16"/>
        </w:rPr>
        <w:t xml:space="preserve">. der </w:t>
      </w:r>
      <w:proofErr w:type="spellStart"/>
      <w:r w:rsidRPr="007C7D37">
        <w:rPr>
          <w:rFonts w:ascii="Courier New" w:hAnsi="Courier New" w:cs="Courier New"/>
          <w:i/>
          <w:color w:val="999988"/>
          <w:szCs w:val="16"/>
        </w:rPr>
        <w:t>this</w:t>
      </w:r>
      <w:proofErr w:type="spellEnd"/>
      <w:r w:rsidRPr="007C7D37">
        <w:rPr>
          <w:rFonts w:ascii="Courier New" w:hAnsi="Courier New" w:cs="Courier New"/>
          <w:i/>
          <w:color w:val="999988"/>
          <w:szCs w:val="16"/>
        </w:rPr>
        <w:t>-Pointer (</w:t>
      </w:r>
      <w:proofErr w:type="spellStart"/>
      <w:r w:rsidRPr="007C7D37">
        <w:rPr>
          <w:rFonts w:ascii="Courier New" w:hAnsi="Courier New" w:cs="Courier New"/>
          <w:i/>
          <w:color w:val="999988"/>
          <w:szCs w:val="16"/>
        </w:rPr>
        <w:t>this</w:t>
      </w:r>
      <w:proofErr w:type="spellEnd"/>
      <w:r w:rsidRPr="007C7D37">
        <w:rPr>
          <w:rFonts w:ascii="Courier New" w:hAnsi="Courier New" w:cs="Courier New"/>
          <w:i/>
          <w:color w:val="999988"/>
          <w:szCs w:val="16"/>
        </w:rPr>
        <w:t>-&gt;i) implizit kopiert wird, nicht die Variable selbst.</w:t>
      </w:r>
    </w:p>
    <w:p w14:paraId="6669D12D" w14:textId="0F43ED7D" w:rsidR="00246AB7" w:rsidRPr="00EA2EBA" w:rsidRDefault="00246AB7" w:rsidP="00246AB7">
      <w:pPr>
        <w:pStyle w:val="Auflistung"/>
        <w:rPr>
          <w:rStyle w:val="Fett"/>
          <w:rFonts w:ascii="CMU Serif" w:hAnsi="CMU Serif"/>
          <w:bCs w:val="0"/>
          <w:color w:val="C45911" w:themeColor="accent2" w:themeShade="BF"/>
        </w:rPr>
      </w:pPr>
      <w:r w:rsidRPr="00EA2EBA">
        <w:rPr>
          <w:rStyle w:val="Fett"/>
          <w:rFonts w:ascii="CMU Serif" w:hAnsi="CMU Serif"/>
          <w:bCs w:val="0"/>
          <w:color w:val="C45911" w:themeColor="accent2" w:themeShade="BF"/>
        </w:rPr>
        <w:t>cf.</w:t>
      </w:r>
      <w:r w:rsidR="001E7287" w:rsidRPr="00EA2EBA">
        <w:rPr>
          <w:rStyle w:val="Fett"/>
          <w:rFonts w:ascii="CMU Serif" w:hAnsi="CMU Serif"/>
          <w:bCs w:val="0"/>
          <w:color w:val="C45911" w:themeColor="accent2" w:themeShade="BF"/>
        </w:rPr>
        <w:t xml:space="preserve"> Ex. 5-2 </w:t>
      </w:r>
      <w:r w:rsidR="00EA2EBA" w:rsidRPr="00EA2EBA">
        <w:rPr>
          <w:rStyle w:val="Fett"/>
          <w:rFonts w:ascii="CMU Serif" w:hAnsi="CMU Serif"/>
          <w:bCs w:val="0"/>
          <w:color w:val="C45911" w:themeColor="accent2" w:themeShade="BF"/>
        </w:rPr>
        <w:t>Simpson2D (nested Lambdas)</w:t>
      </w:r>
    </w:p>
    <w:p w14:paraId="51A10432" w14:textId="77777777" w:rsidR="00246AB7" w:rsidRDefault="00246AB7" w:rsidP="00246AB7">
      <w:pPr>
        <w:pStyle w:val="Auflistung"/>
        <w:numPr>
          <w:ilvl w:val="0"/>
          <w:numId w:val="0"/>
        </w:numPr>
        <w:rPr>
          <w:rStyle w:val="Fett"/>
        </w:rPr>
      </w:pPr>
    </w:p>
    <w:p w14:paraId="53D4A597" w14:textId="40610E2E" w:rsidR="009714CC" w:rsidRPr="003843CC" w:rsidRDefault="009714CC" w:rsidP="009714CC">
      <w:pPr>
        <w:pStyle w:val="Auflistung"/>
        <w:numPr>
          <w:ilvl w:val="0"/>
          <w:numId w:val="0"/>
        </w:numPr>
        <w:spacing w:after="0"/>
        <w:ind w:left="142" w:hanging="142"/>
        <w:rPr>
          <w:rStyle w:val="Fett"/>
        </w:rPr>
      </w:pPr>
      <w:r w:rsidRPr="003843CC">
        <w:rPr>
          <w:rStyle w:val="Fett"/>
        </w:rPr>
        <w:t>Smart Pointers</w:t>
      </w:r>
    </w:p>
    <w:p w14:paraId="1FE17E81" w14:textId="77777777" w:rsidR="009714CC" w:rsidRPr="003843CC" w:rsidRDefault="009714CC" w:rsidP="009714CC">
      <w:pPr>
        <w:shd w:val="clear" w:color="auto" w:fill="F8F8F8"/>
        <w:rPr>
          <w:lang w:val="en-US"/>
        </w:rPr>
      </w:pPr>
      <w:proofErr w:type="gramStart"/>
      <w:r w:rsidRPr="003843CC">
        <w:rPr>
          <w:rFonts w:ascii="Courier New" w:hAnsi="Courier New" w:cs="Courier New"/>
          <w:color w:val="0086B3"/>
          <w:lang w:val="en-US"/>
        </w:rPr>
        <w:t>std</w:t>
      </w:r>
      <w:r w:rsidRPr="003843CC">
        <w:rPr>
          <w:rFonts w:ascii="Courier New" w:hAnsi="Courier New" w:cs="Courier New"/>
          <w:color w:val="333333"/>
          <w:lang w:val="en-US"/>
        </w:rPr>
        <w:t>::</w:t>
      </w:r>
      <w:proofErr w:type="spellStart"/>
      <w:proofErr w:type="gramEnd"/>
      <w:r w:rsidRPr="003843CC">
        <w:rPr>
          <w:rFonts w:ascii="Courier New" w:hAnsi="Courier New" w:cs="Courier New"/>
          <w:color w:val="0086B3"/>
          <w:lang w:val="en-US"/>
        </w:rPr>
        <w:t>shared_ptr</w:t>
      </w:r>
      <w:proofErr w:type="spellEnd"/>
      <w:r w:rsidRPr="003843CC">
        <w:rPr>
          <w:rFonts w:ascii="Courier New" w:hAnsi="Courier New" w:cs="Courier New"/>
          <w:color w:val="333333"/>
          <w:lang w:val="en-US"/>
        </w:rPr>
        <w:t>&lt;</w:t>
      </w:r>
      <w:r w:rsidRPr="003843CC">
        <w:rPr>
          <w:rFonts w:ascii="Courier New" w:hAnsi="Courier New" w:cs="Courier New"/>
          <w:b/>
          <w:color w:val="333333"/>
          <w:lang w:val="en-US"/>
        </w:rPr>
        <w:t>int</w:t>
      </w:r>
      <w:r w:rsidRPr="003843CC">
        <w:rPr>
          <w:rFonts w:ascii="Courier New" w:hAnsi="Courier New" w:cs="Courier New"/>
          <w:color w:val="333333"/>
          <w:lang w:val="en-US"/>
        </w:rPr>
        <w:t xml:space="preserve">&gt; p = </w:t>
      </w:r>
      <w:r w:rsidRPr="003843CC">
        <w:rPr>
          <w:rFonts w:ascii="Courier New" w:hAnsi="Courier New" w:cs="Courier New"/>
          <w:color w:val="0086B3"/>
          <w:lang w:val="en-US"/>
        </w:rPr>
        <w:t>std</w:t>
      </w:r>
      <w:r w:rsidRPr="003843CC">
        <w:rPr>
          <w:rFonts w:ascii="Courier New" w:hAnsi="Courier New" w:cs="Courier New"/>
          <w:color w:val="333333"/>
          <w:lang w:val="en-US"/>
        </w:rPr>
        <w:t>::</w:t>
      </w:r>
      <w:proofErr w:type="spellStart"/>
      <w:r w:rsidRPr="003843CC">
        <w:rPr>
          <w:rFonts w:ascii="Courier New" w:hAnsi="Courier New" w:cs="Courier New"/>
          <w:color w:val="333333"/>
          <w:lang w:val="en-US"/>
        </w:rPr>
        <w:t>make_shared</w:t>
      </w:r>
      <w:proofErr w:type="spellEnd"/>
      <w:r w:rsidRPr="003843CC">
        <w:rPr>
          <w:rFonts w:ascii="Courier New" w:hAnsi="Courier New" w:cs="Courier New"/>
          <w:color w:val="333333"/>
          <w:lang w:val="en-US"/>
        </w:rPr>
        <w:t>&lt;</w:t>
      </w:r>
      <w:r w:rsidRPr="003843CC">
        <w:rPr>
          <w:rFonts w:ascii="Courier New" w:hAnsi="Courier New" w:cs="Courier New"/>
          <w:b/>
          <w:color w:val="333333"/>
          <w:lang w:val="en-US"/>
        </w:rPr>
        <w:t>int</w:t>
      </w:r>
      <w:r w:rsidRPr="003843CC">
        <w:rPr>
          <w:rFonts w:ascii="Courier New" w:hAnsi="Courier New" w:cs="Courier New"/>
          <w:color w:val="333333"/>
          <w:lang w:val="en-US"/>
        </w:rPr>
        <w:t>&gt;(</w:t>
      </w:r>
      <w:r w:rsidRPr="003843CC">
        <w:rPr>
          <w:rFonts w:ascii="Courier New" w:hAnsi="Courier New" w:cs="Courier New"/>
          <w:color w:val="008080"/>
          <w:lang w:val="en-US"/>
        </w:rPr>
        <w:t>3</w:t>
      </w:r>
      <w:r w:rsidRPr="003843CC">
        <w:rPr>
          <w:rFonts w:ascii="Courier New" w:hAnsi="Courier New" w:cs="Courier New"/>
          <w:color w:val="333333"/>
          <w:lang w:val="en-US"/>
        </w:rPr>
        <w:t>);</w:t>
      </w:r>
    </w:p>
    <w:p w14:paraId="548E0527" w14:textId="203C7FA3" w:rsidR="00AD4F86" w:rsidRDefault="00AD4F86" w:rsidP="00D815BC">
      <w:pPr>
        <w:pStyle w:val="Auflistung"/>
        <w:numPr>
          <w:ilvl w:val="0"/>
          <w:numId w:val="0"/>
        </w:numPr>
        <w:ind w:left="142" w:hanging="142"/>
      </w:pPr>
    </w:p>
    <w:p w14:paraId="4BF942B7" w14:textId="348150A8" w:rsidR="00D850DE" w:rsidRDefault="00D850DE" w:rsidP="00D815BC">
      <w:pPr>
        <w:pStyle w:val="Auflistung"/>
        <w:numPr>
          <w:ilvl w:val="0"/>
          <w:numId w:val="0"/>
        </w:numPr>
        <w:ind w:left="142" w:hanging="142"/>
      </w:pPr>
    </w:p>
    <w:p w14:paraId="5FFFFF44" w14:textId="7AF0C36B" w:rsidR="00D850DE" w:rsidRDefault="00D850DE" w:rsidP="00D815BC">
      <w:pPr>
        <w:pStyle w:val="Auflistung"/>
        <w:numPr>
          <w:ilvl w:val="0"/>
          <w:numId w:val="0"/>
        </w:numPr>
        <w:ind w:left="142" w:hanging="142"/>
      </w:pPr>
    </w:p>
    <w:p w14:paraId="0185D969" w14:textId="06F2363D" w:rsidR="00D850DE" w:rsidRDefault="00D850DE" w:rsidP="00D815BC">
      <w:pPr>
        <w:pStyle w:val="Auflistung"/>
        <w:numPr>
          <w:ilvl w:val="0"/>
          <w:numId w:val="0"/>
        </w:numPr>
        <w:ind w:left="142" w:hanging="142"/>
      </w:pPr>
    </w:p>
    <w:p w14:paraId="15177245" w14:textId="77777777" w:rsidR="00D850DE" w:rsidRDefault="00D850DE" w:rsidP="00D815BC">
      <w:pPr>
        <w:pStyle w:val="Auflistung"/>
        <w:numPr>
          <w:ilvl w:val="0"/>
          <w:numId w:val="0"/>
        </w:numPr>
        <w:ind w:left="142" w:hanging="142"/>
      </w:pPr>
    </w:p>
    <w:p w14:paraId="6D9542E1" w14:textId="19A95D60" w:rsidR="001022E8" w:rsidRPr="009714CC" w:rsidRDefault="009714CC" w:rsidP="009714CC">
      <w:pPr>
        <w:pStyle w:val="Auflistung"/>
        <w:numPr>
          <w:ilvl w:val="0"/>
          <w:numId w:val="0"/>
        </w:numPr>
        <w:spacing w:after="0"/>
        <w:ind w:left="142" w:hanging="142"/>
        <w:rPr>
          <w:rStyle w:val="Fett"/>
        </w:rPr>
      </w:pPr>
      <w:r w:rsidRPr="009714CC">
        <w:rPr>
          <w:rStyle w:val="Fett"/>
        </w:rPr>
        <w:t>Operator overloading</w:t>
      </w:r>
    </w:p>
    <w:p w14:paraId="67C6812F" w14:textId="1C453429" w:rsidR="007D2669" w:rsidRDefault="0003306B" w:rsidP="00B91A36">
      <w:pPr>
        <w:rPr>
          <w:lang w:val="en-US"/>
        </w:rPr>
      </w:pPr>
      <w:r w:rsidRPr="0003306B">
        <w:rPr>
          <w:noProof/>
          <w:lang w:val="en-US"/>
        </w:rPr>
        <w:drawing>
          <wp:inline distT="0" distB="0" distL="0" distR="0" wp14:anchorId="25EEBE2C" wp14:editId="687A821C">
            <wp:extent cx="3203575" cy="1127125"/>
            <wp:effectExtent l="0" t="0" r="0" b="0"/>
            <wp:docPr id="2" name="Grafik 2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isch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8F2D" w14:textId="081DE321" w:rsidR="009714CC" w:rsidRDefault="009714CC" w:rsidP="009714CC">
      <w:pPr>
        <w:pStyle w:val="Auflistung"/>
        <w:numPr>
          <w:ilvl w:val="0"/>
          <w:numId w:val="0"/>
        </w:numPr>
      </w:pPr>
    </w:p>
    <w:p w14:paraId="7D9F2AEC" w14:textId="77777777" w:rsidR="00925A64" w:rsidRDefault="00925A64" w:rsidP="009714CC">
      <w:pPr>
        <w:pStyle w:val="Auflistung"/>
        <w:numPr>
          <w:ilvl w:val="0"/>
          <w:numId w:val="0"/>
        </w:numPr>
      </w:pPr>
    </w:p>
    <w:p w14:paraId="10B0A7BF" w14:textId="7FF1AF02" w:rsidR="002D2F2D" w:rsidRPr="002B16B6" w:rsidRDefault="00A96388" w:rsidP="002B16B6">
      <w:pPr>
        <w:spacing w:after="0"/>
        <w:rPr>
          <w:rStyle w:val="Fett"/>
        </w:rPr>
      </w:pPr>
      <w:proofErr w:type="spellStart"/>
      <w:r w:rsidRPr="002B16B6">
        <w:rPr>
          <w:rStyle w:val="Fett"/>
        </w:rPr>
        <w:t>Polymorphism</w:t>
      </w:r>
      <w:proofErr w:type="spellEnd"/>
    </w:p>
    <w:p w14:paraId="75D3D476" w14:textId="76FF19F7" w:rsidR="00A96388" w:rsidRDefault="002B16B6" w:rsidP="00B91A36">
      <w:pPr>
        <w:rPr>
          <w:lang w:val="en-US"/>
        </w:rPr>
      </w:pPr>
      <w:r w:rsidRPr="002B16B6">
        <w:rPr>
          <w:noProof/>
          <w:lang w:val="en-US"/>
        </w:rPr>
        <w:drawing>
          <wp:inline distT="0" distB="0" distL="0" distR="0" wp14:anchorId="33941DCE" wp14:editId="7E7B81E0">
            <wp:extent cx="3203575" cy="1031240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6314" w14:textId="799456B5" w:rsidR="00A96388" w:rsidRDefault="002B16B6" w:rsidP="00A40290">
      <w:pPr>
        <w:pStyle w:val="Auflistung"/>
      </w:pPr>
      <w:r>
        <w:t xml:space="preserve">The derived class inherits all members of the base class except: </w:t>
      </w:r>
      <w:proofErr w:type="spellStart"/>
      <w:r w:rsidR="00D729F3">
        <w:t>ctors</w:t>
      </w:r>
      <w:proofErr w:type="spellEnd"/>
      <w:r w:rsidR="00D729F3">
        <w:t xml:space="preserve">, </w:t>
      </w:r>
      <w:proofErr w:type="spellStart"/>
      <w:r w:rsidR="00D729F3">
        <w:t>dtor</w:t>
      </w:r>
      <w:proofErr w:type="spellEnd"/>
      <w:r w:rsidR="00D729F3">
        <w:t>, assignment operators, friends, private members.</w:t>
      </w:r>
    </w:p>
    <w:p w14:paraId="4ACF496D" w14:textId="023717C7" w:rsidR="002C516D" w:rsidRDefault="002C516D" w:rsidP="00A40290">
      <w:pPr>
        <w:pStyle w:val="Auflistung"/>
      </w:pPr>
      <w:r w:rsidRPr="00A40290">
        <w:rPr>
          <w:rStyle w:val="Fett"/>
        </w:rPr>
        <w:t>Virtual functions</w:t>
      </w:r>
      <w:r>
        <w:t>: Can be redefined in a derived class while preserving its interface and get correctly redirected to the derived class when called through a base class pointer/reference.</w:t>
      </w:r>
    </w:p>
    <w:p w14:paraId="1697EBA3" w14:textId="0A8835AA" w:rsidR="00A40290" w:rsidRDefault="00A40290" w:rsidP="00A40290">
      <w:pPr>
        <w:pStyle w:val="Auflistung"/>
      </w:pPr>
      <w:r>
        <w:t>Classes</w:t>
      </w:r>
      <w:r w:rsidR="00EA5EC0">
        <w:t xml:space="preserve"> that declare or inherit virtual functions are called polymorphic classes.</w:t>
      </w:r>
    </w:p>
    <w:p w14:paraId="267F65EB" w14:textId="67E8522E" w:rsidR="000A3290" w:rsidRDefault="00E9421F" w:rsidP="00A40290">
      <w:pPr>
        <w:pStyle w:val="Auflistung"/>
      </w:pPr>
      <w:r w:rsidRPr="008C5866">
        <w:rPr>
          <w:rStyle w:val="Fett"/>
        </w:rPr>
        <w:t>Abstract Base Class (ABC)</w:t>
      </w:r>
      <w:r>
        <w:t xml:space="preserve"> is a class that contains one (or more) pure virtual functions. Pure virtual functions are functions without</w:t>
      </w:r>
      <w:r w:rsidR="00783BB6">
        <w:t xml:space="preserve"> a definition in the base class. </w:t>
      </w:r>
      <w:r w:rsidR="00431EE9">
        <w:t xml:space="preserve">We are declaring an interface that all derived classes </w:t>
      </w:r>
      <w:r w:rsidR="00B04ED1">
        <w:t>must</w:t>
      </w:r>
      <w:r w:rsidR="00431EE9">
        <w:t xml:space="preserve"> adhere!</w:t>
      </w:r>
      <w:r w:rsidR="004E2117">
        <w:t xml:space="preserve"> ABC’s cannot be used to instantiate objects.</w:t>
      </w:r>
    </w:p>
    <w:p w14:paraId="67FAD197" w14:textId="007AE7FD" w:rsidR="004E2117" w:rsidRDefault="004E2117" w:rsidP="00A40290">
      <w:pPr>
        <w:pStyle w:val="Auflistung"/>
      </w:pPr>
      <w:r>
        <w:t xml:space="preserve">Use </w:t>
      </w:r>
      <w:r w:rsidRPr="00B04ED1">
        <w:rPr>
          <w:rStyle w:val="CodeZchn"/>
          <w:sz w:val="16"/>
          <w:szCs w:val="16"/>
        </w:rPr>
        <w:t>override</w:t>
      </w:r>
      <w:r w:rsidRPr="00B04ED1">
        <w:rPr>
          <w:sz w:val="14"/>
          <w:szCs w:val="16"/>
        </w:rPr>
        <w:t xml:space="preserve"> </w:t>
      </w:r>
      <w:r>
        <w:t>keyword to make sure that the function is virtual and is overriding a virtual function from a base class</w:t>
      </w:r>
      <w:r w:rsidR="008D1C2D">
        <w:t xml:space="preserve"> (inheritance05.cpp).</w:t>
      </w:r>
    </w:p>
    <w:p w14:paraId="0622979A" w14:textId="5B51A47B" w:rsidR="008D1C2D" w:rsidRDefault="008D1C2D" w:rsidP="00A40290">
      <w:pPr>
        <w:pStyle w:val="Auflistung"/>
      </w:pPr>
      <w:r>
        <w:t xml:space="preserve">Use </w:t>
      </w:r>
      <w:r w:rsidRPr="00B04ED1">
        <w:rPr>
          <w:rStyle w:val="CodeZchn"/>
          <w:sz w:val="16"/>
          <w:szCs w:val="16"/>
        </w:rPr>
        <w:t>final</w:t>
      </w:r>
      <w:r w:rsidRPr="00B04ED1">
        <w:rPr>
          <w:sz w:val="14"/>
          <w:szCs w:val="16"/>
        </w:rPr>
        <w:t xml:space="preserve"> </w:t>
      </w:r>
      <w:r>
        <w:t>keyword to make sure that the function cannot be overridden by derived classes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517"/>
        <w:gridCol w:w="2518"/>
      </w:tblGrid>
      <w:tr w:rsidR="00976271" w14:paraId="7B7345EC" w14:textId="77777777" w:rsidTr="00450C48">
        <w:tc>
          <w:tcPr>
            <w:tcW w:w="2517" w:type="dxa"/>
          </w:tcPr>
          <w:p w14:paraId="560BFA36" w14:textId="43CA00A1" w:rsidR="00976271" w:rsidRPr="00450C48" w:rsidRDefault="00976271" w:rsidP="00B91A36">
            <w:pPr>
              <w:rPr>
                <w:rStyle w:val="Fett"/>
              </w:rPr>
            </w:pPr>
            <w:proofErr w:type="spellStart"/>
            <w:r w:rsidRPr="00450C48">
              <w:rPr>
                <w:rStyle w:val="Fett"/>
              </w:rPr>
              <w:t>Runtime</w:t>
            </w:r>
            <w:proofErr w:type="spellEnd"/>
            <w:r w:rsidRPr="00450C48">
              <w:rPr>
                <w:rStyle w:val="Fett"/>
              </w:rPr>
              <w:t xml:space="preserve"> </w:t>
            </w:r>
            <w:proofErr w:type="spellStart"/>
            <w:r w:rsidRPr="00450C48">
              <w:rPr>
                <w:rStyle w:val="Fett"/>
              </w:rPr>
              <w:t>polymorphism</w:t>
            </w:r>
            <w:proofErr w:type="spellEnd"/>
          </w:p>
        </w:tc>
        <w:tc>
          <w:tcPr>
            <w:tcW w:w="2518" w:type="dxa"/>
          </w:tcPr>
          <w:p w14:paraId="248AC9FA" w14:textId="41E32E09" w:rsidR="00976271" w:rsidRPr="00450C48" w:rsidRDefault="00976271" w:rsidP="00B91A36">
            <w:pPr>
              <w:rPr>
                <w:rStyle w:val="Fett"/>
              </w:rPr>
            </w:pPr>
            <w:proofErr w:type="spellStart"/>
            <w:r w:rsidRPr="00450C48">
              <w:rPr>
                <w:rStyle w:val="Fett"/>
              </w:rPr>
              <w:t>Compile</w:t>
            </w:r>
            <w:proofErr w:type="spellEnd"/>
            <w:r w:rsidRPr="00450C48">
              <w:rPr>
                <w:rStyle w:val="Fett"/>
              </w:rPr>
              <w:t xml:space="preserve"> time </w:t>
            </w:r>
            <w:proofErr w:type="spellStart"/>
            <w:r w:rsidRPr="00450C48">
              <w:rPr>
                <w:rStyle w:val="Fett"/>
              </w:rPr>
              <w:t>polymorphism</w:t>
            </w:r>
            <w:proofErr w:type="spellEnd"/>
          </w:p>
        </w:tc>
      </w:tr>
      <w:tr w:rsidR="00976271" w14:paraId="2C0B2552" w14:textId="77777777" w:rsidTr="00450C48">
        <w:tc>
          <w:tcPr>
            <w:tcW w:w="2517" w:type="dxa"/>
          </w:tcPr>
          <w:p w14:paraId="104E613A" w14:textId="432AA3B5" w:rsidR="00976271" w:rsidRDefault="00976271" w:rsidP="00B91A36">
            <w:pPr>
              <w:rPr>
                <w:lang w:val="en-US"/>
              </w:rPr>
            </w:pPr>
            <w:r>
              <w:rPr>
                <w:lang w:val="en-US"/>
              </w:rPr>
              <w:t>Use virtual functions</w:t>
            </w:r>
          </w:p>
        </w:tc>
        <w:tc>
          <w:tcPr>
            <w:tcW w:w="2518" w:type="dxa"/>
          </w:tcPr>
          <w:p w14:paraId="29F4B687" w14:textId="440A8287" w:rsidR="00976271" w:rsidRDefault="00976271" w:rsidP="00B91A36">
            <w:pPr>
              <w:rPr>
                <w:lang w:val="en-US"/>
              </w:rPr>
            </w:pPr>
            <w:r>
              <w:rPr>
                <w:lang w:val="en-US"/>
              </w:rPr>
              <w:t>Use templates</w:t>
            </w:r>
          </w:p>
        </w:tc>
      </w:tr>
      <w:tr w:rsidR="00976271" w14:paraId="25771551" w14:textId="77777777" w:rsidTr="00450C48">
        <w:tc>
          <w:tcPr>
            <w:tcW w:w="2517" w:type="dxa"/>
          </w:tcPr>
          <w:p w14:paraId="42A3912E" w14:textId="2703DC24" w:rsidR="00976271" w:rsidRDefault="00906E98" w:rsidP="00B91A36">
            <w:pPr>
              <w:rPr>
                <w:lang w:val="en-US"/>
              </w:rPr>
            </w:pPr>
            <w:r>
              <w:rPr>
                <w:lang w:val="en-US"/>
              </w:rPr>
              <w:t>Decision at runtime</w:t>
            </w:r>
          </w:p>
        </w:tc>
        <w:tc>
          <w:tcPr>
            <w:tcW w:w="2518" w:type="dxa"/>
          </w:tcPr>
          <w:p w14:paraId="18057C1D" w14:textId="46EA0CAF" w:rsidR="00976271" w:rsidRDefault="00906E98" w:rsidP="00B91A36">
            <w:pPr>
              <w:rPr>
                <w:lang w:val="en-US"/>
              </w:rPr>
            </w:pPr>
            <w:r>
              <w:rPr>
                <w:lang w:val="en-US"/>
              </w:rPr>
              <w:t>Decision at compile time</w:t>
            </w:r>
          </w:p>
        </w:tc>
      </w:tr>
      <w:tr w:rsidR="00976271" w14:paraId="1400C45D" w14:textId="77777777" w:rsidTr="00450C48">
        <w:tc>
          <w:tcPr>
            <w:tcW w:w="2517" w:type="dxa"/>
          </w:tcPr>
          <w:p w14:paraId="6479816A" w14:textId="5CFAA008" w:rsidR="00976271" w:rsidRDefault="00906E98" w:rsidP="00B91A36">
            <w:pPr>
              <w:rPr>
                <w:lang w:val="en-US"/>
              </w:rPr>
            </w:pPr>
            <w:r>
              <w:rPr>
                <w:lang w:val="en-US"/>
              </w:rPr>
              <w:t>Works for objects derived from the common base</w:t>
            </w:r>
          </w:p>
        </w:tc>
        <w:tc>
          <w:tcPr>
            <w:tcW w:w="2518" w:type="dxa"/>
          </w:tcPr>
          <w:p w14:paraId="2466BA2B" w14:textId="741B003A" w:rsidR="00976271" w:rsidRDefault="00906E98" w:rsidP="00B91A36">
            <w:pPr>
              <w:rPr>
                <w:lang w:val="en-US"/>
              </w:rPr>
            </w:pPr>
            <w:r>
              <w:rPr>
                <w:lang w:val="en-US"/>
              </w:rPr>
              <w:t>Works for objects having the right</w:t>
            </w:r>
            <w:r w:rsidR="00492FE7">
              <w:rPr>
                <w:lang w:val="en-US"/>
              </w:rPr>
              <w:t xml:space="preserve"> members (concepts)</w:t>
            </w:r>
          </w:p>
        </w:tc>
      </w:tr>
      <w:tr w:rsidR="00976271" w14:paraId="269ACB21" w14:textId="77777777" w:rsidTr="00450C48">
        <w:tc>
          <w:tcPr>
            <w:tcW w:w="2517" w:type="dxa"/>
          </w:tcPr>
          <w:p w14:paraId="7C79D4DC" w14:textId="736DB2FD" w:rsidR="00492FE7" w:rsidRPr="00492FE7" w:rsidRDefault="00492FE7" w:rsidP="00492FE7">
            <w:pPr>
              <w:rPr>
                <w:lang w:val="en-US"/>
              </w:rPr>
            </w:pPr>
            <w:r>
              <w:rPr>
                <w:lang w:val="en-US"/>
              </w:rPr>
              <w:t xml:space="preserve">One function created for the base class </w:t>
            </w:r>
            <m:oMath>
              <m:r>
                <m:rPr>
                  <m:sty m:val="p"/>
                </m:rPr>
                <w:rPr>
                  <w:rFonts w:ascii="Latin Modern Math" w:hAnsi="Latin Modern Math" w:hint="eastAsia"/>
                  <w:lang w:val="en-US"/>
                </w:rPr>
                <m:t>→</m:t>
              </m:r>
            </m:oMath>
            <w:r>
              <w:rPr>
                <w:lang w:val="en-US"/>
              </w:rPr>
              <w:t xml:space="preserve"> saves space</w:t>
            </w:r>
          </w:p>
        </w:tc>
        <w:tc>
          <w:tcPr>
            <w:tcW w:w="2518" w:type="dxa"/>
          </w:tcPr>
          <w:p w14:paraId="68E7FB26" w14:textId="5DEDD738" w:rsidR="00976271" w:rsidRDefault="00804477" w:rsidP="00B91A36">
            <w:pPr>
              <w:rPr>
                <w:lang w:val="en-US"/>
              </w:rPr>
            </w:pPr>
            <w:r>
              <w:rPr>
                <w:lang w:val="en-US"/>
              </w:rPr>
              <w:t xml:space="preserve">A new function created for each class used </w:t>
            </w:r>
            <m:oMath>
              <m:r>
                <m:rPr>
                  <m:sty m:val="p"/>
                </m:rPr>
                <w:rPr>
                  <w:rFonts w:ascii="Latin Modern Math" w:hAnsi="Latin Modern Math" w:hint="eastAsia"/>
                  <w:lang w:val="en-US"/>
                </w:rPr>
                <m:t>→</m:t>
              </m:r>
            </m:oMath>
            <w:r>
              <w:rPr>
                <w:lang w:val="en-US"/>
              </w:rPr>
              <w:t xml:space="preserve"> more space</w:t>
            </w:r>
          </w:p>
        </w:tc>
      </w:tr>
      <w:tr w:rsidR="00976271" w14:paraId="6097B56E" w14:textId="77777777" w:rsidTr="00450C48">
        <w:tc>
          <w:tcPr>
            <w:tcW w:w="2517" w:type="dxa"/>
          </w:tcPr>
          <w:p w14:paraId="1B6F812A" w14:textId="5A2AC10B" w:rsidR="00976271" w:rsidRDefault="00804477" w:rsidP="00B91A36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Virtual function call needs lookup in type table </w:t>
            </w:r>
            <m:oMath>
              <m:r>
                <m:rPr>
                  <m:sty m:val="p"/>
                </m:rPr>
                <w:rPr>
                  <w:rFonts w:ascii="Latin Modern Math" w:hAnsi="Latin Modern Math" w:hint="eastAsia"/>
                  <w:lang w:val="en-US"/>
                </w:rPr>
                <m:t>→</m:t>
              </m:r>
            </m:oMath>
            <w:r>
              <w:rPr>
                <w:lang w:val="en-US"/>
              </w:rPr>
              <w:t xml:space="preserve"> slower</w:t>
            </w:r>
          </w:p>
        </w:tc>
        <w:tc>
          <w:tcPr>
            <w:tcW w:w="2518" w:type="dxa"/>
          </w:tcPr>
          <w:p w14:paraId="1FBAE95F" w14:textId="560D31C4" w:rsidR="00976271" w:rsidRDefault="00804477" w:rsidP="00B91A36">
            <w:pPr>
              <w:rPr>
                <w:lang w:val="en-US"/>
              </w:rPr>
            </w:pPr>
            <w:r>
              <w:rPr>
                <w:lang w:val="en-US"/>
              </w:rPr>
              <w:t xml:space="preserve">No virtual function call, can be </w:t>
            </w:r>
            <w:proofErr w:type="spellStart"/>
            <w:r>
              <w:rPr>
                <w:lang w:val="en-US"/>
              </w:rPr>
              <w:t>inlined</w:t>
            </w:r>
            <w:proofErr w:type="spellEnd"/>
            <w:r>
              <w:rPr>
                <w:lang w:val="en-US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Latin Modern Math" w:hAnsi="Latin Modern Math" w:hint="eastAsia"/>
                  <w:lang w:val="en-US"/>
                </w:rPr>
                <m:t>→</m:t>
              </m:r>
            </m:oMath>
            <w:r>
              <w:rPr>
                <w:lang w:val="en-US"/>
              </w:rPr>
              <w:t xml:space="preserve"> </w:t>
            </w:r>
            <w:r w:rsidR="00D651D0">
              <w:rPr>
                <w:lang w:val="en-US"/>
              </w:rPr>
              <w:t>faster</w:t>
            </w:r>
          </w:p>
        </w:tc>
      </w:tr>
      <w:tr w:rsidR="00976271" w14:paraId="62237456" w14:textId="77777777" w:rsidTr="00450C48">
        <w:tc>
          <w:tcPr>
            <w:tcW w:w="2517" w:type="dxa"/>
          </w:tcPr>
          <w:p w14:paraId="37182796" w14:textId="285C3C16" w:rsidR="00976271" w:rsidRDefault="00D651D0" w:rsidP="00B91A36">
            <w:pPr>
              <w:rPr>
                <w:lang w:val="en-US"/>
              </w:rPr>
            </w:pPr>
            <w:r>
              <w:rPr>
                <w:lang w:val="en-US"/>
              </w:rPr>
              <w:t>Extension possible using only definition of base class</w:t>
            </w:r>
          </w:p>
        </w:tc>
        <w:tc>
          <w:tcPr>
            <w:tcW w:w="2518" w:type="dxa"/>
          </w:tcPr>
          <w:p w14:paraId="34B36B2D" w14:textId="4ED3B4E5" w:rsidR="00976271" w:rsidRDefault="00D651D0" w:rsidP="00B91A36">
            <w:pPr>
              <w:rPr>
                <w:lang w:val="en-US"/>
              </w:rPr>
            </w:pPr>
            <w:r>
              <w:rPr>
                <w:lang w:val="en-US"/>
              </w:rPr>
              <w:t>Extension needs definition and implementations of all functions</w:t>
            </w:r>
          </w:p>
        </w:tc>
      </w:tr>
      <w:tr w:rsidR="00D651D0" w14:paraId="74BF295F" w14:textId="77777777" w:rsidTr="00450C48">
        <w:tc>
          <w:tcPr>
            <w:tcW w:w="2517" w:type="dxa"/>
          </w:tcPr>
          <w:p w14:paraId="6BC67E40" w14:textId="0CA7B17C" w:rsidR="00D651D0" w:rsidRDefault="00585B4C" w:rsidP="00B91A36">
            <w:pPr>
              <w:rPr>
                <w:lang w:val="en-US"/>
              </w:rPr>
            </w:pPr>
            <w:r>
              <w:rPr>
                <w:lang w:val="en-US"/>
              </w:rPr>
              <w:t>Most useful for application frameworks, user interfaces, big functions</w:t>
            </w:r>
          </w:p>
        </w:tc>
        <w:tc>
          <w:tcPr>
            <w:tcW w:w="2518" w:type="dxa"/>
          </w:tcPr>
          <w:p w14:paraId="38E643AE" w14:textId="157E7A89" w:rsidR="00D651D0" w:rsidRDefault="00585B4C" w:rsidP="00B91A36">
            <w:pPr>
              <w:rPr>
                <w:lang w:val="en-US"/>
              </w:rPr>
            </w:pPr>
            <w:r>
              <w:rPr>
                <w:lang w:val="en-US"/>
              </w:rPr>
              <w:t xml:space="preserve">Useful for small, </w:t>
            </w:r>
            <w:r w:rsidR="00354528">
              <w:rPr>
                <w:lang w:val="en-US"/>
              </w:rPr>
              <w:t>low-level</w:t>
            </w:r>
            <w:r>
              <w:rPr>
                <w:lang w:val="en-US"/>
              </w:rPr>
              <w:t xml:space="preserve"> constructs, </w:t>
            </w:r>
            <w:r w:rsidR="00354528">
              <w:rPr>
                <w:lang w:val="en-US"/>
              </w:rPr>
              <w:t>small fast functions, generic algorithms</w:t>
            </w:r>
          </w:p>
        </w:tc>
      </w:tr>
    </w:tbl>
    <w:p w14:paraId="5A345628" w14:textId="24DA1865" w:rsidR="009164D0" w:rsidRDefault="009164D0" w:rsidP="00B91A36">
      <w:pPr>
        <w:rPr>
          <w:lang w:val="en-US"/>
        </w:rPr>
      </w:pPr>
    </w:p>
    <w:p w14:paraId="1E90540D" w14:textId="5107262C" w:rsidR="00B91A36" w:rsidRDefault="0078255B" w:rsidP="00B91A36">
      <w:pPr>
        <w:pStyle w:val="berschrift1"/>
      </w:pPr>
      <w:r>
        <w:t>Exception</w:t>
      </w:r>
      <w:r w:rsidR="008272F4">
        <w:t>s</w:t>
      </w:r>
    </w:p>
    <w:p w14:paraId="3BFD8EA0" w14:textId="0E8C024E" w:rsidR="00B91A36" w:rsidRDefault="004B1A65" w:rsidP="004B1A65">
      <w:pPr>
        <w:pStyle w:val="Auflistung"/>
      </w:pPr>
      <w:r>
        <w:t>Exception is an object of any type</w:t>
      </w:r>
    </w:p>
    <w:p w14:paraId="2C41247B" w14:textId="4793E7B5" w:rsidR="004B1A65" w:rsidRDefault="004B1A65" w:rsidP="00F62E65">
      <w:pPr>
        <w:pStyle w:val="Auflistung"/>
        <w:spacing w:after="0"/>
      </w:pPr>
      <w:r>
        <w:t>Thrown using</w:t>
      </w:r>
      <w:r w:rsidR="00466127">
        <w:t xml:space="preserve"> the throw keyword</w:t>
      </w:r>
    </w:p>
    <w:p w14:paraId="098B7548" w14:textId="4FAA8494" w:rsidR="00466127" w:rsidRDefault="00F62E65" w:rsidP="00F62E65">
      <w:pPr>
        <w:shd w:val="clear" w:color="auto" w:fill="F8F8F8"/>
        <w:spacing w:after="0"/>
        <w:ind w:left="142"/>
      </w:pPr>
      <w:proofErr w:type="spellStart"/>
      <w:r>
        <w:rPr>
          <w:rFonts w:ascii="Courier New" w:hAnsi="Courier New" w:cs="Courier New"/>
          <w:b/>
          <w:color w:val="333333"/>
        </w:rPr>
        <w:t>if</w:t>
      </w:r>
      <w:proofErr w:type="spellEnd"/>
      <w:r>
        <w:rPr>
          <w:rFonts w:ascii="Courier New" w:hAnsi="Courier New" w:cs="Courier New"/>
          <w:color w:val="333333"/>
        </w:rPr>
        <w:t xml:space="preserve">(n &lt;= 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 xml:space="preserve">) </w:t>
      </w:r>
      <w:proofErr w:type="spellStart"/>
      <w:r>
        <w:rPr>
          <w:rFonts w:ascii="Courier New" w:hAnsi="Courier New" w:cs="Courier New"/>
          <w:b/>
          <w:color w:val="333333"/>
        </w:rPr>
        <w:t>throw</w:t>
      </w:r>
      <w:proofErr w:type="spellEnd"/>
      <w:r>
        <w:rPr>
          <w:rFonts w:ascii="Courier New" w:hAnsi="Courier New" w:cs="Courier New"/>
          <w:color w:val="333333"/>
        </w:rPr>
        <w:t xml:space="preserve"> “n too </w:t>
      </w:r>
      <w:proofErr w:type="spellStart"/>
      <w:r>
        <w:rPr>
          <w:rFonts w:ascii="Courier New" w:hAnsi="Courier New" w:cs="Courier New"/>
          <w:color w:val="333333"/>
        </w:rPr>
        <w:t>small</w:t>
      </w:r>
      <w:proofErr w:type="spellEnd"/>
      <w:r>
        <w:rPr>
          <w:rFonts w:ascii="Courier New" w:hAnsi="Courier New" w:cs="Courier New"/>
          <w:color w:val="333333"/>
        </w:rPr>
        <w:t xml:space="preserve">”; </w:t>
      </w:r>
      <w:r>
        <w:rPr>
          <w:rFonts w:ascii="Courier New" w:hAnsi="Courier New" w:cs="Courier New"/>
          <w:i/>
          <w:color w:val="999988"/>
        </w:rPr>
        <w:t xml:space="preserve">// </w:t>
      </w:r>
      <w:proofErr w:type="spellStart"/>
      <w:r>
        <w:rPr>
          <w:rFonts w:ascii="Courier New" w:hAnsi="Courier New" w:cs="Courier New"/>
          <w:i/>
          <w:color w:val="999988"/>
        </w:rPr>
        <w:t>throw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char</w:t>
      </w:r>
      <w:proofErr w:type="spellEnd"/>
      <w:r>
        <w:rPr>
          <w:rFonts w:ascii="Courier New" w:hAnsi="Courier New" w:cs="Courier New"/>
          <w:i/>
          <w:color w:val="999988"/>
        </w:rPr>
        <w:t>[]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b/>
          <w:color w:val="333333"/>
        </w:rPr>
        <w:t>if</w:t>
      </w:r>
      <w:proofErr w:type="spellEnd"/>
      <w:r>
        <w:rPr>
          <w:rFonts w:ascii="Courier New" w:hAnsi="Courier New" w:cs="Courier New"/>
          <w:color w:val="333333"/>
        </w:rPr>
        <w:t>(</w:t>
      </w:r>
      <w:proofErr w:type="spellStart"/>
      <w:r>
        <w:rPr>
          <w:rFonts w:ascii="Courier New" w:hAnsi="Courier New" w:cs="Courier New"/>
          <w:color w:val="333333"/>
        </w:rPr>
        <w:t>index</w:t>
      </w:r>
      <w:proofErr w:type="spellEnd"/>
      <w:r>
        <w:rPr>
          <w:rFonts w:ascii="Courier New" w:hAnsi="Courier New" w:cs="Courier New"/>
          <w:color w:val="333333"/>
        </w:rPr>
        <w:t xml:space="preserve"> &gt;= </w:t>
      </w:r>
      <w:proofErr w:type="spellStart"/>
      <w:r>
        <w:rPr>
          <w:rFonts w:ascii="Courier New" w:hAnsi="Courier New" w:cs="Courier New"/>
          <w:color w:val="333333"/>
        </w:rPr>
        <w:t>size</w:t>
      </w:r>
      <w:proofErr w:type="spellEnd"/>
      <w:r>
        <w:rPr>
          <w:rFonts w:ascii="Courier New" w:hAnsi="Courier New" w:cs="Courier New"/>
          <w:color w:val="333333"/>
        </w:rPr>
        <w:t xml:space="preserve">) </w:t>
      </w:r>
      <w:proofErr w:type="spellStart"/>
      <w:r>
        <w:rPr>
          <w:rFonts w:ascii="Courier New" w:hAnsi="Courier New" w:cs="Courier New"/>
          <w:b/>
          <w:color w:val="333333"/>
        </w:rPr>
        <w:t>throw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color w:val="0086B3"/>
        </w:rPr>
        <w:t>std</w:t>
      </w:r>
      <w:proofErr w:type="spellEnd"/>
      <w:r>
        <w:rPr>
          <w:rFonts w:ascii="Courier New" w:hAnsi="Courier New" w:cs="Courier New"/>
          <w:color w:val="333333"/>
        </w:rPr>
        <w:t>::</w:t>
      </w:r>
      <w:proofErr w:type="spellStart"/>
      <w:r>
        <w:rPr>
          <w:rFonts w:ascii="Courier New" w:hAnsi="Courier New" w:cs="Courier New"/>
          <w:color w:val="333333"/>
        </w:rPr>
        <w:t>range_error</w:t>
      </w:r>
      <w:proofErr w:type="spellEnd"/>
      <w:r>
        <w:rPr>
          <w:rFonts w:ascii="Courier New" w:hAnsi="Courier New" w:cs="Courier New"/>
          <w:color w:val="333333"/>
        </w:rPr>
        <w:t>(“</w:t>
      </w:r>
      <w:proofErr w:type="spellStart"/>
      <w:r>
        <w:rPr>
          <w:rFonts w:ascii="Courier New" w:hAnsi="Courier New" w:cs="Courier New"/>
          <w:color w:val="333333"/>
        </w:rPr>
        <w:t>index</w:t>
      </w:r>
      <w:proofErr w:type="spellEnd"/>
      <w:r>
        <w:rPr>
          <w:rFonts w:ascii="Courier New" w:hAnsi="Courier New" w:cs="Courier New"/>
          <w:color w:val="333333"/>
        </w:rPr>
        <w:t>”);</w:t>
      </w:r>
    </w:p>
    <w:p w14:paraId="1C055C8B" w14:textId="2F06E2AC" w:rsidR="00F62E65" w:rsidRPr="00E328D0" w:rsidRDefault="00446822" w:rsidP="00F62E65">
      <w:pPr>
        <w:pStyle w:val="Auflistung"/>
      </w:pPr>
      <w:r>
        <w:t xml:space="preserve">Std. exceptions from </w:t>
      </w:r>
      <w:r w:rsidRPr="00446822">
        <w:rPr>
          <w:rFonts w:ascii="Consolas" w:hAnsi="Consolas"/>
        </w:rPr>
        <w:t>&lt;</w:t>
      </w:r>
      <w:proofErr w:type="spellStart"/>
      <w:r w:rsidRPr="00446822">
        <w:rPr>
          <w:rFonts w:ascii="Consolas" w:hAnsi="Consolas"/>
        </w:rPr>
        <w:t>stdexcept</w:t>
      </w:r>
      <w:proofErr w:type="spellEnd"/>
      <w:r w:rsidRPr="00446822">
        <w:rPr>
          <w:rFonts w:ascii="Consolas" w:hAnsi="Consolas"/>
        </w:rPr>
        <w:t>&gt;</w:t>
      </w:r>
      <w:r>
        <w:t xml:space="preserve">, derived from </w:t>
      </w:r>
      <w:proofErr w:type="gramStart"/>
      <w:r w:rsidRPr="00446822">
        <w:rPr>
          <w:rFonts w:ascii="Consolas" w:hAnsi="Consolas"/>
        </w:rPr>
        <w:t>std::</w:t>
      </w:r>
      <w:proofErr w:type="gramEnd"/>
      <w:r w:rsidRPr="00446822">
        <w:rPr>
          <w:rFonts w:ascii="Consolas" w:hAnsi="Consolas"/>
        </w:rPr>
        <w:t>exception</w:t>
      </w:r>
    </w:p>
    <w:p w14:paraId="36329F0D" w14:textId="327F3E0E" w:rsidR="00E328D0" w:rsidRPr="009739A9" w:rsidRDefault="00E328D0" w:rsidP="00E328D0">
      <w:pPr>
        <w:pStyle w:val="Auflistung"/>
        <w:rPr>
          <w:rFonts w:ascii="Consolas" w:hAnsi="Consolas"/>
        </w:rPr>
      </w:pPr>
      <w:proofErr w:type="gramStart"/>
      <w:r w:rsidRPr="009739A9">
        <w:rPr>
          <w:rFonts w:ascii="Consolas" w:hAnsi="Consolas"/>
        </w:rPr>
        <w:t>std::</w:t>
      </w:r>
      <w:proofErr w:type="spellStart"/>
      <w:proofErr w:type="gramEnd"/>
      <w:r w:rsidRPr="009739A9">
        <w:rPr>
          <w:rFonts w:ascii="Consolas" w:hAnsi="Consolas"/>
        </w:rPr>
        <w:t>logic_error</w:t>
      </w:r>
      <w:proofErr w:type="spellEnd"/>
    </w:p>
    <w:p w14:paraId="17E1B26D" w14:textId="76BD6860" w:rsidR="00446822" w:rsidRDefault="00E328D0" w:rsidP="00812F2B">
      <w:pPr>
        <w:pStyle w:val="Auflistung"/>
        <w:numPr>
          <w:ilvl w:val="1"/>
          <w:numId w:val="7"/>
        </w:numPr>
        <w:ind w:left="284" w:hanging="142"/>
      </w:pPr>
      <w:proofErr w:type="spellStart"/>
      <w:r>
        <w:t>domain_error</w:t>
      </w:r>
      <w:proofErr w:type="spellEnd"/>
      <w:r>
        <w:t>: value outside domain of variable</w:t>
      </w:r>
    </w:p>
    <w:p w14:paraId="5491AF99" w14:textId="71A5483D" w:rsidR="00E328D0" w:rsidRDefault="00E328D0" w:rsidP="00812F2B">
      <w:pPr>
        <w:pStyle w:val="Auflistung"/>
        <w:numPr>
          <w:ilvl w:val="1"/>
          <w:numId w:val="7"/>
        </w:numPr>
        <w:ind w:left="284" w:hanging="142"/>
      </w:pPr>
      <w:proofErr w:type="spellStart"/>
      <w:r>
        <w:t>invalid_argument</w:t>
      </w:r>
      <w:proofErr w:type="spellEnd"/>
      <w:r>
        <w:t xml:space="preserve">: </w:t>
      </w:r>
      <w:r w:rsidR="00B26631">
        <w:t>argument is invalid</w:t>
      </w:r>
    </w:p>
    <w:p w14:paraId="6CD14EC2" w14:textId="67EACA3E" w:rsidR="00B26631" w:rsidRDefault="00B26631" w:rsidP="00812F2B">
      <w:pPr>
        <w:pStyle w:val="Auflistung"/>
        <w:numPr>
          <w:ilvl w:val="1"/>
          <w:numId w:val="7"/>
        </w:numPr>
        <w:ind w:left="284" w:hanging="142"/>
      </w:pPr>
      <w:proofErr w:type="spellStart"/>
      <w:r>
        <w:t>length_error</w:t>
      </w:r>
      <w:proofErr w:type="spellEnd"/>
      <w:r>
        <w:t>: size too big</w:t>
      </w:r>
    </w:p>
    <w:p w14:paraId="355D8CE2" w14:textId="65E24B9F" w:rsidR="00B26631" w:rsidRDefault="00B26631" w:rsidP="00812F2B">
      <w:pPr>
        <w:pStyle w:val="Auflistung"/>
        <w:numPr>
          <w:ilvl w:val="1"/>
          <w:numId w:val="7"/>
        </w:numPr>
        <w:ind w:left="284" w:hanging="142"/>
      </w:pPr>
      <w:proofErr w:type="spellStart"/>
      <w:r>
        <w:t>out_of_range</w:t>
      </w:r>
      <w:proofErr w:type="spellEnd"/>
      <w:r>
        <w:t>: argument has invalid value</w:t>
      </w:r>
    </w:p>
    <w:p w14:paraId="357C0853" w14:textId="007DFE66" w:rsidR="00B26631" w:rsidRPr="009739A9" w:rsidRDefault="009B145E" w:rsidP="009B145E">
      <w:pPr>
        <w:pStyle w:val="Auflistung"/>
        <w:rPr>
          <w:rFonts w:ascii="Consolas" w:hAnsi="Consolas"/>
        </w:rPr>
      </w:pPr>
      <w:proofErr w:type="gramStart"/>
      <w:r w:rsidRPr="009739A9">
        <w:rPr>
          <w:rFonts w:ascii="Consolas" w:hAnsi="Consolas"/>
        </w:rPr>
        <w:t>std::</w:t>
      </w:r>
      <w:proofErr w:type="spellStart"/>
      <w:proofErr w:type="gramEnd"/>
      <w:r w:rsidRPr="009739A9">
        <w:rPr>
          <w:rFonts w:ascii="Consolas" w:hAnsi="Consolas"/>
        </w:rPr>
        <w:t>runtime_error</w:t>
      </w:r>
      <w:proofErr w:type="spellEnd"/>
    </w:p>
    <w:p w14:paraId="4F2EE7C2" w14:textId="0AAE3B5E" w:rsidR="009B145E" w:rsidRDefault="009B145E" w:rsidP="00812F2B">
      <w:pPr>
        <w:pStyle w:val="Auflistung"/>
        <w:numPr>
          <w:ilvl w:val="1"/>
          <w:numId w:val="7"/>
        </w:numPr>
        <w:ind w:left="284" w:hanging="142"/>
      </w:pPr>
      <w:proofErr w:type="spellStart"/>
      <w:r>
        <w:t>range_error</w:t>
      </w:r>
      <w:proofErr w:type="spellEnd"/>
      <w:r>
        <w:t>: invalid value occurred as part of calculation</w:t>
      </w:r>
    </w:p>
    <w:p w14:paraId="592838EC" w14:textId="68CE438D" w:rsidR="009B145E" w:rsidRDefault="009B145E" w:rsidP="00812F2B">
      <w:pPr>
        <w:pStyle w:val="Auflistung"/>
        <w:numPr>
          <w:ilvl w:val="1"/>
          <w:numId w:val="7"/>
        </w:numPr>
        <w:ind w:left="284" w:hanging="142"/>
      </w:pPr>
      <w:proofErr w:type="spellStart"/>
      <w:r>
        <w:t>overflow_error</w:t>
      </w:r>
      <w:proofErr w:type="spellEnd"/>
      <w:r>
        <w:t>: value got too large</w:t>
      </w:r>
    </w:p>
    <w:p w14:paraId="4C0257D5" w14:textId="4F8E89DA" w:rsidR="009B145E" w:rsidRDefault="009B145E" w:rsidP="00812F2B">
      <w:pPr>
        <w:pStyle w:val="Auflistung"/>
        <w:numPr>
          <w:ilvl w:val="1"/>
          <w:numId w:val="7"/>
        </w:numPr>
        <w:ind w:left="284" w:hanging="142"/>
      </w:pPr>
      <w:proofErr w:type="spellStart"/>
      <w:r>
        <w:t>underflow_error</w:t>
      </w:r>
      <w:proofErr w:type="spellEnd"/>
      <w:r>
        <w:t>: value got too small</w:t>
      </w:r>
    </w:p>
    <w:p w14:paraId="2A4B4E62" w14:textId="79DCDCA6" w:rsidR="0057510E" w:rsidRDefault="0057510E" w:rsidP="0057510E">
      <w:pPr>
        <w:pStyle w:val="Auflistung"/>
      </w:pPr>
      <w:r>
        <w:t xml:space="preserve">Specifier </w:t>
      </w:r>
      <w:proofErr w:type="spellStart"/>
      <w:r w:rsidRPr="002755F0">
        <w:rPr>
          <w:rFonts w:ascii="Consolas" w:hAnsi="Consolas"/>
        </w:rPr>
        <w:t>noexcept</w:t>
      </w:r>
      <w:proofErr w:type="spellEnd"/>
      <w:r>
        <w:t xml:space="preserve">: compiler know that </w:t>
      </w:r>
      <w:r w:rsidR="00A104E1">
        <w:t>the function will never throw an exception (</w:t>
      </w:r>
      <w:proofErr w:type="gramStart"/>
      <w:r w:rsidR="00A104E1">
        <w:t>e.g.</w:t>
      </w:r>
      <w:proofErr w:type="gramEnd"/>
      <w:r w:rsidR="00A104E1">
        <w:t xml:space="preserve"> destructors should never fail).</w:t>
      </w:r>
    </w:p>
    <w:p w14:paraId="1BA29BFC" w14:textId="00AB0E04" w:rsidR="00D23E80" w:rsidRDefault="00D23E80" w:rsidP="00D23E80">
      <w:pPr>
        <w:pStyle w:val="Auflistung"/>
        <w:rPr>
          <w:color w:val="C45911" w:themeColor="accent2" w:themeShade="BF"/>
        </w:rPr>
      </w:pPr>
      <w:r w:rsidRPr="00D23E80">
        <w:rPr>
          <w:color w:val="C45911" w:themeColor="accent2" w:themeShade="BF"/>
        </w:rPr>
        <w:t>cf. Demo Week 6</w:t>
      </w:r>
    </w:p>
    <w:p w14:paraId="3D457044" w14:textId="77777777" w:rsidR="007C5E22" w:rsidRPr="00D23E80" w:rsidRDefault="007C5E22" w:rsidP="007C5E22">
      <w:pPr>
        <w:pStyle w:val="Auflistung"/>
        <w:numPr>
          <w:ilvl w:val="0"/>
          <w:numId w:val="0"/>
        </w:numPr>
        <w:rPr>
          <w:color w:val="C45911" w:themeColor="accent2" w:themeShade="BF"/>
        </w:rPr>
      </w:pPr>
    </w:p>
    <w:p w14:paraId="2DA932D1" w14:textId="15B51ED1" w:rsidR="0078255B" w:rsidRDefault="006829E3" w:rsidP="0078255B">
      <w:pPr>
        <w:pStyle w:val="berschrift1"/>
      </w:pPr>
      <w:r>
        <w:t>Optimizing, Timing &amp; Profiling</w:t>
      </w:r>
    </w:p>
    <w:p w14:paraId="618CF03C" w14:textId="185EA40F" w:rsidR="00DC766B" w:rsidRPr="00CE6F62" w:rsidRDefault="004A4A6C" w:rsidP="00CE6F62">
      <w:pPr>
        <w:spacing w:after="0"/>
        <w:rPr>
          <w:rStyle w:val="Fett"/>
        </w:rPr>
      </w:pPr>
      <w:proofErr w:type="spellStart"/>
      <w:r w:rsidRPr="00CE6F62">
        <w:rPr>
          <w:rStyle w:val="Fett"/>
        </w:rPr>
        <w:t>Optimizations</w:t>
      </w:r>
      <w:proofErr w:type="spellEnd"/>
    </w:p>
    <w:p w14:paraId="23B160FE" w14:textId="7A68B8EC" w:rsidR="00C400D3" w:rsidRDefault="00980059" w:rsidP="004A4A6C">
      <w:pPr>
        <w:pStyle w:val="Auflistung"/>
      </w:pPr>
      <w:r>
        <w:t>Most important: Use compiler optimizations. (-O0</w:t>
      </w:r>
      <w:r w:rsidR="00C22447">
        <w:t xml:space="preserve">, …, O5, </w:t>
      </w:r>
      <w:proofErr w:type="spellStart"/>
      <w:r w:rsidR="00C22447">
        <w:t>Os</w:t>
      </w:r>
      <w:proofErr w:type="spellEnd"/>
      <w:r w:rsidR="00C22447">
        <w:t xml:space="preserve"> (size)</w:t>
      </w:r>
      <w:r w:rsidR="00601529">
        <w:t>)</w:t>
      </w:r>
      <w:r w:rsidR="00950F1A">
        <w:t xml:space="preserve">, use </w:t>
      </w:r>
      <w:r w:rsidR="00582446" w:rsidRPr="00582446">
        <w:rPr>
          <w:rFonts w:ascii="Consolas" w:hAnsi="Consolas"/>
        </w:rPr>
        <w:t>-</w:t>
      </w:r>
      <w:proofErr w:type="spellStart"/>
      <w:r w:rsidR="00582446" w:rsidRPr="00582446">
        <w:rPr>
          <w:rFonts w:ascii="Consolas" w:hAnsi="Consolas"/>
        </w:rPr>
        <w:t>fopt</w:t>
      </w:r>
      <w:proofErr w:type="spellEnd"/>
      <w:r w:rsidR="00582446" w:rsidRPr="00582446">
        <w:rPr>
          <w:rFonts w:ascii="Consolas" w:hAnsi="Consolas"/>
        </w:rPr>
        <w:t>-info</w:t>
      </w:r>
      <w:r w:rsidR="00582446">
        <w:t xml:space="preserve"> to see optimization reports</w:t>
      </w:r>
    </w:p>
    <w:p w14:paraId="01C88FB2" w14:textId="2D515187" w:rsidR="004A4A6C" w:rsidRDefault="004A4A6C" w:rsidP="004A4A6C">
      <w:pPr>
        <w:pStyle w:val="Auflistung"/>
      </w:pPr>
      <w:r>
        <w:t xml:space="preserve">Use different algorithm/data structure for lower </w:t>
      </w:r>
      <w:r w:rsidR="00D04DE3">
        <w:t>asymptotic runtime</w:t>
      </w:r>
    </w:p>
    <w:p w14:paraId="138F1C4D" w14:textId="1038D9EC" w:rsidR="00D04DE3" w:rsidRDefault="00D04DE3" w:rsidP="004A4A6C">
      <w:pPr>
        <w:pStyle w:val="Auflistung"/>
      </w:pPr>
      <w:r>
        <w:t xml:space="preserve">Use </w:t>
      </w:r>
      <w:r w:rsidR="00BF41F9">
        <w:t>Assembly instructions. Code becomes non-portable!</w:t>
      </w:r>
    </w:p>
    <w:p w14:paraId="700CE0F6" w14:textId="1051E55D" w:rsidR="00BF41F9" w:rsidRDefault="00E31C45" w:rsidP="004A4A6C">
      <w:pPr>
        <w:pStyle w:val="Auflistung"/>
      </w:pPr>
      <w:r>
        <w:t xml:space="preserve">Between </w:t>
      </w:r>
      <w:proofErr w:type="spellStart"/>
      <w:r>
        <w:t>asm</w:t>
      </w:r>
      <w:proofErr w:type="spellEnd"/>
      <w:r>
        <w:t xml:space="preserve"> and C++: Compiler </w:t>
      </w:r>
      <w:proofErr w:type="spellStart"/>
      <w:r>
        <w:t>intrinsics</w:t>
      </w:r>
      <w:proofErr w:type="spellEnd"/>
    </w:p>
    <w:p w14:paraId="30D8EA5E" w14:textId="59518F8C" w:rsidR="00E31C45" w:rsidRDefault="009E0650" w:rsidP="00E31C45">
      <w:pPr>
        <w:pStyle w:val="Auflistung"/>
        <w:numPr>
          <w:ilvl w:val="1"/>
          <w:numId w:val="7"/>
        </w:numPr>
        <w:ind w:left="284" w:hanging="142"/>
      </w:pPr>
      <w:r>
        <w:t>M</w:t>
      </w:r>
      <w:r w:rsidR="00E31C45">
        <w:t>any compilers support a long list of intrinsic functions that look like functions but get mapped directly to assembly statements</w:t>
      </w:r>
      <w:r>
        <w:t>.</w:t>
      </w:r>
    </w:p>
    <w:p w14:paraId="28FCE094" w14:textId="582D3CD5" w:rsidR="00665EF3" w:rsidRDefault="00665EF3" w:rsidP="00E31C45">
      <w:pPr>
        <w:pStyle w:val="Auflistung"/>
        <w:numPr>
          <w:ilvl w:val="1"/>
          <w:numId w:val="7"/>
        </w:numPr>
        <w:ind w:left="284" w:hanging="142"/>
      </w:pPr>
      <w:r>
        <w:t>Needs special compiler flag</w:t>
      </w:r>
    </w:p>
    <w:p w14:paraId="5A83A406" w14:textId="4A204715" w:rsidR="00665EF3" w:rsidRPr="00C400D3" w:rsidRDefault="00665EF3" w:rsidP="00E31C45">
      <w:pPr>
        <w:pStyle w:val="Auflistung"/>
        <w:numPr>
          <w:ilvl w:val="1"/>
          <w:numId w:val="7"/>
        </w:numPr>
        <w:ind w:left="284" w:hanging="142"/>
        <w:rPr>
          <w:color w:val="C45911" w:themeColor="accent2" w:themeShade="BF"/>
        </w:rPr>
      </w:pPr>
      <w:r w:rsidRPr="00C400D3">
        <w:rPr>
          <w:color w:val="C45911" w:themeColor="accent2" w:themeShade="BF"/>
        </w:rPr>
        <w:t xml:space="preserve">cf. Demo Week </w:t>
      </w:r>
      <w:r w:rsidR="00C400D3" w:rsidRPr="00C400D3">
        <w:rPr>
          <w:color w:val="C45911" w:themeColor="accent2" w:themeShade="BF"/>
        </w:rPr>
        <w:t>10</w:t>
      </w:r>
    </w:p>
    <w:p w14:paraId="5353BE54" w14:textId="1C59DA25" w:rsidR="00C400D3" w:rsidRDefault="00582446" w:rsidP="00C400D3">
      <w:pPr>
        <w:pStyle w:val="Auflistung"/>
      </w:pPr>
      <w:r>
        <w:t>Change associativity (</w:t>
      </w:r>
      <w:proofErr w:type="gramStart"/>
      <w:r>
        <w:t>e.g.</w:t>
      </w:r>
      <w:proofErr w:type="gramEnd"/>
      <w:r>
        <w:t xml:space="preserve"> of matrices), can be done by compiler in simple cases</w:t>
      </w:r>
      <w:r w:rsidR="00547A60">
        <w:t xml:space="preserve"> or precompute certain things. </w:t>
      </w:r>
    </w:p>
    <w:p w14:paraId="3E12909D" w14:textId="7C2C8CB9" w:rsidR="00E805C9" w:rsidRDefault="00E805C9" w:rsidP="00C400D3">
      <w:pPr>
        <w:pStyle w:val="Auflistung"/>
      </w:pPr>
      <w:r>
        <w:t>Minimize work done in loops</w:t>
      </w:r>
      <w:r w:rsidR="004A1D6E">
        <w:t>.</w:t>
      </w:r>
    </w:p>
    <w:p w14:paraId="541F8E97" w14:textId="08CF7D0B" w:rsidR="007B1C39" w:rsidRDefault="007B1C39" w:rsidP="00C400D3">
      <w:pPr>
        <w:pStyle w:val="Auflistung"/>
      </w:pPr>
      <w:r>
        <w:t>Dead code removal: Compiler detects if a statement is never executed.</w:t>
      </w:r>
    </w:p>
    <w:p w14:paraId="1AFCC83E" w14:textId="49F5E682" w:rsidR="00531775" w:rsidRDefault="00531775" w:rsidP="00C400D3">
      <w:pPr>
        <w:pStyle w:val="Auflistung"/>
      </w:pPr>
      <w:r>
        <w:t>Keep storage order in mind (row</w:t>
      </w:r>
      <w:r w:rsidR="00246537">
        <w:t>-/col-major, strides)</w:t>
      </w:r>
      <w:r>
        <w:t xml:space="preserve"> </w:t>
      </w:r>
    </w:p>
    <w:p w14:paraId="7998EC5A" w14:textId="7AB044CF" w:rsidR="0057296F" w:rsidRDefault="0057296F" w:rsidP="0057296F">
      <w:pPr>
        <w:pStyle w:val="Auflistung"/>
        <w:numPr>
          <w:ilvl w:val="0"/>
          <w:numId w:val="0"/>
        </w:numPr>
        <w:ind w:left="142" w:hanging="142"/>
      </w:pPr>
    </w:p>
    <w:p w14:paraId="574CACD0" w14:textId="1A64D38D" w:rsidR="0057296F" w:rsidRDefault="0057296F" w:rsidP="0057296F">
      <w:pPr>
        <w:pStyle w:val="Auflistung"/>
        <w:numPr>
          <w:ilvl w:val="0"/>
          <w:numId w:val="0"/>
        </w:numPr>
        <w:ind w:left="142" w:hanging="142"/>
      </w:pPr>
    </w:p>
    <w:p w14:paraId="29148CB5" w14:textId="42E7BB3A" w:rsidR="005C1FE4" w:rsidRPr="001A4563" w:rsidRDefault="005C1FE4" w:rsidP="0057296F">
      <w:pPr>
        <w:pStyle w:val="Auflistung"/>
        <w:numPr>
          <w:ilvl w:val="0"/>
          <w:numId w:val="0"/>
        </w:numPr>
        <w:ind w:left="142" w:hanging="142"/>
        <w:rPr>
          <w:rStyle w:val="Fett"/>
        </w:rPr>
      </w:pPr>
      <w:r w:rsidRPr="001A4563">
        <w:rPr>
          <w:rStyle w:val="Fett"/>
        </w:rPr>
        <w:t>C++ specific optimizations</w:t>
      </w:r>
    </w:p>
    <w:p w14:paraId="4F066FCB" w14:textId="6F0EC435" w:rsidR="005C1FE4" w:rsidRDefault="002255A7" w:rsidP="002B0AFB">
      <w:pPr>
        <w:pStyle w:val="Auflistung"/>
      </w:pPr>
      <w:r>
        <w:t>C++ compiler with templates is a Turing machine</w:t>
      </w:r>
    </w:p>
    <w:p w14:paraId="248A0F94" w14:textId="13680FAE" w:rsidR="002255A7" w:rsidRDefault="005B6F38" w:rsidP="002B0AFB">
      <w:pPr>
        <w:pStyle w:val="Auflistung"/>
      </w:pPr>
      <w:r w:rsidRPr="001A4563">
        <w:rPr>
          <w:rStyle w:val="Fett"/>
        </w:rPr>
        <w:t>Template Metaprogramming</w:t>
      </w:r>
      <w:r w:rsidR="002C76A8" w:rsidRPr="001A4563">
        <w:rPr>
          <w:rStyle w:val="Fett"/>
        </w:rPr>
        <w:t xml:space="preserve"> (TMP)</w:t>
      </w:r>
      <w:r w:rsidR="002C76A8">
        <w:t>: Perform loops (recursion) and do branches at compile time</w:t>
      </w:r>
    </w:p>
    <w:p w14:paraId="1A2E3D5C" w14:textId="6DBE4F07" w:rsidR="002C76A8" w:rsidRDefault="000A2FD2" w:rsidP="002B0AFB">
      <w:pPr>
        <w:pStyle w:val="Auflistung"/>
      </w:pPr>
      <w:r w:rsidRPr="00F13CF6">
        <w:rPr>
          <w:color w:val="C45911" w:themeColor="accent2" w:themeShade="BF"/>
        </w:rPr>
        <w:t xml:space="preserve">cf. </w:t>
      </w:r>
      <w:r w:rsidR="00F93319" w:rsidRPr="00F13CF6">
        <w:rPr>
          <w:color w:val="C45911" w:themeColor="accent2" w:themeShade="BF"/>
        </w:rPr>
        <w:t xml:space="preserve">Demo Week 11 </w:t>
      </w:r>
      <w:r w:rsidR="00DC09C0" w:rsidRPr="00F13CF6">
        <w:rPr>
          <w:color w:val="C45911" w:themeColor="accent2" w:themeShade="BF"/>
        </w:rPr>
        <w:t xml:space="preserve">for examples (dot product &amp; </w:t>
      </w:r>
      <w:r w:rsidR="00884726" w:rsidRPr="00F13CF6">
        <w:rPr>
          <w:color w:val="C45911" w:themeColor="accent2" w:themeShade="BF"/>
        </w:rPr>
        <w:t xml:space="preserve">Unruh </w:t>
      </w:r>
      <w:r w:rsidR="00F13CF6" w:rsidRPr="00F13CF6">
        <w:rPr>
          <w:color w:val="C45911" w:themeColor="accent2" w:themeShade="BF"/>
        </w:rPr>
        <w:t>(primes))</w:t>
      </w:r>
    </w:p>
    <w:p w14:paraId="7EFF5A00" w14:textId="2F62DE5A" w:rsidR="00EF4832" w:rsidRDefault="00297481" w:rsidP="001A4563">
      <w:pPr>
        <w:pStyle w:val="Auflistung"/>
        <w:spacing w:after="0"/>
      </w:pPr>
      <w:r>
        <w:rPr>
          <w:rStyle w:val="Fett"/>
        </w:rPr>
        <w:t>E</w:t>
      </w:r>
      <w:r w:rsidR="003339B0" w:rsidRPr="001A4563">
        <w:rPr>
          <w:rStyle w:val="Fett"/>
        </w:rPr>
        <w:t>xpression templates</w:t>
      </w:r>
      <w:r w:rsidR="003339B0">
        <w:t xml:space="preserve"> (ET)</w:t>
      </w:r>
      <w:r w:rsidR="00EF4832">
        <w:t>. Example:</w:t>
      </w:r>
    </w:p>
    <w:p w14:paraId="0507DF06" w14:textId="77777777" w:rsidR="00441168" w:rsidRDefault="00441168" w:rsidP="00441168">
      <w:pPr>
        <w:shd w:val="clear" w:color="auto" w:fill="F8F8F8"/>
        <w:spacing w:after="0"/>
        <w:ind w:left="142"/>
      </w:pPr>
      <w:r>
        <w:rPr>
          <w:rFonts w:ascii="Courier New" w:hAnsi="Courier New" w:cs="Courier New"/>
          <w:color w:val="333333"/>
        </w:rPr>
        <w:t>a = b + c + d;</w:t>
      </w:r>
    </w:p>
    <w:p w14:paraId="3F391BDF" w14:textId="7AED282C" w:rsidR="00F86383" w:rsidRDefault="00F86383" w:rsidP="00441168">
      <w:pPr>
        <w:shd w:val="clear" w:color="auto" w:fill="F8F8F8"/>
        <w:spacing w:after="0"/>
        <w:ind w:left="142"/>
      </w:pPr>
      <w:proofErr w:type="spellStart"/>
      <w:r>
        <w:rPr>
          <w:rFonts w:ascii="Courier New" w:hAnsi="Courier New" w:cs="Courier New"/>
          <w:b/>
          <w:color w:val="333333"/>
        </w:rPr>
        <w:t>for</w:t>
      </w:r>
      <w:proofErr w:type="spellEnd"/>
      <w:r>
        <w:rPr>
          <w:rFonts w:ascii="Courier New" w:hAnsi="Courier New" w:cs="Courier New"/>
          <w:color w:val="333333"/>
        </w:rPr>
        <w:t>(</w:t>
      </w:r>
      <w:proofErr w:type="spellStart"/>
      <w:r>
        <w:rPr>
          <w:rFonts w:ascii="Courier New" w:hAnsi="Courier New" w:cs="Courier New"/>
          <w:b/>
          <w:color w:val="333333"/>
        </w:rPr>
        <w:t>int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r w:rsidR="00441168">
        <w:rPr>
          <w:rFonts w:ascii="Courier New" w:hAnsi="Courier New" w:cs="Courier New"/>
          <w:color w:val="333333"/>
        </w:rPr>
        <w:t>i</w:t>
      </w:r>
      <w:r>
        <w:rPr>
          <w:rFonts w:ascii="Courier New" w:hAnsi="Courier New" w:cs="Courier New"/>
          <w:color w:val="333333"/>
        </w:rPr>
        <w:t xml:space="preserve"> = 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 xml:space="preserve">; </w:t>
      </w:r>
      <w:r w:rsidR="00441168">
        <w:rPr>
          <w:rFonts w:ascii="Courier New" w:hAnsi="Courier New" w:cs="Courier New"/>
          <w:color w:val="333333"/>
        </w:rPr>
        <w:t>i</w:t>
      </w:r>
      <w:r>
        <w:rPr>
          <w:rFonts w:ascii="Courier New" w:hAnsi="Courier New" w:cs="Courier New"/>
          <w:color w:val="333333"/>
        </w:rPr>
        <w:t xml:space="preserve"> &lt; </w:t>
      </w:r>
      <w:proofErr w:type="spellStart"/>
      <w:r>
        <w:rPr>
          <w:rFonts w:ascii="Courier New" w:hAnsi="Courier New" w:cs="Courier New"/>
          <w:color w:val="333333"/>
        </w:rPr>
        <w:t>a.size</w:t>
      </w:r>
      <w:proofErr w:type="spellEnd"/>
      <w:r>
        <w:rPr>
          <w:rFonts w:ascii="Courier New" w:hAnsi="Courier New" w:cs="Courier New"/>
          <w:color w:val="333333"/>
        </w:rPr>
        <w:t>(); ++i)</w:t>
      </w:r>
      <w:r>
        <w:rPr>
          <w:rFonts w:ascii="Courier New" w:hAnsi="Courier New" w:cs="Courier New"/>
          <w:color w:val="333333"/>
        </w:rPr>
        <w:br/>
        <w:t xml:space="preserve">  a[i] = b[i] + c[i] + d[i];</w:t>
      </w:r>
    </w:p>
    <w:p w14:paraId="57D67DFC" w14:textId="63EF32D5" w:rsidR="00EF4832" w:rsidRDefault="00297481" w:rsidP="00297481">
      <w:pPr>
        <w:pStyle w:val="Auflistung"/>
      </w:pPr>
      <w:r>
        <w:t>Lazy evaluation</w:t>
      </w:r>
      <w:r w:rsidR="00B95055">
        <w:t>: Postpone evaluation of an expression</w:t>
      </w:r>
      <w:r w:rsidR="00646975">
        <w:t xml:space="preserve"> until assignment. Don’t evaluate temporary terms of a computation.</w:t>
      </w:r>
    </w:p>
    <w:p w14:paraId="6A7DFC67" w14:textId="747BCBC0" w:rsidR="00A36F37" w:rsidRPr="00A550B3" w:rsidRDefault="00A36F37" w:rsidP="00297481">
      <w:pPr>
        <w:pStyle w:val="Auflistung"/>
        <w:rPr>
          <w:color w:val="C45911" w:themeColor="accent2" w:themeShade="BF"/>
        </w:rPr>
      </w:pPr>
      <w:r w:rsidRPr="00A550B3">
        <w:rPr>
          <w:color w:val="C45911" w:themeColor="accent2" w:themeShade="BF"/>
        </w:rPr>
        <w:t xml:space="preserve">cf. Demo Week </w:t>
      </w:r>
      <w:r w:rsidR="00A550B3" w:rsidRPr="00A550B3">
        <w:rPr>
          <w:color w:val="C45911" w:themeColor="accent2" w:themeShade="BF"/>
        </w:rPr>
        <w:t>11 (</w:t>
      </w:r>
      <w:proofErr w:type="spellStart"/>
      <w:r w:rsidR="00A550B3" w:rsidRPr="00A550B3">
        <w:rPr>
          <w:color w:val="C45911" w:themeColor="accent2" w:themeShade="BF"/>
        </w:rPr>
        <w:t>etvector</w:t>
      </w:r>
      <w:proofErr w:type="spellEnd"/>
      <w:r w:rsidR="00A550B3" w:rsidRPr="00A550B3">
        <w:rPr>
          <w:color w:val="C45911" w:themeColor="accent2" w:themeShade="BF"/>
        </w:rPr>
        <w:t>)</w:t>
      </w:r>
    </w:p>
    <w:p w14:paraId="440BE702" w14:textId="0A8C5455" w:rsidR="002B0AFB" w:rsidRDefault="002B0AFB" w:rsidP="002B0AFB">
      <w:pPr>
        <w:pStyle w:val="Auflistung"/>
        <w:numPr>
          <w:ilvl w:val="0"/>
          <w:numId w:val="0"/>
        </w:numPr>
        <w:ind w:left="142" w:hanging="142"/>
      </w:pPr>
    </w:p>
    <w:p w14:paraId="331A8766" w14:textId="77777777" w:rsidR="00AF7824" w:rsidRPr="00925A64" w:rsidRDefault="00033DFB" w:rsidP="002B0AFB">
      <w:pPr>
        <w:pStyle w:val="Auflistung"/>
        <w:numPr>
          <w:ilvl w:val="0"/>
          <w:numId w:val="0"/>
        </w:numPr>
        <w:ind w:left="142" w:hanging="142"/>
        <w:rPr>
          <w:rStyle w:val="Fett"/>
        </w:rPr>
      </w:pPr>
      <w:r w:rsidRPr="00925A64">
        <w:rPr>
          <w:rStyle w:val="Fett"/>
        </w:rPr>
        <w:t>Tim</w:t>
      </w:r>
      <w:r w:rsidR="00AF7824" w:rsidRPr="00925A64">
        <w:rPr>
          <w:rStyle w:val="Fett"/>
        </w:rPr>
        <w:t>ing</w:t>
      </w:r>
    </w:p>
    <w:p w14:paraId="450C76DA" w14:textId="77777777" w:rsidR="00C64125" w:rsidRDefault="00AF7824" w:rsidP="00AF7824">
      <w:pPr>
        <w:pStyle w:val="Auflistung"/>
      </w:pPr>
      <w:r>
        <w:t xml:space="preserve">C++: </w:t>
      </w:r>
      <w:r w:rsidRPr="00CA6D5F">
        <w:rPr>
          <w:rFonts w:ascii="Consolas" w:hAnsi="Consolas"/>
        </w:rPr>
        <w:t>&lt;chrono&gt;</w:t>
      </w:r>
      <w:r>
        <w:t xml:space="preserve"> but use simple t</w:t>
      </w:r>
      <w:r w:rsidR="00C64125">
        <w:t>imer library</w:t>
      </w:r>
    </w:p>
    <w:p w14:paraId="448BEAFD" w14:textId="67DAF030" w:rsidR="00033DFB" w:rsidRPr="00C64125" w:rsidRDefault="00C64125" w:rsidP="00C64125">
      <w:pPr>
        <w:pStyle w:val="Auflistung"/>
        <w:numPr>
          <w:ilvl w:val="1"/>
          <w:numId w:val="7"/>
        </w:numPr>
        <w:ind w:left="284" w:hanging="142"/>
        <w:rPr>
          <w:color w:val="C45911" w:themeColor="accent2" w:themeShade="BF"/>
        </w:rPr>
      </w:pPr>
      <w:r w:rsidRPr="00C64125">
        <w:rPr>
          <w:color w:val="C45911" w:themeColor="accent2" w:themeShade="BF"/>
        </w:rPr>
        <w:t>cf. Ex. 6 timer</w:t>
      </w:r>
      <w:r w:rsidR="00AF7824" w:rsidRPr="00C64125">
        <w:rPr>
          <w:color w:val="C45911" w:themeColor="accent2" w:themeShade="BF"/>
        </w:rPr>
        <w:t xml:space="preserve"> </w:t>
      </w:r>
    </w:p>
    <w:p w14:paraId="39A1E2FE" w14:textId="5E83CB70" w:rsidR="00033DFB" w:rsidRDefault="00CA6D5F" w:rsidP="00C64125">
      <w:pPr>
        <w:pStyle w:val="Auflistung"/>
      </w:pPr>
      <w:r>
        <w:t xml:space="preserve">Time executables </w:t>
      </w:r>
      <w:proofErr w:type="gramStart"/>
      <w:r>
        <w:t>with:</w:t>
      </w:r>
      <w:proofErr w:type="gramEnd"/>
      <w:r>
        <w:t xml:space="preserve"> </w:t>
      </w:r>
      <w:r w:rsidRPr="00CA6D5F">
        <w:rPr>
          <w:rFonts w:ascii="Consolas" w:hAnsi="Consolas"/>
        </w:rPr>
        <w:t>time ./main</w:t>
      </w:r>
    </w:p>
    <w:p w14:paraId="5B465D8E" w14:textId="77777777" w:rsidR="0078255B" w:rsidRDefault="0078255B" w:rsidP="00B91A36">
      <w:pPr>
        <w:rPr>
          <w:lang w:val="en-US"/>
        </w:rPr>
      </w:pPr>
    </w:p>
    <w:p w14:paraId="29A73EBF" w14:textId="1F0500A9" w:rsidR="00B91A36" w:rsidRDefault="0078255B" w:rsidP="00B91A36">
      <w:pPr>
        <w:pStyle w:val="berschrift1"/>
      </w:pPr>
      <w:r>
        <w:t>Python</w:t>
      </w:r>
    </w:p>
    <w:p w14:paraId="7E25E9A8" w14:textId="6989A456" w:rsidR="00072ACE" w:rsidRPr="00936168" w:rsidRDefault="00936168" w:rsidP="00072ACE">
      <w:pPr>
        <w:pStyle w:val="Auflistung"/>
      </w:pPr>
      <w:r>
        <w:t xml:space="preserve">Get help using </w:t>
      </w:r>
      <w:r w:rsidRPr="00936168">
        <w:rPr>
          <w:rFonts w:ascii="Consolas" w:hAnsi="Consolas"/>
        </w:rPr>
        <w:t>help(), help(int), help(</w:t>
      </w:r>
      <w:r w:rsidR="00F1442B">
        <w:rPr>
          <w:rFonts w:ascii="Consolas" w:hAnsi="Consolas"/>
        </w:rPr>
        <w:t>object</w:t>
      </w:r>
      <w:r w:rsidRPr="00936168">
        <w:rPr>
          <w:rFonts w:ascii="Consolas" w:hAnsi="Consolas"/>
        </w:rPr>
        <w:t>)</w:t>
      </w:r>
    </w:p>
    <w:p w14:paraId="5D9ECEAC" w14:textId="78890884" w:rsidR="00936168" w:rsidRDefault="00936168" w:rsidP="009A027F">
      <w:pPr>
        <w:pStyle w:val="Auflistung"/>
        <w:numPr>
          <w:ilvl w:val="0"/>
          <w:numId w:val="0"/>
        </w:numPr>
        <w:ind w:left="142" w:hanging="142"/>
      </w:pPr>
    </w:p>
    <w:p w14:paraId="3C189CC0" w14:textId="4016FD9B" w:rsidR="009A027F" w:rsidRPr="009306D2" w:rsidRDefault="009A027F" w:rsidP="009306D2">
      <w:pPr>
        <w:pStyle w:val="Auflistung"/>
        <w:numPr>
          <w:ilvl w:val="0"/>
          <w:numId w:val="0"/>
        </w:numPr>
        <w:spacing w:after="0"/>
        <w:ind w:left="142" w:hanging="142"/>
        <w:rPr>
          <w:rStyle w:val="Fett"/>
        </w:rPr>
      </w:pPr>
      <w:r w:rsidRPr="009306D2">
        <w:rPr>
          <w:rStyle w:val="Fett"/>
        </w:rPr>
        <w:t>List</w:t>
      </w:r>
    </w:p>
    <w:p w14:paraId="5F486E2D" w14:textId="77777777" w:rsidR="00184EF1" w:rsidRDefault="00184EF1">
      <w:pPr>
        <w:shd w:val="clear" w:color="auto" w:fill="F8F8F8"/>
      </w:pPr>
      <w:r>
        <w:rPr>
          <w:rFonts w:ascii="Courier New" w:hAnsi="Courier New" w:cs="Courier New"/>
          <w:color w:val="333333"/>
        </w:rPr>
        <w:t>x = [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2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3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3</w:t>
      </w:r>
      <w:r>
        <w:rPr>
          <w:rFonts w:ascii="Courier New" w:hAnsi="Courier New" w:cs="Courier New"/>
          <w:color w:val="333333"/>
        </w:rPr>
        <w:t xml:space="preserve">] </w:t>
      </w:r>
      <w:r>
        <w:rPr>
          <w:rFonts w:ascii="Courier New" w:hAnsi="Courier New" w:cs="Courier New"/>
          <w:i/>
          <w:color w:val="999988"/>
        </w:rPr>
        <w:t xml:space="preserve"># </w:t>
      </w:r>
      <w:proofErr w:type="spellStart"/>
      <w:r>
        <w:rPr>
          <w:rFonts w:ascii="Courier New" w:hAnsi="Courier New" w:cs="Courier New"/>
          <w:i/>
          <w:color w:val="999988"/>
        </w:rPr>
        <w:t>list</w:t>
      </w:r>
      <w:proofErr w:type="spellEnd"/>
      <w:r>
        <w:rPr>
          <w:rFonts w:ascii="Courier New" w:hAnsi="Courier New" w:cs="Courier New"/>
          <w:color w:val="333333"/>
        </w:rPr>
        <w:br/>
        <w:t>x[</w:t>
      </w:r>
      <w:r>
        <w:rPr>
          <w:rFonts w:ascii="Courier New" w:hAnsi="Courier New" w:cs="Courier New"/>
          <w:color w:val="008080"/>
        </w:rPr>
        <w:t>2</w:t>
      </w:r>
      <w:r>
        <w:rPr>
          <w:rFonts w:ascii="Courier New" w:hAnsi="Courier New" w:cs="Courier New"/>
          <w:color w:val="333333"/>
        </w:rPr>
        <w:t xml:space="preserve">] == </w:t>
      </w:r>
      <w:r>
        <w:rPr>
          <w:rFonts w:ascii="Courier New" w:hAnsi="Courier New" w:cs="Courier New"/>
          <w:color w:val="008080"/>
        </w:rPr>
        <w:t>2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color w:val="333333"/>
        </w:rPr>
        <w:t>x.insert</w:t>
      </w:r>
      <w:proofErr w:type="spellEnd"/>
      <w:r>
        <w:rPr>
          <w:rFonts w:ascii="Courier New" w:hAnsi="Courier New" w:cs="Courier New"/>
          <w:color w:val="333333"/>
        </w:rPr>
        <w:t>(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5</w:t>
      </w:r>
      <w:r>
        <w:rPr>
          <w:rFonts w:ascii="Courier New" w:hAnsi="Courier New" w:cs="Courier New"/>
          <w:color w:val="333333"/>
        </w:rPr>
        <w:t xml:space="preserve">) </w:t>
      </w:r>
      <w:r>
        <w:rPr>
          <w:rFonts w:ascii="Courier New" w:hAnsi="Courier New" w:cs="Courier New"/>
          <w:i/>
          <w:color w:val="999988"/>
        </w:rPr>
        <w:t xml:space="preserve"># </w:t>
      </w:r>
      <w:proofErr w:type="spellStart"/>
      <w:r>
        <w:rPr>
          <w:rFonts w:ascii="Courier New" w:hAnsi="Courier New" w:cs="Courier New"/>
          <w:i/>
          <w:color w:val="999988"/>
        </w:rPr>
        <w:t>insert</w:t>
      </w:r>
      <w:proofErr w:type="spellEnd"/>
      <w:r>
        <w:rPr>
          <w:rFonts w:ascii="Courier New" w:hAnsi="Courier New" w:cs="Courier New"/>
          <w:i/>
          <w:color w:val="999988"/>
        </w:rPr>
        <w:t>(</w:t>
      </w:r>
      <w:proofErr w:type="spellStart"/>
      <w:r>
        <w:rPr>
          <w:rFonts w:ascii="Courier New" w:hAnsi="Courier New" w:cs="Courier New"/>
          <w:i/>
          <w:color w:val="999988"/>
        </w:rPr>
        <w:t>ind</w:t>
      </w:r>
      <w:proofErr w:type="spellEnd"/>
      <w:r>
        <w:rPr>
          <w:rFonts w:ascii="Courier New" w:hAnsi="Courier New" w:cs="Courier New"/>
          <w:i/>
          <w:color w:val="999988"/>
        </w:rPr>
        <w:t xml:space="preserve">, </w:t>
      </w:r>
      <w:proofErr w:type="spellStart"/>
      <w:r>
        <w:rPr>
          <w:rFonts w:ascii="Courier New" w:hAnsi="Courier New" w:cs="Courier New"/>
          <w:i/>
          <w:color w:val="999988"/>
        </w:rPr>
        <w:t>val</w:t>
      </w:r>
      <w:proofErr w:type="spellEnd"/>
      <w:r>
        <w:rPr>
          <w:rFonts w:ascii="Courier New" w:hAnsi="Courier New" w:cs="Courier New"/>
          <w:i/>
          <w:color w:val="999988"/>
        </w:rPr>
        <w:t>) [5, 0, 1, 2, 3, 3]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color w:val="333333"/>
        </w:rPr>
        <w:t>x.pop</w:t>
      </w:r>
      <w:proofErr w:type="spellEnd"/>
      <w:r>
        <w:rPr>
          <w:rFonts w:ascii="Courier New" w:hAnsi="Courier New" w:cs="Courier New"/>
          <w:color w:val="333333"/>
        </w:rPr>
        <w:t>(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 xml:space="preserve">) </w:t>
      </w:r>
      <w:r>
        <w:rPr>
          <w:rFonts w:ascii="Courier New" w:hAnsi="Courier New" w:cs="Courier New"/>
          <w:i/>
          <w:color w:val="999988"/>
        </w:rPr>
        <w:t># [0, 1, 2, 3, 3]</w:t>
      </w:r>
      <w:r>
        <w:rPr>
          <w:rFonts w:ascii="Courier New" w:hAnsi="Courier New" w:cs="Courier New"/>
          <w:color w:val="333333"/>
        </w:rPr>
        <w:br/>
        <w:t>x = [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2</w:t>
      </w:r>
      <w:r>
        <w:rPr>
          <w:rFonts w:ascii="Courier New" w:hAnsi="Courier New" w:cs="Courier New"/>
          <w:color w:val="333333"/>
        </w:rPr>
        <w:t>, ‘</w:t>
      </w:r>
      <w:proofErr w:type="spellStart"/>
      <w:r>
        <w:rPr>
          <w:rFonts w:ascii="Courier New" w:hAnsi="Courier New" w:cs="Courier New"/>
          <w:color w:val="333333"/>
        </w:rPr>
        <w:t>three</w:t>
      </w:r>
      <w:proofErr w:type="spellEnd"/>
      <w:r>
        <w:rPr>
          <w:rFonts w:ascii="Courier New" w:hAnsi="Courier New" w:cs="Courier New"/>
          <w:color w:val="333333"/>
        </w:rPr>
        <w:t xml:space="preserve">’] </w:t>
      </w:r>
      <w:r>
        <w:rPr>
          <w:rFonts w:ascii="Courier New" w:hAnsi="Courier New" w:cs="Courier New"/>
          <w:i/>
          <w:color w:val="999988"/>
        </w:rPr>
        <w:t xml:space="preserve"># </w:t>
      </w:r>
      <w:proofErr w:type="spellStart"/>
      <w:r>
        <w:rPr>
          <w:rFonts w:ascii="Courier New" w:hAnsi="Courier New" w:cs="Courier New"/>
          <w:i/>
          <w:color w:val="999988"/>
        </w:rPr>
        <w:t>any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types</w:t>
      </w:r>
      <w:proofErr w:type="spellEnd"/>
      <w:r>
        <w:rPr>
          <w:rFonts w:ascii="Courier New" w:hAnsi="Courier New" w:cs="Courier New"/>
          <w:color w:val="333333"/>
        </w:rPr>
        <w:br/>
        <w:t>x[</w:t>
      </w:r>
      <w:r>
        <w:rPr>
          <w:rFonts w:ascii="Courier New" w:hAnsi="Courier New" w:cs="Courier New"/>
          <w:color w:val="008080"/>
        </w:rPr>
        <w:t>-2</w:t>
      </w:r>
      <w:r>
        <w:rPr>
          <w:rFonts w:ascii="Courier New" w:hAnsi="Courier New" w:cs="Courier New"/>
          <w:color w:val="333333"/>
        </w:rPr>
        <w:t xml:space="preserve">] == </w:t>
      </w:r>
      <w:r>
        <w:rPr>
          <w:rFonts w:ascii="Courier New" w:hAnsi="Courier New" w:cs="Courier New"/>
          <w:color w:val="008080"/>
        </w:rPr>
        <w:t>2</w:t>
      </w:r>
      <w:r>
        <w:rPr>
          <w:rFonts w:ascii="Courier New" w:hAnsi="Courier New" w:cs="Courier New"/>
          <w:color w:val="333333"/>
        </w:rPr>
        <w:t xml:space="preserve"> </w:t>
      </w:r>
      <w:r>
        <w:rPr>
          <w:rFonts w:ascii="Courier New" w:hAnsi="Courier New" w:cs="Courier New"/>
          <w:i/>
          <w:color w:val="999988"/>
        </w:rPr>
        <w:t xml:space="preserve"># negative </w:t>
      </w:r>
      <w:proofErr w:type="spellStart"/>
      <w:r>
        <w:rPr>
          <w:rFonts w:ascii="Courier New" w:hAnsi="Courier New" w:cs="Courier New"/>
          <w:i/>
          <w:color w:val="999988"/>
        </w:rPr>
        <w:t>index</w:t>
      </w:r>
      <w:proofErr w:type="spellEnd"/>
      <w:r>
        <w:rPr>
          <w:rFonts w:ascii="Courier New" w:hAnsi="Courier New" w:cs="Courier New"/>
          <w:i/>
          <w:color w:val="999988"/>
        </w:rPr>
        <w:t xml:space="preserve"> -&gt; </w:t>
      </w:r>
      <w:proofErr w:type="spellStart"/>
      <w:r>
        <w:rPr>
          <w:rFonts w:ascii="Courier New" w:hAnsi="Courier New" w:cs="Courier New"/>
          <w:i/>
          <w:color w:val="999988"/>
        </w:rPr>
        <w:t>access</w:t>
      </w:r>
      <w:proofErr w:type="spellEnd"/>
      <w:r>
        <w:rPr>
          <w:rFonts w:ascii="Courier New" w:hAnsi="Courier New" w:cs="Courier New"/>
          <w:i/>
          <w:color w:val="999988"/>
        </w:rPr>
        <w:t xml:space="preserve"> from back</w:t>
      </w:r>
      <w:r>
        <w:rPr>
          <w:rFonts w:ascii="Courier New" w:hAnsi="Courier New" w:cs="Courier New"/>
          <w:color w:val="333333"/>
        </w:rPr>
        <w:br/>
        <w:t>x += [</w:t>
      </w:r>
      <w:r>
        <w:rPr>
          <w:rFonts w:ascii="Courier New" w:hAnsi="Courier New" w:cs="Courier New"/>
          <w:color w:val="008080"/>
        </w:rPr>
        <w:t>4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5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6</w:t>
      </w:r>
      <w:r>
        <w:rPr>
          <w:rFonts w:ascii="Courier New" w:hAnsi="Courier New" w:cs="Courier New"/>
          <w:color w:val="333333"/>
        </w:rPr>
        <w:t xml:space="preserve">] </w:t>
      </w:r>
      <w:r>
        <w:rPr>
          <w:rFonts w:ascii="Courier New" w:hAnsi="Courier New" w:cs="Courier New"/>
          <w:i/>
          <w:color w:val="999988"/>
        </w:rPr>
        <w:t># [0, 1, 2, ‘</w:t>
      </w:r>
      <w:proofErr w:type="spellStart"/>
      <w:r>
        <w:rPr>
          <w:rFonts w:ascii="Courier New" w:hAnsi="Courier New" w:cs="Courier New"/>
          <w:i/>
          <w:color w:val="999988"/>
        </w:rPr>
        <w:t>three</w:t>
      </w:r>
      <w:proofErr w:type="spellEnd"/>
      <w:r>
        <w:rPr>
          <w:rFonts w:ascii="Courier New" w:hAnsi="Courier New" w:cs="Courier New"/>
          <w:i/>
          <w:color w:val="999988"/>
        </w:rPr>
        <w:t>’, 4, 5, 6]</w:t>
      </w:r>
      <w:r>
        <w:rPr>
          <w:rFonts w:ascii="Courier New" w:hAnsi="Courier New" w:cs="Courier New"/>
          <w:color w:val="333333"/>
        </w:rPr>
        <w:br/>
        <w:t>x[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t>:</w:t>
      </w:r>
      <w:r>
        <w:rPr>
          <w:rFonts w:ascii="Courier New" w:hAnsi="Courier New" w:cs="Courier New"/>
          <w:color w:val="008080"/>
        </w:rPr>
        <w:t>4</w:t>
      </w:r>
      <w:r>
        <w:rPr>
          <w:rFonts w:ascii="Courier New" w:hAnsi="Courier New" w:cs="Courier New"/>
          <w:color w:val="333333"/>
        </w:rPr>
        <w:t xml:space="preserve">] </w:t>
      </w:r>
      <w:r>
        <w:rPr>
          <w:rFonts w:ascii="Courier New" w:hAnsi="Courier New" w:cs="Courier New"/>
          <w:i/>
          <w:color w:val="999988"/>
        </w:rPr>
        <w:t># [start:end+1] [1, 2, ‘</w:t>
      </w:r>
      <w:proofErr w:type="spellStart"/>
      <w:r>
        <w:rPr>
          <w:rFonts w:ascii="Courier New" w:hAnsi="Courier New" w:cs="Courier New"/>
          <w:i/>
          <w:color w:val="999988"/>
        </w:rPr>
        <w:t>three</w:t>
      </w:r>
      <w:proofErr w:type="spellEnd"/>
      <w:r>
        <w:rPr>
          <w:rFonts w:ascii="Courier New" w:hAnsi="Courier New" w:cs="Courier New"/>
          <w:i/>
          <w:color w:val="999988"/>
        </w:rPr>
        <w:t>’]</w:t>
      </w:r>
      <w:r>
        <w:rPr>
          <w:rFonts w:ascii="Courier New" w:hAnsi="Courier New" w:cs="Courier New"/>
          <w:color w:val="333333"/>
        </w:rPr>
        <w:br/>
        <w:t>x[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t xml:space="preserve">:] </w:t>
      </w:r>
      <w:r>
        <w:rPr>
          <w:rFonts w:ascii="Courier New" w:hAnsi="Courier New" w:cs="Courier New"/>
          <w:i/>
          <w:color w:val="999988"/>
        </w:rPr>
        <w:t># [</w:t>
      </w:r>
      <w:proofErr w:type="spellStart"/>
      <w:r>
        <w:rPr>
          <w:rFonts w:ascii="Courier New" w:hAnsi="Courier New" w:cs="Courier New"/>
          <w:i/>
          <w:color w:val="999988"/>
        </w:rPr>
        <w:t>start:end</w:t>
      </w:r>
      <w:proofErr w:type="spellEnd"/>
      <w:r>
        <w:rPr>
          <w:rFonts w:ascii="Courier New" w:hAnsi="Courier New" w:cs="Courier New"/>
          <w:i/>
          <w:color w:val="999988"/>
        </w:rPr>
        <w:t>] [1, 2, 3, ,’</w:t>
      </w:r>
      <w:proofErr w:type="spellStart"/>
      <w:r>
        <w:rPr>
          <w:rFonts w:ascii="Courier New" w:hAnsi="Courier New" w:cs="Courier New"/>
          <w:i/>
          <w:color w:val="999988"/>
        </w:rPr>
        <w:t>three</w:t>
      </w:r>
      <w:proofErr w:type="spellEnd"/>
      <w:r>
        <w:rPr>
          <w:rFonts w:ascii="Courier New" w:hAnsi="Courier New" w:cs="Courier New"/>
          <w:i/>
          <w:color w:val="999988"/>
        </w:rPr>
        <w:t>’, 4, 5, 6]</w:t>
      </w:r>
      <w:r>
        <w:rPr>
          <w:rFonts w:ascii="Courier New" w:hAnsi="Courier New" w:cs="Courier New"/>
          <w:color w:val="333333"/>
        </w:rPr>
        <w:br/>
        <w:t>x[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>:</w:t>
      </w:r>
      <w:r>
        <w:rPr>
          <w:rFonts w:ascii="Courier New" w:hAnsi="Courier New" w:cs="Courier New"/>
          <w:color w:val="008080"/>
        </w:rPr>
        <w:t>-1</w:t>
      </w:r>
      <w:r>
        <w:rPr>
          <w:rFonts w:ascii="Courier New" w:hAnsi="Courier New" w:cs="Courier New"/>
          <w:color w:val="333333"/>
        </w:rPr>
        <w:t xml:space="preserve">] </w:t>
      </w:r>
      <w:r>
        <w:rPr>
          <w:rFonts w:ascii="Courier New" w:hAnsi="Courier New" w:cs="Courier New"/>
          <w:i/>
          <w:color w:val="999988"/>
        </w:rPr>
        <w:t># [start:end-1] [0, 1, 2, ‘</w:t>
      </w:r>
      <w:proofErr w:type="spellStart"/>
      <w:r>
        <w:rPr>
          <w:rFonts w:ascii="Courier New" w:hAnsi="Courier New" w:cs="Courier New"/>
          <w:i/>
          <w:color w:val="999988"/>
        </w:rPr>
        <w:t>three</w:t>
      </w:r>
      <w:proofErr w:type="spellEnd"/>
      <w:r>
        <w:rPr>
          <w:rFonts w:ascii="Courier New" w:hAnsi="Courier New" w:cs="Courier New"/>
          <w:i/>
          <w:color w:val="999988"/>
        </w:rPr>
        <w:t xml:space="preserve">’, 4, 5] </w:t>
      </w:r>
      <w:r>
        <w:rPr>
          <w:rFonts w:ascii="Courier New" w:hAnsi="Courier New" w:cs="Courier New"/>
          <w:color w:val="333333"/>
        </w:rPr>
        <w:br/>
        <w:t>x[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>:</w:t>
      </w:r>
      <w:r>
        <w:rPr>
          <w:rFonts w:ascii="Courier New" w:hAnsi="Courier New" w:cs="Courier New"/>
          <w:color w:val="008080"/>
        </w:rPr>
        <w:t>7</w:t>
      </w:r>
      <w:r>
        <w:rPr>
          <w:rFonts w:ascii="Courier New" w:hAnsi="Courier New" w:cs="Courier New"/>
          <w:color w:val="333333"/>
        </w:rPr>
        <w:t>:</w:t>
      </w:r>
      <w:r>
        <w:rPr>
          <w:rFonts w:ascii="Courier New" w:hAnsi="Courier New" w:cs="Courier New"/>
          <w:color w:val="008080"/>
        </w:rPr>
        <w:t>4</w:t>
      </w:r>
      <w:r>
        <w:rPr>
          <w:rFonts w:ascii="Courier New" w:hAnsi="Courier New" w:cs="Courier New"/>
          <w:color w:val="333333"/>
        </w:rPr>
        <w:t>] == x[::</w:t>
      </w:r>
      <w:r>
        <w:rPr>
          <w:rFonts w:ascii="Courier New" w:hAnsi="Courier New" w:cs="Courier New"/>
          <w:color w:val="008080"/>
        </w:rPr>
        <w:t>4</w:t>
      </w:r>
      <w:r>
        <w:rPr>
          <w:rFonts w:ascii="Courier New" w:hAnsi="Courier New" w:cs="Courier New"/>
          <w:color w:val="333333"/>
        </w:rPr>
        <w:t xml:space="preserve">] </w:t>
      </w:r>
      <w:r>
        <w:rPr>
          <w:rFonts w:ascii="Courier New" w:hAnsi="Courier New" w:cs="Courier New"/>
          <w:i/>
          <w:color w:val="999988"/>
        </w:rPr>
        <w:t># [start;end+1:step] [0, 4]</w:t>
      </w:r>
      <w:r>
        <w:rPr>
          <w:rFonts w:ascii="Courier New" w:hAnsi="Courier New" w:cs="Courier New"/>
          <w:color w:val="333333"/>
        </w:rPr>
        <w:br/>
        <w:t>x[</w:t>
      </w:r>
      <w:r>
        <w:rPr>
          <w:rFonts w:ascii="Courier New" w:hAnsi="Courier New" w:cs="Courier New"/>
          <w:color w:val="008080"/>
        </w:rPr>
        <w:t>-1</w:t>
      </w:r>
      <w:r>
        <w:rPr>
          <w:rFonts w:ascii="Courier New" w:hAnsi="Courier New" w:cs="Courier New"/>
          <w:color w:val="333333"/>
        </w:rPr>
        <w:t>: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>:</w:t>
      </w:r>
      <w:r>
        <w:rPr>
          <w:rFonts w:ascii="Courier New" w:hAnsi="Courier New" w:cs="Courier New"/>
          <w:color w:val="008080"/>
        </w:rPr>
        <w:t>-2</w:t>
      </w:r>
      <w:r>
        <w:rPr>
          <w:rFonts w:ascii="Courier New" w:hAnsi="Courier New" w:cs="Courier New"/>
          <w:color w:val="333333"/>
        </w:rPr>
        <w:t xml:space="preserve">] </w:t>
      </w:r>
      <w:r>
        <w:rPr>
          <w:rFonts w:ascii="Courier New" w:hAnsi="Courier New" w:cs="Courier New"/>
          <w:i/>
          <w:color w:val="999988"/>
        </w:rPr>
        <w:t xml:space="preserve"># reverse </w:t>
      </w:r>
      <w:proofErr w:type="spellStart"/>
      <w:r>
        <w:rPr>
          <w:rFonts w:ascii="Courier New" w:hAnsi="Courier New" w:cs="Courier New"/>
          <w:i/>
          <w:color w:val="999988"/>
        </w:rPr>
        <w:t>sliciing</w:t>
      </w:r>
      <w:proofErr w:type="spellEnd"/>
      <w:r>
        <w:rPr>
          <w:rFonts w:ascii="Courier New" w:hAnsi="Courier New" w:cs="Courier New"/>
          <w:i/>
          <w:color w:val="999988"/>
        </w:rPr>
        <w:t xml:space="preserve"> [6, 4, 2]</w:t>
      </w:r>
      <w:r>
        <w:rPr>
          <w:rFonts w:ascii="Courier New" w:hAnsi="Courier New" w:cs="Courier New"/>
          <w:color w:val="333333"/>
        </w:rPr>
        <w:br/>
        <w:t>x[::</w:t>
      </w:r>
      <w:r>
        <w:rPr>
          <w:rFonts w:ascii="Courier New" w:hAnsi="Courier New" w:cs="Courier New"/>
          <w:color w:val="008080"/>
        </w:rPr>
        <w:t>-2</w:t>
      </w:r>
      <w:r>
        <w:rPr>
          <w:rFonts w:ascii="Courier New" w:hAnsi="Courier New" w:cs="Courier New"/>
          <w:color w:val="333333"/>
        </w:rPr>
        <w:t xml:space="preserve">] </w:t>
      </w:r>
      <w:r>
        <w:rPr>
          <w:rFonts w:ascii="Courier New" w:hAnsi="Courier New" w:cs="Courier New"/>
          <w:i/>
          <w:color w:val="999988"/>
        </w:rPr>
        <w:t># [6, 4, 2, 0]</w:t>
      </w:r>
    </w:p>
    <w:p w14:paraId="3F8E559D" w14:textId="76B1BECF" w:rsidR="00184EF1" w:rsidRPr="009306D2" w:rsidRDefault="00C15D0C" w:rsidP="009306D2">
      <w:pPr>
        <w:spacing w:after="0"/>
        <w:rPr>
          <w:rStyle w:val="Fett"/>
        </w:rPr>
      </w:pPr>
      <w:proofErr w:type="spellStart"/>
      <w:r w:rsidRPr="009306D2">
        <w:rPr>
          <w:rStyle w:val="Fett"/>
        </w:rPr>
        <w:t>Tuples</w:t>
      </w:r>
      <w:proofErr w:type="spellEnd"/>
      <w:r w:rsidRPr="009306D2">
        <w:rPr>
          <w:rStyle w:val="Fett"/>
        </w:rPr>
        <w:t xml:space="preserve"> (</w:t>
      </w:r>
      <w:proofErr w:type="spellStart"/>
      <w:r w:rsidR="00506F57" w:rsidRPr="009306D2">
        <w:rPr>
          <w:rStyle w:val="Fett"/>
        </w:rPr>
        <w:t>immutable</w:t>
      </w:r>
      <w:proofErr w:type="spellEnd"/>
      <w:r w:rsidR="00506F57" w:rsidRPr="009306D2">
        <w:rPr>
          <w:rStyle w:val="Fett"/>
        </w:rPr>
        <w:t>)</w:t>
      </w:r>
    </w:p>
    <w:p w14:paraId="25D049CA" w14:textId="77777777" w:rsidR="006C769B" w:rsidRDefault="006C769B">
      <w:pPr>
        <w:shd w:val="clear" w:color="auto" w:fill="F8F8F8"/>
      </w:pPr>
      <w:r>
        <w:rPr>
          <w:rFonts w:ascii="Courier New" w:hAnsi="Courier New" w:cs="Courier New"/>
          <w:color w:val="333333"/>
        </w:rPr>
        <w:t>x = (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2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3</w:t>
      </w:r>
      <w:r>
        <w:rPr>
          <w:rFonts w:ascii="Courier New" w:hAnsi="Courier New" w:cs="Courier New"/>
          <w:color w:val="333333"/>
        </w:rPr>
        <w:t>)</w:t>
      </w:r>
      <w:r>
        <w:rPr>
          <w:rFonts w:ascii="Courier New" w:hAnsi="Courier New" w:cs="Courier New"/>
          <w:color w:val="333333"/>
        </w:rPr>
        <w:br/>
        <w:t>x[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t xml:space="preserve">] = </w:t>
      </w:r>
      <w:r>
        <w:rPr>
          <w:rFonts w:ascii="Courier New" w:hAnsi="Courier New" w:cs="Courier New"/>
          <w:color w:val="008080"/>
        </w:rPr>
        <w:t>3</w:t>
      </w:r>
      <w:r>
        <w:rPr>
          <w:rFonts w:ascii="Courier New" w:hAnsi="Courier New" w:cs="Courier New"/>
          <w:color w:val="333333"/>
        </w:rPr>
        <w:t xml:space="preserve"> </w:t>
      </w:r>
      <w:r>
        <w:rPr>
          <w:rFonts w:ascii="Courier New" w:hAnsi="Courier New" w:cs="Courier New"/>
          <w:i/>
          <w:color w:val="999988"/>
        </w:rPr>
        <w:t xml:space="preserve"># type </w:t>
      </w:r>
      <w:proofErr w:type="spellStart"/>
      <w:r>
        <w:rPr>
          <w:rFonts w:ascii="Courier New" w:hAnsi="Courier New" w:cs="Courier New"/>
          <w:i/>
          <w:color w:val="999988"/>
        </w:rPr>
        <w:t>error</w:t>
      </w:r>
      <w:proofErr w:type="spellEnd"/>
      <w:r>
        <w:rPr>
          <w:rFonts w:ascii="Courier New" w:hAnsi="Courier New" w:cs="Courier New"/>
          <w:i/>
          <w:color w:val="999988"/>
        </w:rPr>
        <w:t>, not possible</w:t>
      </w:r>
    </w:p>
    <w:p w14:paraId="4F49EB3C" w14:textId="77777777" w:rsidR="00527B40" w:rsidRDefault="00527B40" w:rsidP="009306D2">
      <w:pPr>
        <w:spacing w:after="0"/>
        <w:rPr>
          <w:rStyle w:val="Fett"/>
        </w:rPr>
      </w:pPr>
    </w:p>
    <w:p w14:paraId="6B899613" w14:textId="17D130CD" w:rsidR="00506F57" w:rsidRPr="009306D2" w:rsidRDefault="006C769B" w:rsidP="009306D2">
      <w:pPr>
        <w:spacing w:after="0"/>
        <w:rPr>
          <w:rStyle w:val="Fett"/>
        </w:rPr>
      </w:pPr>
      <w:r w:rsidRPr="009306D2">
        <w:rPr>
          <w:rStyle w:val="Fett"/>
        </w:rPr>
        <w:t>Dictionary</w:t>
      </w:r>
    </w:p>
    <w:p w14:paraId="34FEB489" w14:textId="77777777" w:rsidR="001239B7" w:rsidRDefault="001239B7" w:rsidP="009306D2">
      <w:pPr>
        <w:shd w:val="clear" w:color="auto" w:fill="F8F8F8"/>
        <w:tabs>
          <w:tab w:val="left" w:pos="1134"/>
        </w:tabs>
        <w:spacing w:after="0"/>
        <w:rPr>
          <w:rFonts w:ascii="Courier New" w:hAnsi="Courier New" w:cs="Courier New"/>
          <w:i/>
          <w:color w:val="999988"/>
        </w:rPr>
      </w:pPr>
      <w:r>
        <w:rPr>
          <w:rFonts w:ascii="Courier New" w:hAnsi="Courier New" w:cs="Courier New"/>
          <w:color w:val="333333"/>
        </w:rPr>
        <w:t xml:space="preserve">x = </w:t>
      </w:r>
      <w:proofErr w:type="spellStart"/>
      <w:r>
        <w:rPr>
          <w:rFonts w:ascii="Courier New" w:hAnsi="Courier New" w:cs="Courier New"/>
          <w:color w:val="333333"/>
        </w:rPr>
        <w:t>dict</w:t>
      </w:r>
      <w:proofErr w:type="spellEnd"/>
      <w:r>
        <w:rPr>
          <w:rFonts w:ascii="Courier New" w:hAnsi="Courier New" w:cs="Courier New"/>
          <w:color w:val="333333"/>
        </w:rPr>
        <w:t>(a=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t>, b=</w:t>
      </w:r>
      <w:r>
        <w:rPr>
          <w:rFonts w:ascii="Courier New" w:hAnsi="Courier New" w:cs="Courier New"/>
          <w:color w:val="008080"/>
        </w:rPr>
        <w:t>2</w:t>
      </w:r>
      <w:r>
        <w:rPr>
          <w:rFonts w:ascii="Courier New" w:hAnsi="Courier New" w:cs="Courier New"/>
          <w:color w:val="333333"/>
        </w:rPr>
        <w:t>, c=’</w:t>
      </w:r>
      <w:proofErr w:type="spellStart"/>
      <w:r>
        <w:rPr>
          <w:rFonts w:ascii="Courier New" w:hAnsi="Courier New" w:cs="Courier New"/>
          <w:color w:val="333333"/>
        </w:rPr>
        <w:t>three</w:t>
      </w:r>
      <w:proofErr w:type="spellEnd"/>
      <w:r>
        <w:rPr>
          <w:rFonts w:ascii="Courier New" w:hAnsi="Courier New" w:cs="Courier New"/>
          <w:color w:val="333333"/>
        </w:rPr>
        <w:t>’)</w:t>
      </w:r>
      <w:r>
        <w:rPr>
          <w:rFonts w:ascii="Courier New" w:hAnsi="Courier New" w:cs="Courier New"/>
          <w:color w:val="333333"/>
        </w:rPr>
        <w:br/>
        <w:t>x = {‘a’: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t>, ‘b’:</w:t>
      </w:r>
      <w:r>
        <w:rPr>
          <w:rFonts w:ascii="Courier New" w:hAnsi="Courier New" w:cs="Courier New"/>
          <w:color w:val="008080"/>
        </w:rPr>
        <w:t>2</w:t>
      </w:r>
      <w:r>
        <w:rPr>
          <w:rFonts w:ascii="Courier New" w:hAnsi="Courier New" w:cs="Courier New"/>
          <w:color w:val="333333"/>
        </w:rPr>
        <w:t>, ‘c’:’</w:t>
      </w:r>
      <w:proofErr w:type="spellStart"/>
      <w:r>
        <w:rPr>
          <w:rFonts w:ascii="Courier New" w:hAnsi="Courier New" w:cs="Courier New"/>
          <w:color w:val="333333"/>
        </w:rPr>
        <w:t>three</w:t>
      </w:r>
      <w:proofErr w:type="spellEnd"/>
      <w:r>
        <w:rPr>
          <w:rFonts w:ascii="Courier New" w:hAnsi="Courier New" w:cs="Courier New"/>
          <w:color w:val="333333"/>
        </w:rPr>
        <w:t>’}</w:t>
      </w:r>
      <w:r>
        <w:rPr>
          <w:rFonts w:ascii="Courier New" w:hAnsi="Courier New" w:cs="Courier New"/>
          <w:color w:val="333333"/>
        </w:rPr>
        <w:br/>
        <w:t xml:space="preserve">x[‘a’] == 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br/>
        <w:t>x[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t xml:space="preserve">] = </w:t>
      </w:r>
      <w:r>
        <w:rPr>
          <w:rFonts w:ascii="Courier New" w:hAnsi="Courier New" w:cs="Courier New"/>
          <w:color w:val="008080"/>
        </w:rPr>
        <w:t>4</w:t>
      </w:r>
      <w:r>
        <w:rPr>
          <w:rFonts w:ascii="Courier New" w:hAnsi="Courier New" w:cs="Courier New"/>
          <w:color w:val="333333"/>
        </w:rPr>
        <w:t xml:space="preserve"> </w:t>
      </w:r>
      <w:r>
        <w:rPr>
          <w:rFonts w:ascii="Courier New" w:hAnsi="Courier New" w:cs="Courier New"/>
          <w:i/>
          <w:color w:val="999988"/>
        </w:rPr>
        <w:t xml:space="preserve"># </w:t>
      </w:r>
      <w:proofErr w:type="spellStart"/>
      <w:r>
        <w:rPr>
          <w:rFonts w:ascii="Courier New" w:hAnsi="Courier New" w:cs="Courier New"/>
          <w:i/>
          <w:color w:val="999988"/>
        </w:rPr>
        <w:t>adding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new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entry</w:t>
      </w:r>
      <w:proofErr w:type="spellEnd"/>
      <w:r>
        <w:rPr>
          <w:rFonts w:ascii="Courier New" w:hAnsi="Courier New" w:cs="Courier New"/>
          <w:i/>
          <w:color w:val="999988"/>
        </w:rPr>
        <w:t xml:space="preserve">, </w:t>
      </w:r>
      <w:proofErr w:type="spellStart"/>
      <w:r>
        <w:rPr>
          <w:rFonts w:ascii="Courier New" w:hAnsi="Courier New" w:cs="Courier New"/>
          <w:i/>
          <w:color w:val="999988"/>
        </w:rPr>
        <w:t>any</w:t>
      </w:r>
      <w:proofErr w:type="spellEnd"/>
      <w:r>
        <w:rPr>
          <w:rFonts w:ascii="Courier New" w:hAnsi="Courier New" w:cs="Courier New"/>
          <w:i/>
          <w:color w:val="999988"/>
        </w:rPr>
        <w:t xml:space="preserve"> type </w:t>
      </w:r>
      <w:proofErr w:type="spellStart"/>
      <w:r>
        <w:rPr>
          <w:rFonts w:ascii="Courier New" w:hAnsi="Courier New" w:cs="Courier New"/>
          <w:i/>
          <w:color w:val="999988"/>
        </w:rPr>
        <w:t>can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be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key</w:t>
      </w:r>
      <w:proofErr w:type="spellEnd"/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color w:val="333333"/>
        </w:rPr>
        <w:t>x.keys</w:t>
      </w:r>
      <w:proofErr w:type="spellEnd"/>
      <w:r>
        <w:rPr>
          <w:rFonts w:ascii="Courier New" w:hAnsi="Courier New" w:cs="Courier New"/>
          <w:color w:val="333333"/>
        </w:rPr>
        <w:t xml:space="preserve">() </w:t>
      </w:r>
      <w:r>
        <w:rPr>
          <w:rFonts w:ascii="Courier New" w:hAnsi="Courier New" w:cs="Courier New"/>
          <w:i/>
          <w:color w:val="999988"/>
        </w:rPr>
        <w:t xml:space="preserve"># [‘a’, ‘c’, 1, ‘b’] # </w:t>
      </w:r>
      <w:proofErr w:type="spellStart"/>
      <w:r>
        <w:rPr>
          <w:rFonts w:ascii="Courier New" w:hAnsi="Courier New" w:cs="Courier New"/>
          <w:i/>
          <w:color w:val="999988"/>
        </w:rPr>
        <w:t>order</w:t>
      </w:r>
      <w:proofErr w:type="spellEnd"/>
      <w:r>
        <w:rPr>
          <w:rFonts w:ascii="Courier New" w:hAnsi="Courier New" w:cs="Courier New"/>
          <w:i/>
          <w:color w:val="999988"/>
        </w:rPr>
        <w:t xml:space="preserve"> not </w:t>
      </w:r>
      <w:proofErr w:type="spellStart"/>
      <w:r>
        <w:rPr>
          <w:rFonts w:ascii="Courier New" w:hAnsi="Courier New" w:cs="Courier New"/>
          <w:i/>
          <w:color w:val="999988"/>
        </w:rPr>
        <w:t>preserved</w:t>
      </w:r>
      <w:proofErr w:type="spellEnd"/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color w:val="333333"/>
        </w:rPr>
        <w:t>x.values</w:t>
      </w:r>
      <w:proofErr w:type="spellEnd"/>
      <w:r>
        <w:rPr>
          <w:rFonts w:ascii="Courier New" w:hAnsi="Courier New" w:cs="Courier New"/>
          <w:color w:val="333333"/>
        </w:rPr>
        <w:t xml:space="preserve">() </w:t>
      </w:r>
      <w:r>
        <w:rPr>
          <w:rFonts w:ascii="Courier New" w:hAnsi="Courier New" w:cs="Courier New"/>
          <w:i/>
          <w:color w:val="999988"/>
        </w:rPr>
        <w:t># [1, ‘</w:t>
      </w:r>
      <w:proofErr w:type="spellStart"/>
      <w:r>
        <w:rPr>
          <w:rFonts w:ascii="Courier New" w:hAnsi="Courier New" w:cs="Courier New"/>
          <w:i/>
          <w:color w:val="999988"/>
        </w:rPr>
        <w:t>three</w:t>
      </w:r>
      <w:proofErr w:type="spellEnd"/>
      <w:r>
        <w:rPr>
          <w:rFonts w:ascii="Courier New" w:hAnsi="Courier New" w:cs="Courier New"/>
          <w:i/>
          <w:color w:val="999988"/>
        </w:rPr>
        <w:t>’, 4, 2]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color w:val="333333"/>
        </w:rPr>
        <w:t>x.items</w:t>
      </w:r>
      <w:proofErr w:type="spellEnd"/>
      <w:r>
        <w:rPr>
          <w:rFonts w:ascii="Courier New" w:hAnsi="Courier New" w:cs="Courier New"/>
          <w:color w:val="333333"/>
        </w:rPr>
        <w:t xml:space="preserve">() </w:t>
      </w:r>
      <w:r>
        <w:rPr>
          <w:rFonts w:ascii="Courier New" w:hAnsi="Courier New" w:cs="Courier New"/>
          <w:i/>
          <w:color w:val="999988"/>
        </w:rPr>
        <w:t># [(‘a’, 1), (‘c’, ‘</w:t>
      </w:r>
      <w:proofErr w:type="spellStart"/>
      <w:r>
        <w:rPr>
          <w:rFonts w:ascii="Courier New" w:hAnsi="Courier New" w:cs="Courier New"/>
          <w:i/>
          <w:color w:val="999988"/>
        </w:rPr>
        <w:t>three</w:t>
      </w:r>
      <w:proofErr w:type="spellEnd"/>
      <w:r>
        <w:rPr>
          <w:rFonts w:ascii="Courier New" w:hAnsi="Courier New" w:cs="Courier New"/>
          <w:i/>
          <w:color w:val="999988"/>
        </w:rPr>
        <w:t xml:space="preserve">’), </w:t>
      </w:r>
    </w:p>
    <w:p w14:paraId="687D209E" w14:textId="0AA42900" w:rsidR="001239B7" w:rsidRPr="001239B7" w:rsidRDefault="001239B7" w:rsidP="00FA09AF">
      <w:pPr>
        <w:shd w:val="clear" w:color="auto" w:fill="F8F8F8"/>
        <w:tabs>
          <w:tab w:val="left" w:pos="993"/>
        </w:tabs>
        <w:rPr>
          <w:rFonts w:ascii="Courier New" w:hAnsi="Courier New" w:cs="Courier New"/>
          <w:i/>
          <w:color w:val="999988"/>
        </w:rPr>
      </w:pPr>
      <w:r>
        <w:rPr>
          <w:rFonts w:ascii="Courier New" w:hAnsi="Courier New" w:cs="Courier New"/>
          <w:i/>
          <w:color w:val="999988"/>
        </w:rPr>
        <w:t xml:space="preserve">             (1, 4), (‘b’, 2)]</w:t>
      </w:r>
    </w:p>
    <w:p w14:paraId="70C7A74C" w14:textId="2A0CE096" w:rsidR="00702ACF" w:rsidRPr="00593709" w:rsidRDefault="00593709" w:rsidP="00593709">
      <w:pPr>
        <w:spacing w:after="0"/>
        <w:rPr>
          <w:rStyle w:val="Fett"/>
        </w:rPr>
      </w:pPr>
      <w:proofErr w:type="spellStart"/>
      <w:r w:rsidRPr="00593709">
        <w:rPr>
          <w:rStyle w:val="Fett"/>
          <w:rFonts w:ascii="Consolas" w:hAnsi="Consolas"/>
        </w:rPr>
        <w:t>for</w:t>
      </w:r>
      <w:proofErr w:type="spellEnd"/>
      <w:r w:rsidR="00990F6C" w:rsidRPr="00593709">
        <w:rPr>
          <w:rStyle w:val="Fett"/>
        </w:rPr>
        <w:t xml:space="preserve"> loop</w:t>
      </w:r>
    </w:p>
    <w:p w14:paraId="22ED33F2" w14:textId="77777777" w:rsidR="00586B0D" w:rsidRDefault="00586B0D">
      <w:pPr>
        <w:shd w:val="clear" w:color="auto" w:fill="F8F8F8"/>
      </w:pPr>
      <w:proofErr w:type="spellStart"/>
      <w:r>
        <w:rPr>
          <w:rFonts w:ascii="Courier New" w:hAnsi="Courier New" w:cs="Courier New"/>
          <w:b/>
          <w:color w:val="333333"/>
        </w:rPr>
        <w:t>for</w:t>
      </w:r>
      <w:proofErr w:type="spellEnd"/>
      <w:r>
        <w:rPr>
          <w:rFonts w:ascii="Courier New" w:hAnsi="Courier New" w:cs="Courier New"/>
          <w:color w:val="333333"/>
        </w:rPr>
        <w:t xml:space="preserve"> &lt;item&gt; </w:t>
      </w:r>
      <w:r>
        <w:rPr>
          <w:rFonts w:ascii="Courier New" w:hAnsi="Courier New" w:cs="Courier New"/>
          <w:b/>
          <w:color w:val="333333"/>
        </w:rPr>
        <w:t>in</w:t>
      </w:r>
      <w:r>
        <w:rPr>
          <w:rFonts w:ascii="Courier New" w:hAnsi="Courier New" w:cs="Courier New"/>
          <w:color w:val="333333"/>
        </w:rPr>
        <w:t xml:space="preserve"> &lt;</w:t>
      </w:r>
      <w:proofErr w:type="spellStart"/>
      <w:r>
        <w:rPr>
          <w:rFonts w:ascii="Courier New" w:hAnsi="Courier New" w:cs="Courier New"/>
          <w:color w:val="333333"/>
        </w:rPr>
        <w:t>collection</w:t>
      </w:r>
      <w:proofErr w:type="spellEnd"/>
      <w:r>
        <w:rPr>
          <w:rFonts w:ascii="Courier New" w:hAnsi="Courier New" w:cs="Courier New"/>
          <w:color w:val="333333"/>
        </w:rPr>
        <w:t>&gt;: &lt;</w:t>
      </w:r>
      <w:proofErr w:type="spellStart"/>
      <w:r>
        <w:rPr>
          <w:rFonts w:ascii="Courier New" w:hAnsi="Courier New" w:cs="Courier New"/>
          <w:color w:val="333333"/>
        </w:rPr>
        <w:t>statements</w:t>
      </w:r>
      <w:proofErr w:type="spellEnd"/>
      <w:r>
        <w:rPr>
          <w:rFonts w:ascii="Courier New" w:hAnsi="Courier New" w:cs="Courier New"/>
          <w:color w:val="333333"/>
        </w:rPr>
        <w:t>&gt;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b/>
          <w:color w:val="333333"/>
        </w:rPr>
        <w:t>for</w:t>
      </w:r>
      <w:proofErr w:type="spellEnd"/>
      <w:r>
        <w:rPr>
          <w:rFonts w:ascii="Courier New" w:hAnsi="Courier New" w:cs="Courier New"/>
          <w:color w:val="333333"/>
        </w:rPr>
        <w:t xml:space="preserve"> item </w:t>
      </w:r>
      <w:r>
        <w:rPr>
          <w:rFonts w:ascii="Courier New" w:hAnsi="Courier New" w:cs="Courier New"/>
          <w:b/>
          <w:color w:val="333333"/>
        </w:rPr>
        <w:t>in</w:t>
      </w:r>
      <w:r>
        <w:rPr>
          <w:rFonts w:ascii="Courier New" w:hAnsi="Courier New" w:cs="Courier New"/>
          <w:color w:val="333333"/>
        </w:rPr>
        <w:t xml:space="preserve"> [</w:t>
      </w:r>
      <w:r>
        <w:rPr>
          <w:rFonts w:ascii="Courier New" w:hAnsi="Courier New" w:cs="Courier New"/>
          <w:color w:val="008080"/>
        </w:rPr>
        <w:t>0</w:t>
      </w:r>
      <w:r>
        <w:rPr>
          <w:rFonts w:ascii="Courier New" w:hAnsi="Courier New" w:cs="Courier New"/>
          <w:color w:val="333333"/>
        </w:rPr>
        <w:t xml:space="preserve">, ‘a’, </w:t>
      </w:r>
      <w:r>
        <w:rPr>
          <w:rFonts w:ascii="Courier New" w:hAnsi="Courier New" w:cs="Courier New"/>
          <w:color w:val="008080"/>
        </w:rPr>
        <w:t>7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1j</w:t>
      </w:r>
      <w:r>
        <w:rPr>
          <w:rFonts w:ascii="Courier New" w:hAnsi="Courier New" w:cs="Courier New"/>
          <w:color w:val="333333"/>
        </w:rPr>
        <w:t xml:space="preserve">]: </w:t>
      </w:r>
      <w:proofErr w:type="spellStart"/>
      <w:r>
        <w:rPr>
          <w:rFonts w:ascii="Courier New" w:hAnsi="Courier New" w:cs="Courier New"/>
          <w:color w:val="333333"/>
        </w:rPr>
        <w:t>print</w:t>
      </w:r>
      <w:proofErr w:type="spellEnd"/>
      <w:r>
        <w:rPr>
          <w:rFonts w:ascii="Courier New" w:hAnsi="Courier New" w:cs="Courier New"/>
          <w:color w:val="333333"/>
        </w:rPr>
        <w:t>(item)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b/>
          <w:color w:val="333333"/>
        </w:rPr>
        <w:t>for</w:t>
      </w:r>
      <w:proofErr w:type="spellEnd"/>
      <w:r>
        <w:rPr>
          <w:rFonts w:ascii="Courier New" w:hAnsi="Courier New" w:cs="Courier New"/>
          <w:color w:val="333333"/>
        </w:rPr>
        <w:t xml:space="preserve"> i </w:t>
      </w:r>
      <w:r>
        <w:rPr>
          <w:rFonts w:ascii="Courier New" w:hAnsi="Courier New" w:cs="Courier New"/>
          <w:b/>
          <w:color w:val="333333"/>
        </w:rPr>
        <w:t>in</w:t>
      </w:r>
      <w:r>
        <w:rPr>
          <w:rFonts w:ascii="Courier New" w:hAnsi="Courier New" w:cs="Courier New"/>
          <w:color w:val="333333"/>
        </w:rPr>
        <w:t xml:space="preserve"> </w:t>
      </w:r>
      <w:r>
        <w:rPr>
          <w:rFonts w:ascii="Courier New" w:hAnsi="Courier New" w:cs="Courier New"/>
          <w:color w:val="DD1144"/>
        </w:rPr>
        <w:t>"</w:t>
      </w:r>
      <w:proofErr w:type="spellStart"/>
      <w:r>
        <w:rPr>
          <w:rFonts w:ascii="Courier New" w:hAnsi="Courier New" w:cs="Courier New"/>
          <w:color w:val="DD1144"/>
        </w:rPr>
        <w:t>StRiNg</w:t>
      </w:r>
      <w:proofErr w:type="spellEnd"/>
      <w:r>
        <w:rPr>
          <w:rFonts w:ascii="Courier New" w:hAnsi="Courier New" w:cs="Courier New"/>
          <w:color w:val="DD1144"/>
        </w:rPr>
        <w:t>"</w:t>
      </w:r>
      <w:r>
        <w:rPr>
          <w:rFonts w:ascii="Courier New" w:hAnsi="Courier New" w:cs="Courier New"/>
          <w:color w:val="333333"/>
        </w:rPr>
        <w:t xml:space="preserve">: </w:t>
      </w:r>
      <w:proofErr w:type="spellStart"/>
      <w:r>
        <w:rPr>
          <w:rFonts w:ascii="Courier New" w:hAnsi="Courier New" w:cs="Courier New"/>
          <w:color w:val="333333"/>
        </w:rPr>
        <w:t>print</w:t>
      </w:r>
      <w:proofErr w:type="spellEnd"/>
      <w:r>
        <w:rPr>
          <w:rFonts w:ascii="Courier New" w:hAnsi="Courier New" w:cs="Courier New"/>
          <w:color w:val="333333"/>
        </w:rPr>
        <w:t xml:space="preserve">(i) </w:t>
      </w:r>
      <w:r>
        <w:rPr>
          <w:rFonts w:ascii="Courier New" w:hAnsi="Courier New" w:cs="Courier New"/>
          <w:color w:val="333333"/>
        </w:rPr>
        <w:br/>
        <w:t>b = [i+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b/>
          <w:color w:val="333333"/>
        </w:rPr>
        <w:t>for</w:t>
      </w:r>
      <w:proofErr w:type="spellEnd"/>
      <w:r>
        <w:rPr>
          <w:rFonts w:ascii="Courier New" w:hAnsi="Courier New" w:cs="Courier New"/>
          <w:color w:val="333333"/>
        </w:rPr>
        <w:t xml:space="preserve"> i </w:t>
      </w:r>
      <w:r>
        <w:rPr>
          <w:rFonts w:ascii="Courier New" w:hAnsi="Courier New" w:cs="Courier New"/>
          <w:b/>
          <w:color w:val="333333"/>
        </w:rPr>
        <w:t>in</w:t>
      </w:r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color w:val="333333"/>
        </w:rPr>
        <w:t>range</w:t>
      </w:r>
      <w:proofErr w:type="spellEnd"/>
      <w:r>
        <w:rPr>
          <w:rFonts w:ascii="Courier New" w:hAnsi="Courier New" w:cs="Courier New"/>
          <w:color w:val="333333"/>
        </w:rPr>
        <w:t>(</w:t>
      </w:r>
      <w:r>
        <w:rPr>
          <w:rFonts w:ascii="Courier New" w:hAnsi="Courier New" w:cs="Courier New"/>
          <w:color w:val="008080"/>
        </w:rPr>
        <w:t>3</w:t>
      </w:r>
      <w:r>
        <w:rPr>
          <w:rFonts w:ascii="Courier New" w:hAnsi="Courier New" w:cs="Courier New"/>
          <w:color w:val="333333"/>
        </w:rPr>
        <w:t xml:space="preserve">) </w:t>
      </w:r>
      <w:proofErr w:type="spellStart"/>
      <w:r>
        <w:rPr>
          <w:rFonts w:ascii="Courier New" w:hAnsi="Courier New" w:cs="Courier New"/>
          <w:b/>
          <w:color w:val="333333"/>
        </w:rPr>
        <w:t>if</w:t>
      </w:r>
      <w:proofErr w:type="spellEnd"/>
      <w:r>
        <w:rPr>
          <w:rFonts w:ascii="Courier New" w:hAnsi="Courier New" w:cs="Courier New"/>
          <w:color w:val="333333"/>
        </w:rPr>
        <w:t xml:space="preserve"> i!=</w:t>
      </w:r>
      <w:r>
        <w:rPr>
          <w:rFonts w:ascii="Courier New" w:hAnsi="Courier New" w:cs="Courier New"/>
          <w:color w:val="008080"/>
        </w:rPr>
        <w:t>2</w:t>
      </w:r>
      <w:r>
        <w:rPr>
          <w:rFonts w:ascii="Courier New" w:hAnsi="Courier New" w:cs="Courier New"/>
          <w:color w:val="333333"/>
        </w:rPr>
        <w:t xml:space="preserve">] </w:t>
      </w:r>
      <w:r>
        <w:rPr>
          <w:rFonts w:ascii="Courier New" w:hAnsi="Courier New" w:cs="Courier New"/>
          <w:i/>
          <w:color w:val="999988"/>
        </w:rPr>
        <w:t># [1, 2]</w:t>
      </w:r>
    </w:p>
    <w:p w14:paraId="16F5E567" w14:textId="50CBBB26" w:rsidR="007C5E22" w:rsidRPr="006F191A" w:rsidRDefault="007C5E22" w:rsidP="006F191A">
      <w:pPr>
        <w:spacing w:after="0"/>
        <w:rPr>
          <w:rStyle w:val="Fett"/>
        </w:rPr>
      </w:pPr>
      <w:r w:rsidRPr="006F191A">
        <w:rPr>
          <w:rStyle w:val="Fett"/>
        </w:rPr>
        <w:t>Functions</w:t>
      </w:r>
    </w:p>
    <w:p w14:paraId="01B6D028" w14:textId="77777777" w:rsidR="006F191A" w:rsidRDefault="006F191A">
      <w:pPr>
        <w:shd w:val="clear" w:color="auto" w:fill="F8F8F8"/>
      </w:pPr>
      <w:proofErr w:type="spellStart"/>
      <w:r>
        <w:rPr>
          <w:rFonts w:ascii="Courier New" w:hAnsi="Courier New" w:cs="Courier New"/>
          <w:b/>
          <w:color w:val="333333"/>
        </w:rPr>
        <w:t>def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b/>
          <w:color w:val="990000"/>
        </w:rPr>
        <w:t>func</w:t>
      </w:r>
      <w:proofErr w:type="spellEnd"/>
      <w:r>
        <w:rPr>
          <w:rFonts w:ascii="Courier New" w:hAnsi="Courier New" w:cs="Courier New"/>
          <w:color w:val="333333"/>
        </w:rPr>
        <w:t>(a, b=</w:t>
      </w:r>
      <w:r>
        <w:rPr>
          <w:rFonts w:ascii="Courier New" w:hAnsi="Courier New" w:cs="Courier New"/>
          <w:color w:val="008080"/>
        </w:rPr>
        <w:t>2</w:t>
      </w:r>
      <w:r>
        <w:rPr>
          <w:rFonts w:ascii="Courier New" w:hAnsi="Courier New" w:cs="Courier New"/>
          <w:color w:val="333333"/>
        </w:rPr>
        <w:t>, c=</w:t>
      </w:r>
      <w:r>
        <w:rPr>
          <w:rFonts w:ascii="Courier New" w:hAnsi="Courier New" w:cs="Courier New"/>
          <w:color w:val="DD1144"/>
        </w:rPr>
        <w:t>"</w:t>
      </w:r>
      <w:proofErr w:type="spellStart"/>
      <w:r>
        <w:rPr>
          <w:rFonts w:ascii="Courier New" w:hAnsi="Courier New" w:cs="Courier New"/>
          <w:color w:val="DD1144"/>
        </w:rPr>
        <w:t>default</w:t>
      </w:r>
      <w:proofErr w:type="spellEnd"/>
      <w:r>
        <w:rPr>
          <w:rFonts w:ascii="Courier New" w:hAnsi="Courier New" w:cs="Courier New"/>
          <w:color w:val="DD1144"/>
        </w:rPr>
        <w:t>"</w:t>
      </w:r>
      <w:r>
        <w:rPr>
          <w:rFonts w:ascii="Courier New" w:hAnsi="Courier New" w:cs="Courier New"/>
          <w:color w:val="333333"/>
        </w:rPr>
        <w:t>):</w:t>
      </w:r>
      <w:r>
        <w:rPr>
          <w:rFonts w:ascii="Courier New" w:hAnsi="Courier New" w:cs="Courier New"/>
          <w:color w:val="333333"/>
        </w:rPr>
        <w:br/>
        <w:t xml:space="preserve">    ...</w:t>
      </w:r>
      <w:r>
        <w:rPr>
          <w:rFonts w:ascii="Courier New" w:hAnsi="Courier New" w:cs="Courier New"/>
          <w:color w:val="333333"/>
        </w:rPr>
        <w:br/>
        <w:t xml:space="preserve">    </w:t>
      </w:r>
      <w:proofErr w:type="spellStart"/>
      <w:r>
        <w:rPr>
          <w:rFonts w:ascii="Courier New" w:hAnsi="Courier New" w:cs="Courier New"/>
          <w:b/>
          <w:color w:val="333333"/>
        </w:rPr>
        <w:t>return</w:t>
      </w:r>
      <w:proofErr w:type="spellEnd"/>
      <w:r>
        <w:rPr>
          <w:rFonts w:ascii="Courier New" w:hAnsi="Courier New" w:cs="Courier New"/>
          <w:color w:val="333333"/>
        </w:rPr>
        <w:t xml:space="preserve"> ...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color w:val="333333"/>
        </w:rPr>
        <w:t>func</w:t>
      </w:r>
      <w:proofErr w:type="spellEnd"/>
      <w:r>
        <w:rPr>
          <w:rFonts w:ascii="Courier New" w:hAnsi="Courier New" w:cs="Courier New"/>
          <w:color w:val="333333"/>
        </w:rPr>
        <w:t>(</w:t>
      </w:r>
      <w:r>
        <w:rPr>
          <w:rFonts w:ascii="Courier New" w:hAnsi="Courier New" w:cs="Courier New"/>
          <w:color w:val="008080"/>
        </w:rPr>
        <w:t>4</w:t>
      </w:r>
      <w:r>
        <w:rPr>
          <w:rFonts w:ascii="Courier New" w:hAnsi="Courier New" w:cs="Courier New"/>
          <w:color w:val="333333"/>
        </w:rPr>
        <w:t xml:space="preserve">); </w:t>
      </w:r>
      <w:proofErr w:type="spellStart"/>
      <w:r>
        <w:rPr>
          <w:rFonts w:ascii="Courier New" w:hAnsi="Courier New" w:cs="Courier New"/>
          <w:color w:val="333333"/>
        </w:rPr>
        <w:t>func</w:t>
      </w:r>
      <w:proofErr w:type="spellEnd"/>
      <w:r>
        <w:rPr>
          <w:rFonts w:ascii="Courier New" w:hAnsi="Courier New" w:cs="Courier New"/>
          <w:color w:val="333333"/>
        </w:rPr>
        <w:t>(</w:t>
      </w:r>
      <w:r>
        <w:rPr>
          <w:rFonts w:ascii="Courier New" w:hAnsi="Courier New" w:cs="Courier New"/>
          <w:color w:val="008080"/>
        </w:rPr>
        <w:t>4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5</w:t>
      </w:r>
      <w:r>
        <w:rPr>
          <w:rFonts w:ascii="Courier New" w:hAnsi="Courier New" w:cs="Courier New"/>
          <w:color w:val="333333"/>
        </w:rPr>
        <w:t xml:space="preserve">); </w:t>
      </w:r>
      <w:proofErr w:type="spellStart"/>
      <w:r>
        <w:rPr>
          <w:rFonts w:ascii="Courier New" w:hAnsi="Courier New" w:cs="Courier New"/>
          <w:color w:val="333333"/>
        </w:rPr>
        <w:t>func</w:t>
      </w:r>
      <w:proofErr w:type="spellEnd"/>
      <w:r>
        <w:rPr>
          <w:rFonts w:ascii="Courier New" w:hAnsi="Courier New" w:cs="Courier New"/>
          <w:color w:val="333333"/>
        </w:rPr>
        <w:t>(</w:t>
      </w:r>
      <w:r>
        <w:rPr>
          <w:rFonts w:ascii="Courier New" w:hAnsi="Courier New" w:cs="Courier New"/>
          <w:color w:val="008080"/>
        </w:rPr>
        <w:t>4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5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DD1144"/>
        </w:rPr>
        <w:t>"</w:t>
      </w:r>
      <w:proofErr w:type="spellStart"/>
      <w:r>
        <w:rPr>
          <w:rFonts w:ascii="Courier New" w:hAnsi="Courier New" w:cs="Courier New"/>
          <w:color w:val="DD1144"/>
        </w:rPr>
        <w:t>yo</w:t>
      </w:r>
      <w:proofErr w:type="spellEnd"/>
      <w:r>
        <w:rPr>
          <w:rFonts w:ascii="Courier New" w:hAnsi="Courier New" w:cs="Courier New"/>
          <w:color w:val="DD1144"/>
        </w:rPr>
        <w:t>"</w:t>
      </w:r>
      <w:r>
        <w:rPr>
          <w:rFonts w:ascii="Courier New" w:hAnsi="Courier New" w:cs="Courier New"/>
          <w:color w:val="333333"/>
        </w:rPr>
        <w:t xml:space="preserve">); </w:t>
      </w:r>
      <w:proofErr w:type="spellStart"/>
      <w:r>
        <w:rPr>
          <w:rFonts w:ascii="Courier New" w:hAnsi="Courier New" w:cs="Courier New"/>
          <w:color w:val="333333"/>
        </w:rPr>
        <w:t>func</w:t>
      </w:r>
      <w:proofErr w:type="spellEnd"/>
      <w:r>
        <w:rPr>
          <w:rFonts w:ascii="Courier New" w:hAnsi="Courier New" w:cs="Courier New"/>
          <w:color w:val="333333"/>
        </w:rPr>
        <w:t>(</w:t>
      </w:r>
      <w:r>
        <w:rPr>
          <w:rFonts w:ascii="Courier New" w:hAnsi="Courier New" w:cs="Courier New"/>
          <w:color w:val="008080"/>
        </w:rPr>
        <w:t>4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5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6</w:t>
      </w:r>
      <w:r>
        <w:rPr>
          <w:rFonts w:ascii="Courier New" w:hAnsi="Courier New" w:cs="Courier New"/>
          <w:color w:val="333333"/>
        </w:rPr>
        <w:t>)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color w:val="333333"/>
        </w:rPr>
        <w:t>func</w:t>
      </w:r>
      <w:proofErr w:type="spellEnd"/>
      <w:r>
        <w:rPr>
          <w:rFonts w:ascii="Courier New" w:hAnsi="Courier New" w:cs="Courier New"/>
          <w:color w:val="333333"/>
        </w:rPr>
        <w:t>(b=</w:t>
      </w:r>
      <w:r>
        <w:rPr>
          <w:rFonts w:ascii="Courier New" w:hAnsi="Courier New" w:cs="Courier New"/>
          <w:color w:val="008080"/>
        </w:rPr>
        <w:t>4</w:t>
      </w:r>
      <w:r>
        <w:rPr>
          <w:rFonts w:ascii="Courier New" w:hAnsi="Courier New" w:cs="Courier New"/>
          <w:color w:val="333333"/>
        </w:rPr>
        <w:t>,c=</w:t>
      </w:r>
      <w:r>
        <w:rPr>
          <w:rFonts w:ascii="Courier New" w:hAnsi="Courier New" w:cs="Courier New"/>
          <w:color w:val="008080"/>
        </w:rPr>
        <w:t>5</w:t>
      </w:r>
      <w:r>
        <w:rPr>
          <w:rFonts w:ascii="Courier New" w:hAnsi="Courier New" w:cs="Courier New"/>
          <w:color w:val="333333"/>
        </w:rPr>
        <w:t>,a=</w:t>
      </w:r>
      <w:r>
        <w:rPr>
          <w:rFonts w:ascii="Courier New" w:hAnsi="Courier New" w:cs="Courier New"/>
          <w:color w:val="008080"/>
        </w:rPr>
        <w:t>6</w:t>
      </w:r>
      <w:r>
        <w:rPr>
          <w:rFonts w:ascii="Courier New" w:hAnsi="Courier New" w:cs="Courier New"/>
          <w:color w:val="333333"/>
        </w:rPr>
        <w:t xml:space="preserve">) </w:t>
      </w:r>
      <w:r>
        <w:rPr>
          <w:rFonts w:ascii="Courier New" w:hAnsi="Courier New" w:cs="Courier New"/>
          <w:i/>
          <w:color w:val="999988"/>
        </w:rPr>
        <w:t xml:space="preserve"># out-of-order </w:t>
      </w:r>
      <w:proofErr w:type="spellStart"/>
      <w:r>
        <w:rPr>
          <w:rFonts w:ascii="Courier New" w:hAnsi="Courier New" w:cs="Courier New"/>
          <w:i/>
          <w:color w:val="999988"/>
        </w:rPr>
        <w:t>call</w:t>
      </w:r>
      <w:proofErr w:type="spellEnd"/>
      <w:r>
        <w:rPr>
          <w:rFonts w:ascii="Courier New" w:hAnsi="Courier New" w:cs="Courier New"/>
          <w:color w:val="333333"/>
        </w:rPr>
        <w:br/>
      </w:r>
      <w:r>
        <w:rPr>
          <w:rFonts w:ascii="Courier New" w:hAnsi="Courier New" w:cs="Courier New"/>
          <w:i/>
          <w:color w:val="999988"/>
        </w:rPr>
        <w:t xml:space="preserve">#variadic </w:t>
      </w:r>
      <w:proofErr w:type="spellStart"/>
      <w:r>
        <w:rPr>
          <w:rFonts w:ascii="Courier New" w:hAnsi="Courier New" w:cs="Courier New"/>
          <w:i/>
          <w:color w:val="999988"/>
        </w:rPr>
        <w:t>args</w:t>
      </w:r>
      <w:proofErr w:type="spellEnd"/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b/>
          <w:color w:val="333333"/>
        </w:rPr>
        <w:t>def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b/>
          <w:color w:val="990000"/>
        </w:rPr>
        <w:t>fun</w:t>
      </w:r>
      <w:proofErr w:type="spellEnd"/>
      <w:r>
        <w:rPr>
          <w:rFonts w:ascii="Courier New" w:hAnsi="Courier New" w:cs="Courier New"/>
          <w:color w:val="333333"/>
        </w:rPr>
        <w:t>(a, b=</w:t>
      </w:r>
      <w:r>
        <w:rPr>
          <w:rFonts w:ascii="Courier New" w:hAnsi="Courier New" w:cs="Courier New"/>
          <w:color w:val="008080"/>
        </w:rPr>
        <w:t>2</w:t>
      </w:r>
      <w:r>
        <w:rPr>
          <w:rFonts w:ascii="Courier New" w:hAnsi="Courier New" w:cs="Courier New"/>
          <w:color w:val="333333"/>
        </w:rPr>
        <w:t>, *</w:t>
      </w:r>
      <w:proofErr w:type="spellStart"/>
      <w:r>
        <w:rPr>
          <w:rFonts w:ascii="Courier New" w:hAnsi="Courier New" w:cs="Courier New"/>
          <w:color w:val="333333"/>
        </w:rPr>
        <w:t>args</w:t>
      </w:r>
      <w:proofErr w:type="spellEnd"/>
      <w:r>
        <w:rPr>
          <w:rFonts w:ascii="Courier New" w:hAnsi="Courier New" w:cs="Courier New"/>
          <w:color w:val="333333"/>
        </w:rPr>
        <w:t>, c, d=</w:t>
      </w:r>
      <w:r>
        <w:rPr>
          <w:rFonts w:ascii="Courier New" w:hAnsi="Courier New" w:cs="Courier New"/>
          <w:color w:val="008080"/>
        </w:rPr>
        <w:t>4</w:t>
      </w:r>
      <w:r>
        <w:rPr>
          <w:rFonts w:ascii="Courier New" w:hAnsi="Courier New" w:cs="Courier New"/>
          <w:color w:val="333333"/>
        </w:rPr>
        <w:t>, **</w:t>
      </w:r>
      <w:proofErr w:type="spellStart"/>
      <w:r>
        <w:rPr>
          <w:rFonts w:ascii="Courier New" w:hAnsi="Courier New" w:cs="Courier New"/>
          <w:color w:val="333333"/>
        </w:rPr>
        <w:t>kwargs</w:t>
      </w:r>
      <w:proofErr w:type="spellEnd"/>
      <w:r>
        <w:rPr>
          <w:rFonts w:ascii="Courier New" w:hAnsi="Courier New" w:cs="Courier New"/>
          <w:color w:val="333333"/>
        </w:rPr>
        <w:t>): ...</w:t>
      </w:r>
      <w:r>
        <w:rPr>
          <w:rFonts w:ascii="Courier New" w:hAnsi="Courier New" w:cs="Courier New"/>
          <w:color w:val="333333"/>
        </w:rPr>
        <w:br/>
      </w:r>
      <w:proofErr w:type="spellStart"/>
      <w:r>
        <w:rPr>
          <w:rFonts w:ascii="Courier New" w:hAnsi="Courier New" w:cs="Courier New"/>
          <w:color w:val="333333"/>
        </w:rPr>
        <w:t>fun</w:t>
      </w:r>
      <w:proofErr w:type="spellEnd"/>
      <w:r>
        <w:rPr>
          <w:rFonts w:ascii="Courier New" w:hAnsi="Courier New" w:cs="Courier New"/>
          <w:color w:val="333333"/>
        </w:rPr>
        <w:t>(</w:t>
      </w:r>
      <w:proofErr w:type="spellStart"/>
      <w:r>
        <w:rPr>
          <w:rFonts w:ascii="Courier New" w:hAnsi="Courier New" w:cs="Courier New"/>
          <w:color w:val="333333"/>
        </w:rPr>
        <w:t>positional_args</w:t>
      </w:r>
      <w:proofErr w:type="spellEnd"/>
      <w:r>
        <w:rPr>
          <w:rFonts w:ascii="Courier New" w:hAnsi="Courier New" w:cs="Courier New"/>
          <w:color w:val="333333"/>
        </w:rPr>
        <w:t xml:space="preserve">, </w:t>
      </w:r>
      <w:proofErr w:type="spellStart"/>
      <w:r>
        <w:rPr>
          <w:rFonts w:ascii="Courier New" w:hAnsi="Courier New" w:cs="Courier New"/>
          <w:color w:val="333333"/>
        </w:rPr>
        <w:t>keyword_args</w:t>
      </w:r>
      <w:proofErr w:type="spellEnd"/>
      <w:r>
        <w:rPr>
          <w:rFonts w:ascii="Courier New" w:hAnsi="Courier New" w:cs="Courier New"/>
          <w:color w:val="333333"/>
        </w:rPr>
        <w:t xml:space="preserve">) </w:t>
      </w:r>
      <w:r>
        <w:rPr>
          <w:rFonts w:ascii="Courier New" w:hAnsi="Courier New" w:cs="Courier New"/>
          <w:i/>
          <w:color w:val="999988"/>
        </w:rPr>
        <w:t xml:space="preserve"># </w:t>
      </w:r>
      <w:proofErr w:type="spellStart"/>
      <w:r>
        <w:rPr>
          <w:rFonts w:ascii="Courier New" w:hAnsi="Courier New" w:cs="Courier New"/>
          <w:i/>
          <w:color w:val="999988"/>
        </w:rPr>
        <w:t>call</w:t>
      </w:r>
      <w:proofErr w:type="spellEnd"/>
      <w:r>
        <w:rPr>
          <w:rFonts w:ascii="Courier New" w:hAnsi="Courier New" w:cs="Courier New"/>
          <w:i/>
          <w:color w:val="999988"/>
        </w:rPr>
        <w:t xml:space="preserve"> </w:t>
      </w:r>
      <w:proofErr w:type="spellStart"/>
      <w:r>
        <w:rPr>
          <w:rFonts w:ascii="Courier New" w:hAnsi="Courier New" w:cs="Courier New"/>
          <w:i/>
          <w:color w:val="999988"/>
        </w:rPr>
        <w:t>fun</w:t>
      </w:r>
      <w:proofErr w:type="spellEnd"/>
    </w:p>
    <w:p w14:paraId="7F642F07" w14:textId="58B42EB7" w:rsidR="00907C2F" w:rsidRDefault="00986238" w:rsidP="00354652">
      <w:r>
        <w:t xml:space="preserve">a </w:t>
      </w:r>
      <w:proofErr w:type="spellStart"/>
      <w:r>
        <w:t>positional</w:t>
      </w:r>
      <w:proofErr w:type="spellEnd"/>
      <w:r>
        <w:t xml:space="preserve"> </w:t>
      </w:r>
      <w:proofErr w:type="spellStart"/>
      <w:r>
        <w:t>argument</w:t>
      </w:r>
      <w:proofErr w:type="spellEnd"/>
      <w:r w:rsidR="002F39AC">
        <w:t xml:space="preserve">, b pos. arg. with </w:t>
      </w:r>
      <w:proofErr w:type="spellStart"/>
      <w:r w:rsidR="002F39AC">
        <w:t>default</w:t>
      </w:r>
      <w:proofErr w:type="spellEnd"/>
      <w:r w:rsidR="002F39AC">
        <w:t xml:space="preserve">, </w:t>
      </w:r>
      <w:proofErr w:type="spellStart"/>
      <w:r w:rsidR="002F39AC">
        <w:t>args</w:t>
      </w:r>
      <w:proofErr w:type="spellEnd"/>
      <w:r w:rsidR="002F39AC">
        <w:t xml:space="preserve"> </w:t>
      </w:r>
      <w:proofErr w:type="spellStart"/>
      <w:r w:rsidR="002F39AC">
        <w:t>variadic</w:t>
      </w:r>
      <w:proofErr w:type="spellEnd"/>
      <w:r w:rsidR="002F39AC">
        <w:t xml:space="preserve"> </w:t>
      </w:r>
      <w:proofErr w:type="spellStart"/>
      <w:r w:rsidR="00C95A99">
        <w:t>positional</w:t>
      </w:r>
      <w:proofErr w:type="spellEnd"/>
      <w:r w:rsidR="00C95A99">
        <w:t xml:space="preserve"> </w:t>
      </w:r>
      <w:proofErr w:type="spellStart"/>
      <w:r w:rsidR="00C95A99">
        <w:t>args</w:t>
      </w:r>
      <w:proofErr w:type="spellEnd"/>
      <w:r w:rsidR="00C95A99">
        <w:t xml:space="preserve">, c </w:t>
      </w:r>
      <w:proofErr w:type="spellStart"/>
      <w:r w:rsidR="00C95A99">
        <w:t>keyword</w:t>
      </w:r>
      <w:proofErr w:type="spellEnd"/>
      <w:r w:rsidR="00C95A99">
        <w:t xml:space="preserve">-only arg, d </w:t>
      </w:r>
      <w:proofErr w:type="spellStart"/>
      <w:r w:rsidR="00C95A99">
        <w:t>keyword</w:t>
      </w:r>
      <w:proofErr w:type="spellEnd"/>
      <w:r w:rsidR="00C95A99">
        <w:t xml:space="preserve">-only with </w:t>
      </w:r>
      <w:proofErr w:type="spellStart"/>
      <w:r w:rsidR="00C95A99">
        <w:t>default</w:t>
      </w:r>
      <w:proofErr w:type="spellEnd"/>
      <w:r w:rsidR="00C95A99">
        <w:t xml:space="preserve">, </w:t>
      </w:r>
      <w:proofErr w:type="spellStart"/>
      <w:r w:rsidR="00C95A99">
        <w:t>kwargs</w:t>
      </w:r>
      <w:proofErr w:type="spellEnd"/>
      <w:r w:rsidR="00C95A99">
        <w:t xml:space="preserve"> </w:t>
      </w:r>
      <w:proofErr w:type="spellStart"/>
      <w:r w:rsidR="00C95A99">
        <w:t>variadic</w:t>
      </w:r>
      <w:proofErr w:type="spellEnd"/>
      <w:r w:rsidR="00C95A99">
        <w:t xml:space="preserve"> </w:t>
      </w:r>
      <w:proofErr w:type="spellStart"/>
      <w:r w:rsidR="00C95A99">
        <w:t>keyword</w:t>
      </w:r>
      <w:proofErr w:type="spellEnd"/>
      <w:r w:rsidR="00C95A99">
        <w:t xml:space="preserve">-only </w:t>
      </w:r>
      <w:proofErr w:type="spellStart"/>
      <w:r w:rsidR="00C95A99">
        <w:t>argument</w:t>
      </w:r>
      <w:proofErr w:type="spellEnd"/>
    </w:p>
    <w:p w14:paraId="32B28330" w14:textId="43B8FF4D" w:rsidR="008E4C83" w:rsidRDefault="003B4D9F" w:rsidP="003B4D9F">
      <w:pPr>
        <w:spacing w:after="0"/>
      </w:pPr>
      <w:r w:rsidRPr="003B4D9F">
        <w:rPr>
          <w:rStyle w:val="Fett"/>
        </w:rPr>
        <w:t>Lambda</w:t>
      </w:r>
    </w:p>
    <w:p w14:paraId="5B96956D" w14:textId="77777777" w:rsidR="003B4D9F" w:rsidRDefault="003B4D9F">
      <w:pPr>
        <w:shd w:val="clear" w:color="auto" w:fill="F8F8F8"/>
      </w:pPr>
      <w:proofErr w:type="spellStart"/>
      <w:r>
        <w:rPr>
          <w:rFonts w:ascii="Courier New" w:hAnsi="Courier New" w:cs="Courier New"/>
          <w:b/>
          <w:color w:val="333333"/>
        </w:rPr>
        <w:t>def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r>
        <w:rPr>
          <w:rFonts w:ascii="Courier New" w:hAnsi="Courier New" w:cs="Courier New"/>
          <w:b/>
          <w:color w:val="990000"/>
        </w:rPr>
        <w:t>F</w:t>
      </w:r>
      <w:r>
        <w:rPr>
          <w:rFonts w:ascii="Courier New" w:hAnsi="Courier New" w:cs="Courier New"/>
          <w:color w:val="333333"/>
        </w:rPr>
        <w:t xml:space="preserve">(a, b): </w:t>
      </w:r>
      <w:proofErr w:type="spellStart"/>
      <w:r>
        <w:rPr>
          <w:rFonts w:ascii="Courier New" w:hAnsi="Courier New" w:cs="Courier New"/>
          <w:b/>
          <w:color w:val="333333"/>
        </w:rPr>
        <w:t>return</w:t>
      </w:r>
      <w:proofErr w:type="spellEnd"/>
      <w:r>
        <w:rPr>
          <w:rFonts w:ascii="Courier New" w:hAnsi="Courier New" w:cs="Courier New"/>
          <w:color w:val="333333"/>
        </w:rPr>
        <w:t xml:space="preserve"> a-b</w:t>
      </w:r>
      <w:r>
        <w:rPr>
          <w:rFonts w:ascii="Courier New" w:hAnsi="Courier New" w:cs="Courier New"/>
          <w:color w:val="333333"/>
        </w:rPr>
        <w:br/>
        <w:t xml:space="preserve">F = </w:t>
      </w:r>
      <w:proofErr w:type="spellStart"/>
      <w:r>
        <w:rPr>
          <w:rFonts w:ascii="Courier New" w:hAnsi="Courier New" w:cs="Courier New"/>
          <w:b/>
          <w:color w:val="333333"/>
        </w:rPr>
        <w:t>lambda</w:t>
      </w:r>
      <w:proofErr w:type="spellEnd"/>
      <w:r>
        <w:rPr>
          <w:rFonts w:ascii="Courier New" w:hAnsi="Courier New" w:cs="Courier New"/>
          <w:color w:val="333333"/>
        </w:rPr>
        <w:t xml:space="preserve"> a, b: a - b</w:t>
      </w:r>
    </w:p>
    <w:p w14:paraId="7E167A89" w14:textId="6C77ED22" w:rsidR="003B4D9F" w:rsidRPr="007B1C2D" w:rsidRDefault="0068644A" w:rsidP="007B1C2D">
      <w:pPr>
        <w:spacing w:after="0"/>
        <w:rPr>
          <w:rStyle w:val="Fett"/>
        </w:rPr>
      </w:pPr>
      <w:r w:rsidRPr="007B1C2D">
        <w:rPr>
          <w:rStyle w:val="Fett"/>
        </w:rPr>
        <w:t>Classes</w:t>
      </w:r>
    </w:p>
    <w:p w14:paraId="7E91154A" w14:textId="62AB9486" w:rsidR="00B206D7" w:rsidRDefault="00B206D7" w:rsidP="00B206D7">
      <w:pPr>
        <w:pStyle w:val="Auflistung"/>
      </w:pPr>
      <w:proofErr w:type="spellStart"/>
      <w:r>
        <w:t>ctor</w:t>
      </w:r>
      <w:proofErr w:type="spellEnd"/>
      <w:r>
        <w:t xml:space="preserve">: </w:t>
      </w:r>
      <w:r w:rsidRPr="00B206D7">
        <w:rPr>
          <w:rFonts w:ascii="Consolas" w:hAnsi="Consolas"/>
        </w:rPr>
        <w:t>__</w:t>
      </w:r>
      <w:proofErr w:type="spellStart"/>
      <w:r w:rsidRPr="00B206D7">
        <w:rPr>
          <w:rFonts w:ascii="Consolas" w:hAnsi="Consolas"/>
        </w:rPr>
        <w:t>init</w:t>
      </w:r>
      <w:proofErr w:type="spellEnd"/>
      <w:r w:rsidRPr="00B206D7">
        <w:rPr>
          <w:rFonts w:ascii="Consolas" w:hAnsi="Consolas"/>
        </w:rPr>
        <w:t>__</w:t>
      </w:r>
      <w:r>
        <w:t xml:space="preserve">; </w:t>
      </w:r>
      <w:proofErr w:type="spellStart"/>
      <w:r>
        <w:t>dtor</w:t>
      </w:r>
      <w:proofErr w:type="spellEnd"/>
      <w:r>
        <w:t xml:space="preserve">: </w:t>
      </w:r>
      <w:r w:rsidRPr="00B206D7">
        <w:rPr>
          <w:rFonts w:ascii="Consolas" w:hAnsi="Consolas"/>
        </w:rPr>
        <w:t>__del__</w:t>
      </w:r>
      <w:r>
        <w:t xml:space="preserve">; op+: </w:t>
      </w:r>
      <w:r w:rsidRPr="00B206D7">
        <w:rPr>
          <w:rFonts w:ascii="Consolas" w:hAnsi="Consolas"/>
        </w:rPr>
        <w:t>__add__</w:t>
      </w:r>
      <w:r>
        <w:t xml:space="preserve">; op*: </w:t>
      </w:r>
      <w:r w:rsidRPr="00B206D7">
        <w:rPr>
          <w:rFonts w:ascii="Consolas" w:hAnsi="Consolas"/>
        </w:rPr>
        <w:t>__</w:t>
      </w:r>
      <w:proofErr w:type="spellStart"/>
      <w:r w:rsidRPr="00B206D7">
        <w:rPr>
          <w:rFonts w:ascii="Consolas" w:hAnsi="Consolas"/>
        </w:rPr>
        <w:t>mul</w:t>
      </w:r>
      <w:proofErr w:type="spellEnd"/>
      <w:r w:rsidRPr="00B206D7">
        <w:rPr>
          <w:rFonts w:ascii="Consolas" w:hAnsi="Consolas"/>
        </w:rPr>
        <w:t>__</w:t>
      </w:r>
      <w:r>
        <w:t xml:space="preserve">; op/: </w:t>
      </w:r>
      <w:r w:rsidRPr="00B206D7">
        <w:rPr>
          <w:rFonts w:ascii="Consolas" w:hAnsi="Consolas"/>
        </w:rPr>
        <w:t>__</w:t>
      </w:r>
      <w:proofErr w:type="spellStart"/>
      <w:r w:rsidRPr="00B206D7">
        <w:rPr>
          <w:rFonts w:ascii="Consolas" w:hAnsi="Consolas"/>
        </w:rPr>
        <w:t>truediv</w:t>
      </w:r>
      <w:proofErr w:type="spellEnd"/>
      <w:r w:rsidRPr="00B206D7">
        <w:rPr>
          <w:rFonts w:ascii="Consolas" w:hAnsi="Consolas"/>
        </w:rPr>
        <w:t>__</w:t>
      </w:r>
      <w:r>
        <w:t xml:space="preserve">; //: </w:t>
      </w:r>
      <w:r w:rsidRPr="00B206D7">
        <w:rPr>
          <w:rFonts w:ascii="Consolas" w:hAnsi="Consolas"/>
        </w:rPr>
        <w:t>__</w:t>
      </w:r>
      <w:proofErr w:type="spellStart"/>
      <w:r w:rsidRPr="00B206D7">
        <w:rPr>
          <w:rFonts w:ascii="Consolas" w:hAnsi="Consolas"/>
        </w:rPr>
        <w:t>floordiv</w:t>
      </w:r>
      <w:proofErr w:type="spellEnd"/>
      <w:r w:rsidRPr="00B206D7">
        <w:rPr>
          <w:rFonts w:ascii="Consolas" w:hAnsi="Consolas"/>
        </w:rPr>
        <w:t>__</w:t>
      </w:r>
      <w:r w:rsidRPr="00B206D7">
        <w:t xml:space="preserve"> </w:t>
      </w:r>
    </w:p>
    <w:p w14:paraId="0F64150C" w14:textId="0C663CFA" w:rsidR="007C5E22" w:rsidRDefault="00B206D7" w:rsidP="00B206D7">
      <w:pPr>
        <w:pStyle w:val="Auflistung"/>
      </w:pPr>
      <w:r>
        <w:t xml:space="preserve">don’t forget </w:t>
      </w:r>
      <w:r w:rsidRPr="00B206D7">
        <w:rPr>
          <w:rFonts w:ascii="Consolas" w:hAnsi="Consolas"/>
        </w:rPr>
        <w:t>self</w:t>
      </w:r>
      <w:r>
        <w:t xml:space="preserve"> as first argument!</w:t>
      </w:r>
    </w:p>
    <w:p w14:paraId="493DF41F" w14:textId="16006E4E" w:rsidR="00BC491C" w:rsidRPr="007F0AD7" w:rsidRDefault="005646CB" w:rsidP="00B206D7">
      <w:pPr>
        <w:pStyle w:val="Auflistung"/>
        <w:rPr>
          <w:color w:val="C45911" w:themeColor="accent2" w:themeShade="BF"/>
        </w:rPr>
      </w:pPr>
      <w:r w:rsidRPr="007F0AD7">
        <w:rPr>
          <w:color w:val="C45911" w:themeColor="accent2" w:themeShade="BF"/>
        </w:rPr>
        <w:t>cf. slide 12.56</w:t>
      </w:r>
      <w:r w:rsidR="00237DF5" w:rsidRPr="007F0AD7">
        <w:rPr>
          <w:color w:val="C45911" w:themeColor="accent2" w:themeShade="BF"/>
        </w:rPr>
        <w:t xml:space="preserve"> Inheritance</w:t>
      </w:r>
      <w:r w:rsidR="00870B0B" w:rsidRPr="007F0AD7">
        <w:rPr>
          <w:color w:val="C45911" w:themeColor="accent2" w:themeShade="BF"/>
        </w:rPr>
        <w:t>, Decorators (@expr)</w:t>
      </w:r>
      <w:r w:rsidR="00ED531B" w:rsidRPr="007F0AD7">
        <w:rPr>
          <w:color w:val="C45911" w:themeColor="accent2" w:themeShade="BF"/>
        </w:rPr>
        <w:t xml:space="preserve"> etc.</w:t>
      </w:r>
    </w:p>
    <w:p w14:paraId="284F3516" w14:textId="0D9BB5E4" w:rsidR="0051409F" w:rsidRDefault="0051409F" w:rsidP="00F84CA1">
      <w:proofErr w:type="spellStart"/>
      <w:r>
        <w:t>NumPy</w:t>
      </w:r>
      <w:proofErr w:type="spellEnd"/>
      <w:r>
        <w:t xml:space="preserve"> / </w:t>
      </w:r>
      <w:proofErr w:type="spellStart"/>
      <w:r>
        <w:t>Matplotlib</w:t>
      </w:r>
      <w:proofErr w:type="spellEnd"/>
      <w:r>
        <w:t xml:space="preserve">: </w:t>
      </w:r>
      <w:proofErr w:type="spellStart"/>
      <w:r>
        <w:t>see</w:t>
      </w:r>
      <w:proofErr w:type="spellEnd"/>
      <w:r>
        <w:t xml:space="preserve"> </w:t>
      </w:r>
      <w:proofErr w:type="spellStart"/>
      <w:r>
        <w:t>cheatsheets</w:t>
      </w:r>
      <w:proofErr w:type="spellEnd"/>
      <w:r>
        <w:t xml:space="preserve"> &amp; Demos</w:t>
      </w:r>
      <w:r w:rsidR="00E33EAF">
        <w:t xml:space="preserve"> (Week 13)</w:t>
      </w:r>
      <w:r w:rsidR="00FC6E14">
        <w:t xml:space="preserve"> &amp; </w:t>
      </w:r>
      <w:proofErr w:type="spellStart"/>
      <w:r w:rsidR="00FC6E14">
        <w:t>Slides</w:t>
      </w:r>
      <w:proofErr w:type="spellEnd"/>
      <w:r w:rsidR="00FC6E14">
        <w:t xml:space="preserve"> 13a</w:t>
      </w:r>
    </w:p>
    <w:p w14:paraId="2078A1A1" w14:textId="2AF75E43" w:rsidR="00E51133" w:rsidRDefault="00FE4CD4" w:rsidP="00FE4CD4">
      <w:pPr>
        <w:spacing w:after="0"/>
      </w:pPr>
      <w:proofErr w:type="spellStart"/>
      <w:r>
        <w:t>Efficient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instead of loop</w:t>
      </w:r>
    </w:p>
    <w:p w14:paraId="2BB3EA2E" w14:textId="77777777" w:rsidR="001120B8" w:rsidRDefault="001120B8">
      <w:pPr>
        <w:shd w:val="clear" w:color="auto" w:fill="F8F8F8"/>
      </w:pPr>
      <w:proofErr w:type="spellStart"/>
      <w:r>
        <w:rPr>
          <w:rFonts w:ascii="Courier New" w:hAnsi="Courier New" w:cs="Courier New"/>
          <w:b/>
          <w:color w:val="333333"/>
        </w:rPr>
        <w:t>import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color w:val="333333"/>
        </w:rPr>
        <w:t>numpy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b/>
          <w:color w:val="333333"/>
        </w:rPr>
        <w:t>as</w:t>
      </w:r>
      <w:proofErr w:type="spellEnd"/>
      <w:r>
        <w:rPr>
          <w:rFonts w:ascii="Courier New" w:hAnsi="Courier New" w:cs="Courier New"/>
          <w:color w:val="333333"/>
        </w:rPr>
        <w:t xml:space="preserve"> </w:t>
      </w:r>
      <w:proofErr w:type="spellStart"/>
      <w:r>
        <w:rPr>
          <w:rFonts w:ascii="Courier New" w:hAnsi="Courier New" w:cs="Courier New"/>
          <w:color w:val="333333"/>
        </w:rPr>
        <w:t>np</w:t>
      </w:r>
      <w:proofErr w:type="spellEnd"/>
      <w:r>
        <w:rPr>
          <w:rFonts w:ascii="Courier New" w:hAnsi="Courier New" w:cs="Courier New"/>
          <w:color w:val="333333"/>
        </w:rPr>
        <w:br/>
        <w:t xml:space="preserve">a = </w:t>
      </w:r>
      <w:proofErr w:type="spellStart"/>
      <w:r>
        <w:rPr>
          <w:rFonts w:ascii="Courier New" w:hAnsi="Courier New" w:cs="Courier New"/>
          <w:color w:val="333333"/>
        </w:rPr>
        <w:t>np.linspace</w:t>
      </w:r>
      <w:proofErr w:type="spellEnd"/>
      <w:r>
        <w:rPr>
          <w:rFonts w:ascii="Courier New" w:hAnsi="Courier New" w:cs="Courier New"/>
          <w:color w:val="333333"/>
        </w:rPr>
        <w:t>(</w:t>
      </w:r>
      <w:r>
        <w:rPr>
          <w:rFonts w:ascii="Courier New" w:hAnsi="Courier New" w:cs="Courier New"/>
          <w:color w:val="008080"/>
        </w:rPr>
        <w:t>1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10</w:t>
      </w:r>
      <w:r>
        <w:rPr>
          <w:rFonts w:ascii="Courier New" w:hAnsi="Courier New" w:cs="Courier New"/>
          <w:color w:val="333333"/>
        </w:rPr>
        <w:t xml:space="preserve">, </w:t>
      </w:r>
      <w:r>
        <w:rPr>
          <w:rFonts w:ascii="Courier New" w:hAnsi="Courier New" w:cs="Courier New"/>
          <w:color w:val="008080"/>
        </w:rPr>
        <w:t>10</w:t>
      </w:r>
      <w:r>
        <w:rPr>
          <w:rFonts w:ascii="Courier New" w:hAnsi="Courier New" w:cs="Courier New"/>
          <w:color w:val="333333"/>
        </w:rPr>
        <w:t xml:space="preserve">, </w:t>
      </w:r>
      <w:proofErr w:type="spellStart"/>
      <w:r>
        <w:rPr>
          <w:rFonts w:ascii="Courier New" w:hAnsi="Courier New" w:cs="Courier New"/>
          <w:color w:val="333333"/>
        </w:rPr>
        <w:t>dtype</w:t>
      </w:r>
      <w:proofErr w:type="spellEnd"/>
      <w:r>
        <w:rPr>
          <w:rFonts w:ascii="Courier New" w:hAnsi="Courier New" w:cs="Courier New"/>
          <w:color w:val="333333"/>
        </w:rPr>
        <w:t>=float)</w:t>
      </w:r>
      <w:r>
        <w:rPr>
          <w:rFonts w:ascii="Courier New" w:hAnsi="Courier New" w:cs="Courier New"/>
          <w:color w:val="333333"/>
        </w:rPr>
        <w:br/>
        <w:t xml:space="preserve">b = </w:t>
      </w:r>
      <w:proofErr w:type="spellStart"/>
      <w:r>
        <w:rPr>
          <w:rFonts w:ascii="Courier New" w:hAnsi="Courier New" w:cs="Courier New"/>
          <w:color w:val="333333"/>
        </w:rPr>
        <w:t>np.random.random</w:t>
      </w:r>
      <w:proofErr w:type="spellEnd"/>
      <w:r>
        <w:rPr>
          <w:rFonts w:ascii="Courier New" w:hAnsi="Courier New" w:cs="Courier New"/>
          <w:color w:val="333333"/>
        </w:rPr>
        <w:t>(</w:t>
      </w:r>
      <w:r>
        <w:rPr>
          <w:rFonts w:ascii="Courier New" w:hAnsi="Courier New" w:cs="Courier New"/>
          <w:color w:val="008080"/>
        </w:rPr>
        <w:t>10</w:t>
      </w:r>
      <w:r>
        <w:rPr>
          <w:rFonts w:ascii="Courier New" w:hAnsi="Courier New" w:cs="Courier New"/>
          <w:color w:val="333333"/>
        </w:rPr>
        <w:t xml:space="preserve">) * </w:t>
      </w:r>
      <w:r>
        <w:rPr>
          <w:rFonts w:ascii="Courier New" w:hAnsi="Courier New" w:cs="Courier New"/>
          <w:color w:val="008080"/>
        </w:rPr>
        <w:t>10</w:t>
      </w:r>
      <w:r>
        <w:rPr>
          <w:rFonts w:ascii="Courier New" w:hAnsi="Courier New" w:cs="Courier New"/>
          <w:color w:val="333333"/>
        </w:rPr>
        <w:br/>
        <w:t>b[:] += a[::</w:t>
      </w:r>
      <w:r>
        <w:rPr>
          <w:rFonts w:ascii="Courier New" w:hAnsi="Courier New" w:cs="Courier New"/>
          <w:color w:val="008080"/>
        </w:rPr>
        <w:t>-1</w:t>
      </w:r>
      <w:r>
        <w:rPr>
          <w:rFonts w:ascii="Courier New" w:hAnsi="Courier New" w:cs="Courier New"/>
          <w:color w:val="333333"/>
        </w:rPr>
        <w:t xml:space="preserve">] </w:t>
      </w:r>
      <w:r>
        <w:rPr>
          <w:rFonts w:ascii="Courier New" w:hAnsi="Courier New" w:cs="Courier New"/>
          <w:i/>
          <w:color w:val="999988"/>
        </w:rPr>
        <w:t># b[i] += a[n-i-1]</w:t>
      </w:r>
    </w:p>
    <w:sectPr w:rsidR="001120B8" w:rsidSect="000169DB">
      <w:headerReference w:type="default" r:id="rId16"/>
      <w:footerReference w:type="default" r:id="rId17"/>
      <w:pgSz w:w="16838" w:h="11906" w:orient="landscape"/>
      <w:pgMar w:top="567" w:right="567" w:bottom="567" w:left="567" w:header="397" w:footer="397" w:gutter="0"/>
      <w:cols w:num="3" w:sep="1" w:space="28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7F1C6" w14:textId="77777777" w:rsidR="00492616" w:rsidRDefault="00492616" w:rsidP="005F5D8F">
      <w:r>
        <w:separator/>
      </w:r>
    </w:p>
  </w:endnote>
  <w:endnote w:type="continuationSeparator" w:id="0">
    <w:p w14:paraId="7B62F908" w14:textId="77777777" w:rsidR="00492616" w:rsidRDefault="00492616" w:rsidP="005F5D8F">
      <w:r>
        <w:continuationSeparator/>
      </w:r>
    </w:p>
  </w:endnote>
  <w:endnote w:type="continuationNotice" w:id="1">
    <w:p w14:paraId="42EBDC37" w14:textId="77777777" w:rsidR="00492616" w:rsidRDefault="0049261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ource Sans Variable">
    <w:panose1 w:val="020B0303030403020204"/>
    <w:charset w:val="00"/>
    <w:family w:val="swiss"/>
    <w:pitch w:val="variable"/>
    <w:sig w:usb0="600002F7" w:usb1="02000001" w:usb2="00000000" w:usb3="00000000" w:csb0="0000019F" w:csb1="00000000"/>
    <w:embedRegular r:id="rId1" w:fontKey="{6CECBD86-D1DC-4F49-BC53-83C49EFC329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  <w:embedRegular r:id="rId2" w:fontKey="{2309DD1F-3420-4EA9-AACB-C476B52BB9DA}"/>
    <w:embedBold r:id="rId3" w:fontKey="{7BF312F5-47FC-4C75-8490-405947804F6B}"/>
    <w:embedItalic r:id="rId4" w:fontKey="{CC65C439-F944-446E-B4B0-C15D485FC11B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5" w:subsetted="1" w:fontKey="{CF336275-DE92-4476-836B-6E435CECDA3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7BB884F1-0950-46A1-9095-BECBA29AF175}"/>
  </w:font>
  <w:font w:name="LM Roman 10">
    <w:panose1 w:val="000008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4AA80DC9-358F-4A65-95D4-DC533158C87C}"/>
    <w:embedBold r:id="rId8" w:fontKey="{1B6B6F08-778C-4D9E-9CC0-B0F5C8ADA705}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3471569C-CD68-4E6A-A248-226A603B3B47}"/>
    <w:embedItalic r:id="rId10" w:fontKey="{00D5033A-DEAF-487A-9A57-BCEAA975660E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2F0AE98C-2D1C-40F4-AAE0-68D4EC4A4FE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2CFD46" w14:textId="7336773F" w:rsidR="00386DF3" w:rsidRPr="00334F35" w:rsidRDefault="00276E10" w:rsidP="00DD35DB">
    <w:pPr>
      <w:pStyle w:val="Fuzeile"/>
      <w:tabs>
        <w:tab w:val="clear" w:pos="4536"/>
        <w:tab w:val="clear" w:pos="9072"/>
        <w:tab w:val="center" w:pos="7853"/>
        <w:tab w:val="right" w:pos="15704"/>
      </w:tabs>
      <w:rPr>
        <w:sz w:val="14"/>
        <w:szCs w:val="14"/>
      </w:rPr>
    </w:pPr>
    <w:r>
      <w:rPr>
        <w:sz w:val="14"/>
        <w:szCs w:val="14"/>
        <w:lang w:val="de-DE"/>
      </w:rPr>
      <w:t>Robin Sieber</w:t>
    </w:r>
    <w:r w:rsidR="00386DF3" w:rsidRPr="00334F35">
      <w:rPr>
        <w:sz w:val="14"/>
        <w:szCs w:val="14"/>
        <w:lang w:val="de-DE"/>
      </w:rPr>
      <w:tab/>
    </w:r>
    <w:r w:rsidR="00D75C20">
      <w:rPr>
        <w:sz w:val="14"/>
        <w:szCs w:val="14"/>
        <w:lang w:val="de-DE"/>
      </w:rPr>
      <w:t>HS</w:t>
    </w:r>
    <w:r>
      <w:rPr>
        <w:sz w:val="14"/>
        <w:szCs w:val="14"/>
        <w:lang w:val="de-DE"/>
      </w:rPr>
      <w:t>21 | BSc. RW/CSE | ETH Zürich</w:t>
    </w:r>
    <w:r w:rsidR="00386DF3" w:rsidRPr="00334F35">
      <w:rPr>
        <w:sz w:val="14"/>
        <w:szCs w:val="14"/>
        <w:lang w:val="de-DE"/>
      </w:rPr>
      <w:tab/>
      <w:t>[</w:t>
    </w:r>
    <w:r w:rsidR="00386DF3" w:rsidRPr="00334F35">
      <w:rPr>
        <w:sz w:val="14"/>
        <w:szCs w:val="14"/>
      </w:rPr>
      <w:fldChar w:fldCharType="begin"/>
    </w:r>
    <w:r w:rsidR="00386DF3" w:rsidRPr="00334F35">
      <w:rPr>
        <w:sz w:val="14"/>
        <w:szCs w:val="14"/>
      </w:rPr>
      <w:instrText>PAGE   \* MERGEFORMAT</w:instrText>
    </w:r>
    <w:r w:rsidR="00386DF3" w:rsidRPr="00334F35">
      <w:rPr>
        <w:sz w:val="14"/>
        <w:szCs w:val="14"/>
      </w:rPr>
      <w:fldChar w:fldCharType="separate"/>
    </w:r>
    <w:r w:rsidR="00386DF3" w:rsidRPr="00334F35">
      <w:rPr>
        <w:sz w:val="14"/>
        <w:szCs w:val="14"/>
        <w:lang w:val="de-DE"/>
      </w:rPr>
      <w:t>1</w:t>
    </w:r>
    <w:r w:rsidR="00386DF3" w:rsidRPr="00334F35">
      <w:rPr>
        <w:sz w:val="14"/>
        <w:szCs w:val="14"/>
      </w:rPr>
      <w:fldChar w:fldCharType="end"/>
    </w:r>
    <w:r w:rsidR="00386DF3" w:rsidRPr="00334F35">
      <w:rPr>
        <w:sz w:val="14"/>
        <w:szCs w:val="14"/>
        <w:lang w:val="de-DE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0D89AF" w14:textId="77777777" w:rsidR="00492616" w:rsidRDefault="00492616" w:rsidP="005F5D8F">
      <w:r>
        <w:separator/>
      </w:r>
    </w:p>
  </w:footnote>
  <w:footnote w:type="continuationSeparator" w:id="0">
    <w:p w14:paraId="2024BB4C" w14:textId="77777777" w:rsidR="00492616" w:rsidRDefault="00492616" w:rsidP="005F5D8F">
      <w:r>
        <w:continuationSeparator/>
      </w:r>
    </w:p>
  </w:footnote>
  <w:footnote w:type="continuationNotice" w:id="1">
    <w:p w14:paraId="6853B250" w14:textId="77777777" w:rsidR="00492616" w:rsidRDefault="0049261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EB048" w14:textId="19E56F30" w:rsidR="00386DF3" w:rsidRPr="0020027A" w:rsidRDefault="00386DF3" w:rsidP="007329D1">
    <w:pPr>
      <w:pStyle w:val="Kopfzeile"/>
      <w:tabs>
        <w:tab w:val="clear" w:pos="4536"/>
        <w:tab w:val="clear" w:pos="9072"/>
        <w:tab w:val="center" w:pos="7853"/>
        <w:tab w:val="right" w:pos="15704"/>
      </w:tabs>
      <w:rPr>
        <w:szCs w:val="16"/>
      </w:rPr>
    </w:pPr>
    <w:r w:rsidRPr="0020027A">
      <w:rPr>
        <w:szCs w:val="16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7233C"/>
    <w:multiLevelType w:val="hybridMultilevel"/>
    <w:tmpl w:val="59A4767C"/>
    <w:lvl w:ilvl="0" w:tplc="D4A0881A">
      <w:start w:val="1"/>
      <w:numFmt w:val="decimal"/>
      <w:lvlText w:val="%1."/>
      <w:lvlJc w:val="left"/>
      <w:pPr>
        <w:ind w:left="720" w:hanging="360"/>
      </w:pPr>
      <w:rPr>
        <w:rFonts w:hint="default"/>
        <w:u w:val="none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327DC"/>
    <w:multiLevelType w:val="hybridMultilevel"/>
    <w:tmpl w:val="11A670A8"/>
    <w:lvl w:ilvl="0" w:tplc="9CC249A8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222" w:hanging="360"/>
      </w:pPr>
    </w:lvl>
    <w:lvl w:ilvl="2" w:tplc="0807001B" w:tentative="1">
      <w:start w:val="1"/>
      <w:numFmt w:val="lowerRoman"/>
      <w:lvlText w:val="%3."/>
      <w:lvlJc w:val="right"/>
      <w:pPr>
        <w:ind w:left="1942" w:hanging="180"/>
      </w:pPr>
    </w:lvl>
    <w:lvl w:ilvl="3" w:tplc="0807000F" w:tentative="1">
      <w:start w:val="1"/>
      <w:numFmt w:val="decimal"/>
      <w:lvlText w:val="%4."/>
      <w:lvlJc w:val="left"/>
      <w:pPr>
        <w:ind w:left="2662" w:hanging="360"/>
      </w:pPr>
    </w:lvl>
    <w:lvl w:ilvl="4" w:tplc="08070019" w:tentative="1">
      <w:start w:val="1"/>
      <w:numFmt w:val="lowerLetter"/>
      <w:lvlText w:val="%5."/>
      <w:lvlJc w:val="left"/>
      <w:pPr>
        <w:ind w:left="3382" w:hanging="360"/>
      </w:pPr>
    </w:lvl>
    <w:lvl w:ilvl="5" w:tplc="0807001B" w:tentative="1">
      <w:start w:val="1"/>
      <w:numFmt w:val="lowerRoman"/>
      <w:lvlText w:val="%6."/>
      <w:lvlJc w:val="right"/>
      <w:pPr>
        <w:ind w:left="4102" w:hanging="180"/>
      </w:pPr>
    </w:lvl>
    <w:lvl w:ilvl="6" w:tplc="0807000F" w:tentative="1">
      <w:start w:val="1"/>
      <w:numFmt w:val="decimal"/>
      <w:lvlText w:val="%7."/>
      <w:lvlJc w:val="left"/>
      <w:pPr>
        <w:ind w:left="4822" w:hanging="360"/>
      </w:pPr>
    </w:lvl>
    <w:lvl w:ilvl="7" w:tplc="08070019" w:tentative="1">
      <w:start w:val="1"/>
      <w:numFmt w:val="lowerLetter"/>
      <w:lvlText w:val="%8."/>
      <w:lvlJc w:val="left"/>
      <w:pPr>
        <w:ind w:left="5542" w:hanging="360"/>
      </w:pPr>
    </w:lvl>
    <w:lvl w:ilvl="8" w:tplc="0807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" w15:restartNumberingAfterBreak="0">
    <w:nsid w:val="0F9E4809"/>
    <w:multiLevelType w:val="hybridMultilevel"/>
    <w:tmpl w:val="CC52FA72"/>
    <w:lvl w:ilvl="0" w:tplc="F3943464">
      <w:start w:val="1"/>
      <w:numFmt w:val="bullet"/>
      <w:lvlText w:val="»"/>
      <w:lvlJc w:val="left"/>
      <w:pPr>
        <w:ind w:left="720" w:hanging="360"/>
      </w:pPr>
      <w:rPr>
        <w:rFonts w:ascii="Source Sans Variable" w:hAnsi="Source Sans Variable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070B8A"/>
    <w:multiLevelType w:val="hybridMultilevel"/>
    <w:tmpl w:val="41A0F2A2"/>
    <w:lvl w:ilvl="0" w:tplc="B59EE9BE">
      <w:start w:val="1"/>
      <w:numFmt w:val="decimal"/>
      <w:pStyle w:val="berschrift1"/>
      <w:lvlText w:val="%1"/>
      <w:lvlJc w:val="left"/>
      <w:pPr>
        <w:ind w:left="360" w:hanging="360"/>
      </w:pPr>
      <w:rPr>
        <w:rFonts w:hint="default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D52613"/>
    <w:multiLevelType w:val="hybridMultilevel"/>
    <w:tmpl w:val="E606059C"/>
    <w:lvl w:ilvl="0" w:tplc="98602804">
      <w:start w:val="1"/>
      <w:numFmt w:val="bullet"/>
      <w:pStyle w:val="Auflistung"/>
      <w:lvlText w:val="»"/>
      <w:lvlJc w:val="left"/>
      <w:pPr>
        <w:ind w:left="644" w:hanging="360"/>
      </w:pPr>
      <w:rPr>
        <w:rFonts w:ascii="CMU Serif" w:hAnsi="CMU Serif" w:cs="CMU Serif" w:hint="default"/>
      </w:rPr>
    </w:lvl>
    <w:lvl w:ilvl="1" w:tplc="F3943464">
      <w:start w:val="1"/>
      <w:numFmt w:val="bullet"/>
      <w:lvlText w:val="»"/>
      <w:lvlJc w:val="left"/>
      <w:pPr>
        <w:ind w:left="644" w:hanging="360"/>
      </w:pPr>
      <w:rPr>
        <w:rFonts w:ascii="Source Sans Variable" w:hAnsi="Source Sans Variable" w:hint="default"/>
      </w:rPr>
    </w:lvl>
    <w:lvl w:ilvl="2" w:tplc="F3943464">
      <w:start w:val="1"/>
      <w:numFmt w:val="bullet"/>
      <w:lvlText w:val="»"/>
      <w:lvlJc w:val="left"/>
      <w:pPr>
        <w:ind w:left="2160" w:hanging="360"/>
      </w:pPr>
      <w:rPr>
        <w:rFonts w:ascii="Source Sans Variable" w:hAnsi="Source Sans Variable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DB0A01"/>
    <w:multiLevelType w:val="hybridMultilevel"/>
    <w:tmpl w:val="2F9A9ED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D70EFF"/>
    <w:multiLevelType w:val="hybridMultilevel"/>
    <w:tmpl w:val="7A2E9242"/>
    <w:lvl w:ilvl="0" w:tplc="409043DA">
      <w:numFmt w:val="bullet"/>
      <w:lvlText w:val=""/>
      <w:lvlJc w:val="left"/>
      <w:pPr>
        <w:ind w:left="720" w:hanging="360"/>
      </w:pPr>
      <w:rPr>
        <w:rFonts w:ascii="Symbol" w:eastAsiaTheme="minorEastAsia" w:hAnsi="Symbol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8468FD"/>
    <w:multiLevelType w:val="hybridMultilevel"/>
    <w:tmpl w:val="0EF2C924"/>
    <w:lvl w:ilvl="0" w:tplc="03D09F7E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F405C6"/>
    <w:multiLevelType w:val="hybridMultilevel"/>
    <w:tmpl w:val="4EAC9FB4"/>
    <w:lvl w:ilvl="0" w:tplc="17B00774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244F0E"/>
    <w:multiLevelType w:val="hybridMultilevel"/>
    <w:tmpl w:val="053E925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172D97"/>
    <w:multiLevelType w:val="hybridMultilevel"/>
    <w:tmpl w:val="C0865564"/>
    <w:lvl w:ilvl="0" w:tplc="6A801A0C">
      <w:numFmt w:val="bullet"/>
      <w:lvlText w:val=""/>
      <w:lvlJc w:val="left"/>
      <w:pPr>
        <w:ind w:left="502" w:hanging="360"/>
      </w:pPr>
      <w:rPr>
        <w:rFonts w:ascii="Symbol" w:eastAsiaTheme="minorEastAsia" w:hAnsi="Symbol" w:cs="CMU Serif" w:hint="default"/>
      </w:rPr>
    </w:lvl>
    <w:lvl w:ilvl="1" w:tplc="08070003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1" w15:restartNumberingAfterBreak="0">
    <w:nsid w:val="3E404CB0"/>
    <w:multiLevelType w:val="hybridMultilevel"/>
    <w:tmpl w:val="99E2067A"/>
    <w:lvl w:ilvl="0" w:tplc="6A801A0C">
      <w:numFmt w:val="bullet"/>
      <w:lvlText w:val=""/>
      <w:lvlJc w:val="left"/>
      <w:pPr>
        <w:ind w:left="502" w:hanging="360"/>
      </w:pPr>
      <w:rPr>
        <w:rFonts w:ascii="Symbol" w:eastAsiaTheme="minorEastAsia" w:hAnsi="Symbol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195995"/>
    <w:multiLevelType w:val="hybridMultilevel"/>
    <w:tmpl w:val="15FCBEBC"/>
    <w:lvl w:ilvl="0" w:tplc="FFEEFE66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0181509"/>
    <w:multiLevelType w:val="hybridMultilevel"/>
    <w:tmpl w:val="10D892C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ED7651"/>
    <w:multiLevelType w:val="hybridMultilevel"/>
    <w:tmpl w:val="5DACFCE4"/>
    <w:lvl w:ilvl="0" w:tplc="DD522EC4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DA1D89"/>
    <w:multiLevelType w:val="hybridMultilevel"/>
    <w:tmpl w:val="DE889594"/>
    <w:lvl w:ilvl="0" w:tplc="4D869E84">
      <w:start w:val="1"/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C90B33"/>
    <w:multiLevelType w:val="hybridMultilevel"/>
    <w:tmpl w:val="BED450E0"/>
    <w:lvl w:ilvl="0" w:tplc="7EB67FDC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747F97"/>
    <w:multiLevelType w:val="hybridMultilevel"/>
    <w:tmpl w:val="AAD8B5A4"/>
    <w:lvl w:ilvl="0" w:tplc="85DCF15A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BC765A"/>
    <w:multiLevelType w:val="hybridMultilevel"/>
    <w:tmpl w:val="65E2F6A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0450FC"/>
    <w:multiLevelType w:val="hybridMultilevel"/>
    <w:tmpl w:val="757CBA48"/>
    <w:lvl w:ilvl="0" w:tplc="3F4CD5FA">
      <w:start w:val="1"/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6210FC3"/>
    <w:multiLevelType w:val="hybridMultilevel"/>
    <w:tmpl w:val="39D4DCA2"/>
    <w:lvl w:ilvl="0" w:tplc="684A576C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985563"/>
    <w:multiLevelType w:val="hybridMultilevel"/>
    <w:tmpl w:val="33222D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614B9B"/>
    <w:multiLevelType w:val="hybridMultilevel"/>
    <w:tmpl w:val="AF445414"/>
    <w:lvl w:ilvl="0" w:tplc="159EA962">
      <w:numFmt w:val="bullet"/>
      <w:lvlText w:val=""/>
      <w:lvlJc w:val="left"/>
      <w:pPr>
        <w:ind w:left="720" w:hanging="360"/>
      </w:pPr>
      <w:rPr>
        <w:rFonts w:ascii="Symbol" w:eastAsiaTheme="minorEastAsia" w:hAnsi="Symbol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3"/>
  </w:num>
  <w:num w:numId="3">
    <w:abstractNumId w:val="16"/>
  </w:num>
  <w:num w:numId="4">
    <w:abstractNumId w:val="15"/>
  </w:num>
  <w:num w:numId="5">
    <w:abstractNumId w:val="19"/>
  </w:num>
  <w:num w:numId="6">
    <w:abstractNumId w:val="3"/>
  </w:num>
  <w:num w:numId="7">
    <w:abstractNumId w:val="4"/>
  </w:num>
  <w:num w:numId="8">
    <w:abstractNumId w:val="20"/>
  </w:num>
  <w:num w:numId="9">
    <w:abstractNumId w:val="8"/>
  </w:num>
  <w:num w:numId="10">
    <w:abstractNumId w:val="12"/>
  </w:num>
  <w:num w:numId="11">
    <w:abstractNumId w:val="7"/>
  </w:num>
  <w:num w:numId="12">
    <w:abstractNumId w:val="22"/>
  </w:num>
  <w:num w:numId="13">
    <w:abstractNumId w:val="10"/>
  </w:num>
  <w:num w:numId="14">
    <w:abstractNumId w:val="11"/>
  </w:num>
  <w:num w:numId="15">
    <w:abstractNumId w:val="6"/>
  </w:num>
  <w:num w:numId="16">
    <w:abstractNumId w:val="0"/>
  </w:num>
  <w:num w:numId="17">
    <w:abstractNumId w:val="1"/>
  </w:num>
  <w:num w:numId="18">
    <w:abstractNumId w:val="9"/>
  </w:num>
  <w:num w:numId="19">
    <w:abstractNumId w:val="21"/>
  </w:num>
  <w:num w:numId="20">
    <w:abstractNumId w:val="17"/>
  </w:num>
  <w:num w:numId="21">
    <w:abstractNumId w:val="18"/>
  </w:num>
  <w:num w:numId="22">
    <w:abstractNumId w:val="14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attachedTemplate r:id="rId1"/>
  <w:defaultTabStop w:val="709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77D"/>
    <w:rsid w:val="0000049F"/>
    <w:rsid w:val="000004E7"/>
    <w:rsid w:val="00000D07"/>
    <w:rsid w:val="00003437"/>
    <w:rsid w:val="00005589"/>
    <w:rsid w:val="00006591"/>
    <w:rsid w:val="00007B5F"/>
    <w:rsid w:val="00007D4C"/>
    <w:rsid w:val="00010D34"/>
    <w:rsid w:val="00010F67"/>
    <w:rsid w:val="000117CD"/>
    <w:rsid w:val="00011802"/>
    <w:rsid w:val="00011D61"/>
    <w:rsid w:val="0001214D"/>
    <w:rsid w:val="000147F2"/>
    <w:rsid w:val="00015A8A"/>
    <w:rsid w:val="000169DB"/>
    <w:rsid w:val="00016E3D"/>
    <w:rsid w:val="000202ED"/>
    <w:rsid w:val="00021555"/>
    <w:rsid w:val="000217A7"/>
    <w:rsid w:val="0002237D"/>
    <w:rsid w:val="0002307A"/>
    <w:rsid w:val="00023DCA"/>
    <w:rsid w:val="00024457"/>
    <w:rsid w:val="00024611"/>
    <w:rsid w:val="00024840"/>
    <w:rsid w:val="000248CA"/>
    <w:rsid w:val="00025161"/>
    <w:rsid w:val="00026A35"/>
    <w:rsid w:val="0003045C"/>
    <w:rsid w:val="00031301"/>
    <w:rsid w:val="0003159C"/>
    <w:rsid w:val="000329E4"/>
    <w:rsid w:val="00032AE9"/>
    <w:rsid w:val="0003306B"/>
    <w:rsid w:val="00033DFB"/>
    <w:rsid w:val="00034580"/>
    <w:rsid w:val="00035155"/>
    <w:rsid w:val="000352C8"/>
    <w:rsid w:val="00035731"/>
    <w:rsid w:val="00035CCD"/>
    <w:rsid w:val="00035F96"/>
    <w:rsid w:val="000378BB"/>
    <w:rsid w:val="00037F18"/>
    <w:rsid w:val="0004054D"/>
    <w:rsid w:val="00040AF0"/>
    <w:rsid w:val="000412E9"/>
    <w:rsid w:val="00041BD2"/>
    <w:rsid w:val="00041DBD"/>
    <w:rsid w:val="00043700"/>
    <w:rsid w:val="00043A7E"/>
    <w:rsid w:val="000444E3"/>
    <w:rsid w:val="00044D49"/>
    <w:rsid w:val="00045154"/>
    <w:rsid w:val="00045279"/>
    <w:rsid w:val="000459D0"/>
    <w:rsid w:val="00045B9F"/>
    <w:rsid w:val="0004663C"/>
    <w:rsid w:val="000466D7"/>
    <w:rsid w:val="00046B48"/>
    <w:rsid w:val="00047E88"/>
    <w:rsid w:val="00051C19"/>
    <w:rsid w:val="00051D56"/>
    <w:rsid w:val="00052183"/>
    <w:rsid w:val="000528D6"/>
    <w:rsid w:val="0005402B"/>
    <w:rsid w:val="000549DC"/>
    <w:rsid w:val="000558A5"/>
    <w:rsid w:val="00056284"/>
    <w:rsid w:val="0005683F"/>
    <w:rsid w:val="000575AC"/>
    <w:rsid w:val="000614A0"/>
    <w:rsid w:val="00062549"/>
    <w:rsid w:val="00064120"/>
    <w:rsid w:val="0006430A"/>
    <w:rsid w:val="000649B4"/>
    <w:rsid w:val="00064C42"/>
    <w:rsid w:val="000653F6"/>
    <w:rsid w:val="00065535"/>
    <w:rsid w:val="00065EF0"/>
    <w:rsid w:val="00066521"/>
    <w:rsid w:val="0007045A"/>
    <w:rsid w:val="00070E69"/>
    <w:rsid w:val="00070F46"/>
    <w:rsid w:val="00071420"/>
    <w:rsid w:val="00071F0E"/>
    <w:rsid w:val="00071F49"/>
    <w:rsid w:val="00072ACE"/>
    <w:rsid w:val="00073CDC"/>
    <w:rsid w:val="00075074"/>
    <w:rsid w:val="000757C1"/>
    <w:rsid w:val="00075A92"/>
    <w:rsid w:val="00075B02"/>
    <w:rsid w:val="00076028"/>
    <w:rsid w:val="0007632C"/>
    <w:rsid w:val="00080440"/>
    <w:rsid w:val="00080C37"/>
    <w:rsid w:val="00080C5C"/>
    <w:rsid w:val="00081764"/>
    <w:rsid w:val="00082FEC"/>
    <w:rsid w:val="00083268"/>
    <w:rsid w:val="000833E3"/>
    <w:rsid w:val="00083E74"/>
    <w:rsid w:val="0008433F"/>
    <w:rsid w:val="00084359"/>
    <w:rsid w:val="00084DB3"/>
    <w:rsid w:val="00085676"/>
    <w:rsid w:val="00086964"/>
    <w:rsid w:val="00086E68"/>
    <w:rsid w:val="00087452"/>
    <w:rsid w:val="00087BC4"/>
    <w:rsid w:val="0009086C"/>
    <w:rsid w:val="00091F6B"/>
    <w:rsid w:val="00092048"/>
    <w:rsid w:val="00093019"/>
    <w:rsid w:val="000930A0"/>
    <w:rsid w:val="00094803"/>
    <w:rsid w:val="00094EE3"/>
    <w:rsid w:val="00095888"/>
    <w:rsid w:val="00095E22"/>
    <w:rsid w:val="00096A2A"/>
    <w:rsid w:val="00096C44"/>
    <w:rsid w:val="00096D1C"/>
    <w:rsid w:val="00097E1D"/>
    <w:rsid w:val="000A0FAF"/>
    <w:rsid w:val="000A15F0"/>
    <w:rsid w:val="000A2A8E"/>
    <w:rsid w:val="000A2FD2"/>
    <w:rsid w:val="000A3196"/>
    <w:rsid w:val="000A3290"/>
    <w:rsid w:val="000A3E2E"/>
    <w:rsid w:val="000A4AE7"/>
    <w:rsid w:val="000A6377"/>
    <w:rsid w:val="000A76D6"/>
    <w:rsid w:val="000A7D98"/>
    <w:rsid w:val="000B079C"/>
    <w:rsid w:val="000B157D"/>
    <w:rsid w:val="000B1D90"/>
    <w:rsid w:val="000B317F"/>
    <w:rsid w:val="000B3921"/>
    <w:rsid w:val="000B46AE"/>
    <w:rsid w:val="000B471D"/>
    <w:rsid w:val="000B5165"/>
    <w:rsid w:val="000B55C0"/>
    <w:rsid w:val="000B5A02"/>
    <w:rsid w:val="000B5D7D"/>
    <w:rsid w:val="000B623B"/>
    <w:rsid w:val="000B6457"/>
    <w:rsid w:val="000B6640"/>
    <w:rsid w:val="000B7E9A"/>
    <w:rsid w:val="000C0D76"/>
    <w:rsid w:val="000C1B01"/>
    <w:rsid w:val="000C3A49"/>
    <w:rsid w:val="000C3D6C"/>
    <w:rsid w:val="000C4727"/>
    <w:rsid w:val="000C4CFE"/>
    <w:rsid w:val="000C4D69"/>
    <w:rsid w:val="000C56B2"/>
    <w:rsid w:val="000C6927"/>
    <w:rsid w:val="000C71DC"/>
    <w:rsid w:val="000C7C5C"/>
    <w:rsid w:val="000D03D3"/>
    <w:rsid w:val="000D0E06"/>
    <w:rsid w:val="000D4B82"/>
    <w:rsid w:val="000D4CCF"/>
    <w:rsid w:val="000D5672"/>
    <w:rsid w:val="000D5778"/>
    <w:rsid w:val="000D5B0D"/>
    <w:rsid w:val="000D7B86"/>
    <w:rsid w:val="000E0676"/>
    <w:rsid w:val="000E09A8"/>
    <w:rsid w:val="000E28D9"/>
    <w:rsid w:val="000E45A6"/>
    <w:rsid w:val="000E5FA8"/>
    <w:rsid w:val="000E5FBE"/>
    <w:rsid w:val="000E6282"/>
    <w:rsid w:val="000E7305"/>
    <w:rsid w:val="000E733B"/>
    <w:rsid w:val="000F0B53"/>
    <w:rsid w:val="000F2AD0"/>
    <w:rsid w:val="000F3D03"/>
    <w:rsid w:val="000F489C"/>
    <w:rsid w:val="000F4CEC"/>
    <w:rsid w:val="000F6199"/>
    <w:rsid w:val="000F6FC7"/>
    <w:rsid w:val="000F76A3"/>
    <w:rsid w:val="000F7BB5"/>
    <w:rsid w:val="000F7C3C"/>
    <w:rsid w:val="0010003B"/>
    <w:rsid w:val="001003F6"/>
    <w:rsid w:val="00100A19"/>
    <w:rsid w:val="00100D3E"/>
    <w:rsid w:val="001010AA"/>
    <w:rsid w:val="00101400"/>
    <w:rsid w:val="001022E8"/>
    <w:rsid w:val="00102FB8"/>
    <w:rsid w:val="00103236"/>
    <w:rsid w:val="0010367D"/>
    <w:rsid w:val="00104898"/>
    <w:rsid w:val="00104AF6"/>
    <w:rsid w:val="00105713"/>
    <w:rsid w:val="00105762"/>
    <w:rsid w:val="001058D4"/>
    <w:rsid w:val="001069DC"/>
    <w:rsid w:val="001070BB"/>
    <w:rsid w:val="00107199"/>
    <w:rsid w:val="001072BE"/>
    <w:rsid w:val="001072D4"/>
    <w:rsid w:val="00110246"/>
    <w:rsid w:val="00110C91"/>
    <w:rsid w:val="00111E19"/>
    <w:rsid w:val="001120B8"/>
    <w:rsid w:val="001129E2"/>
    <w:rsid w:val="00114C6E"/>
    <w:rsid w:val="0011548C"/>
    <w:rsid w:val="00115DCF"/>
    <w:rsid w:val="00117156"/>
    <w:rsid w:val="00117BB4"/>
    <w:rsid w:val="00117FC9"/>
    <w:rsid w:val="001207F4"/>
    <w:rsid w:val="001209FD"/>
    <w:rsid w:val="001211F4"/>
    <w:rsid w:val="00121502"/>
    <w:rsid w:val="0012156F"/>
    <w:rsid w:val="00122611"/>
    <w:rsid w:val="001229E3"/>
    <w:rsid w:val="00122A0F"/>
    <w:rsid w:val="00123733"/>
    <w:rsid w:val="001239B7"/>
    <w:rsid w:val="0012474A"/>
    <w:rsid w:val="00125002"/>
    <w:rsid w:val="00125383"/>
    <w:rsid w:val="00127BFA"/>
    <w:rsid w:val="001302BC"/>
    <w:rsid w:val="001305C4"/>
    <w:rsid w:val="00130F4E"/>
    <w:rsid w:val="00132356"/>
    <w:rsid w:val="001323AA"/>
    <w:rsid w:val="0013334D"/>
    <w:rsid w:val="00133D32"/>
    <w:rsid w:val="00135659"/>
    <w:rsid w:val="00135B5B"/>
    <w:rsid w:val="001363FE"/>
    <w:rsid w:val="0013658D"/>
    <w:rsid w:val="0013770A"/>
    <w:rsid w:val="001407A1"/>
    <w:rsid w:val="00140B4D"/>
    <w:rsid w:val="00142047"/>
    <w:rsid w:val="00143068"/>
    <w:rsid w:val="00144441"/>
    <w:rsid w:val="00145B32"/>
    <w:rsid w:val="001468CE"/>
    <w:rsid w:val="001474C1"/>
    <w:rsid w:val="00147780"/>
    <w:rsid w:val="00147B2E"/>
    <w:rsid w:val="00150C8C"/>
    <w:rsid w:val="00151028"/>
    <w:rsid w:val="001512E0"/>
    <w:rsid w:val="00151E60"/>
    <w:rsid w:val="001524BC"/>
    <w:rsid w:val="00153BB1"/>
    <w:rsid w:val="00154269"/>
    <w:rsid w:val="0015513F"/>
    <w:rsid w:val="00155383"/>
    <w:rsid w:val="00156152"/>
    <w:rsid w:val="0015727E"/>
    <w:rsid w:val="001578D7"/>
    <w:rsid w:val="001614AF"/>
    <w:rsid w:val="001614DC"/>
    <w:rsid w:val="00162A9E"/>
    <w:rsid w:val="001632E9"/>
    <w:rsid w:val="00164299"/>
    <w:rsid w:val="00164305"/>
    <w:rsid w:val="00164353"/>
    <w:rsid w:val="00165651"/>
    <w:rsid w:val="00166050"/>
    <w:rsid w:val="00166409"/>
    <w:rsid w:val="00166872"/>
    <w:rsid w:val="00166A3B"/>
    <w:rsid w:val="00167332"/>
    <w:rsid w:val="00167959"/>
    <w:rsid w:val="00170135"/>
    <w:rsid w:val="00170157"/>
    <w:rsid w:val="001738B2"/>
    <w:rsid w:val="00174471"/>
    <w:rsid w:val="00174BAC"/>
    <w:rsid w:val="00174CE2"/>
    <w:rsid w:val="001756EB"/>
    <w:rsid w:val="00175869"/>
    <w:rsid w:val="00176139"/>
    <w:rsid w:val="00176300"/>
    <w:rsid w:val="00176FBD"/>
    <w:rsid w:val="00177216"/>
    <w:rsid w:val="001801DA"/>
    <w:rsid w:val="001823E8"/>
    <w:rsid w:val="00182B98"/>
    <w:rsid w:val="001837FF"/>
    <w:rsid w:val="001839AA"/>
    <w:rsid w:val="001843FD"/>
    <w:rsid w:val="00184EF1"/>
    <w:rsid w:val="001856A4"/>
    <w:rsid w:val="00185D2A"/>
    <w:rsid w:val="00190EAB"/>
    <w:rsid w:val="00190F76"/>
    <w:rsid w:val="00193D35"/>
    <w:rsid w:val="00194D51"/>
    <w:rsid w:val="00195438"/>
    <w:rsid w:val="00195E6E"/>
    <w:rsid w:val="0019687A"/>
    <w:rsid w:val="00196DF0"/>
    <w:rsid w:val="0019752B"/>
    <w:rsid w:val="001A25C0"/>
    <w:rsid w:val="001A2FF5"/>
    <w:rsid w:val="001A3919"/>
    <w:rsid w:val="001A4338"/>
    <w:rsid w:val="001A4563"/>
    <w:rsid w:val="001A45EF"/>
    <w:rsid w:val="001A6969"/>
    <w:rsid w:val="001B19A3"/>
    <w:rsid w:val="001B20A1"/>
    <w:rsid w:val="001B245B"/>
    <w:rsid w:val="001B2CC9"/>
    <w:rsid w:val="001B3BB2"/>
    <w:rsid w:val="001B56BB"/>
    <w:rsid w:val="001B5DB7"/>
    <w:rsid w:val="001B7543"/>
    <w:rsid w:val="001B7715"/>
    <w:rsid w:val="001B7C2B"/>
    <w:rsid w:val="001C09C7"/>
    <w:rsid w:val="001C1D44"/>
    <w:rsid w:val="001C294F"/>
    <w:rsid w:val="001C2A35"/>
    <w:rsid w:val="001C2B62"/>
    <w:rsid w:val="001C309F"/>
    <w:rsid w:val="001C30BF"/>
    <w:rsid w:val="001C32F7"/>
    <w:rsid w:val="001C4EC1"/>
    <w:rsid w:val="001C51DF"/>
    <w:rsid w:val="001C69F2"/>
    <w:rsid w:val="001D0F94"/>
    <w:rsid w:val="001D2288"/>
    <w:rsid w:val="001D2F7D"/>
    <w:rsid w:val="001D4283"/>
    <w:rsid w:val="001D42BF"/>
    <w:rsid w:val="001D5A3D"/>
    <w:rsid w:val="001D64BB"/>
    <w:rsid w:val="001D7A90"/>
    <w:rsid w:val="001E13C6"/>
    <w:rsid w:val="001E1E15"/>
    <w:rsid w:val="001E3030"/>
    <w:rsid w:val="001E32BD"/>
    <w:rsid w:val="001E373C"/>
    <w:rsid w:val="001E4B7D"/>
    <w:rsid w:val="001E4C42"/>
    <w:rsid w:val="001E553D"/>
    <w:rsid w:val="001E5F44"/>
    <w:rsid w:val="001E60C1"/>
    <w:rsid w:val="001E7287"/>
    <w:rsid w:val="001E7E23"/>
    <w:rsid w:val="001F1929"/>
    <w:rsid w:val="001F204A"/>
    <w:rsid w:val="001F32D1"/>
    <w:rsid w:val="001F377B"/>
    <w:rsid w:val="001F383F"/>
    <w:rsid w:val="001F3C68"/>
    <w:rsid w:val="001F4C46"/>
    <w:rsid w:val="001F4EEC"/>
    <w:rsid w:val="001F5083"/>
    <w:rsid w:val="001F5A02"/>
    <w:rsid w:val="001F6463"/>
    <w:rsid w:val="001F787C"/>
    <w:rsid w:val="0020027A"/>
    <w:rsid w:val="00200AD7"/>
    <w:rsid w:val="00200AE3"/>
    <w:rsid w:val="002018AF"/>
    <w:rsid w:val="002019E9"/>
    <w:rsid w:val="00202021"/>
    <w:rsid w:val="002030D5"/>
    <w:rsid w:val="00204011"/>
    <w:rsid w:val="0020451B"/>
    <w:rsid w:val="002045A8"/>
    <w:rsid w:val="00210FED"/>
    <w:rsid w:val="002135E7"/>
    <w:rsid w:val="002136BB"/>
    <w:rsid w:val="002146F4"/>
    <w:rsid w:val="00214A82"/>
    <w:rsid w:val="00215B56"/>
    <w:rsid w:val="002163FF"/>
    <w:rsid w:val="00216CF0"/>
    <w:rsid w:val="00217329"/>
    <w:rsid w:val="00217A71"/>
    <w:rsid w:val="002203A0"/>
    <w:rsid w:val="00220930"/>
    <w:rsid w:val="00220DAD"/>
    <w:rsid w:val="0022112F"/>
    <w:rsid w:val="0022311F"/>
    <w:rsid w:val="0022334A"/>
    <w:rsid w:val="00223806"/>
    <w:rsid w:val="0022558D"/>
    <w:rsid w:val="002255A7"/>
    <w:rsid w:val="00225D33"/>
    <w:rsid w:val="00226D3E"/>
    <w:rsid w:val="00226F1C"/>
    <w:rsid w:val="00227253"/>
    <w:rsid w:val="00230AE7"/>
    <w:rsid w:val="002316F3"/>
    <w:rsid w:val="002335F9"/>
    <w:rsid w:val="002338B1"/>
    <w:rsid w:val="0023479F"/>
    <w:rsid w:val="0023584A"/>
    <w:rsid w:val="00236361"/>
    <w:rsid w:val="00237253"/>
    <w:rsid w:val="00237CFE"/>
    <w:rsid w:val="00237DF5"/>
    <w:rsid w:val="002400E1"/>
    <w:rsid w:val="002416FB"/>
    <w:rsid w:val="00242CD0"/>
    <w:rsid w:val="0024340D"/>
    <w:rsid w:val="002435F1"/>
    <w:rsid w:val="002444D5"/>
    <w:rsid w:val="002447E4"/>
    <w:rsid w:val="00246537"/>
    <w:rsid w:val="00246652"/>
    <w:rsid w:val="00246AB7"/>
    <w:rsid w:val="00246FCF"/>
    <w:rsid w:val="00247925"/>
    <w:rsid w:val="002506FB"/>
    <w:rsid w:val="00250B6D"/>
    <w:rsid w:val="002514D5"/>
    <w:rsid w:val="00251C52"/>
    <w:rsid w:val="00252CCC"/>
    <w:rsid w:val="00253E75"/>
    <w:rsid w:val="0025427A"/>
    <w:rsid w:val="00255A7A"/>
    <w:rsid w:val="00255B46"/>
    <w:rsid w:val="00255D3D"/>
    <w:rsid w:val="002567F8"/>
    <w:rsid w:val="00256C89"/>
    <w:rsid w:val="00256FA2"/>
    <w:rsid w:val="00257007"/>
    <w:rsid w:val="00257861"/>
    <w:rsid w:val="00257E09"/>
    <w:rsid w:val="00260DBF"/>
    <w:rsid w:val="00262644"/>
    <w:rsid w:val="00262E16"/>
    <w:rsid w:val="00262E96"/>
    <w:rsid w:val="00263D4E"/>
    <w:rsid w:val="002647AE"/>
    <w:rsid w:val="0026512E"/>
    <w:rsid w:val="00266481"/>
    <w:rsid w:val="00266C95"/>
    <w:rsid w:val="00266D2E"/>
    <w:rsid w:val="002679CB"/>
    <w:rsid w:val="0027156F"/>
    <w:rsid w:val="002724BE"/>
    <w:rsid w:val="00272925"/>
    <w:rsid w:val="00273C23"/>
    <w:rsid w:val="00273D1C"/>
    <w:rsid w:val="00274002"/>
    <w:rsid w:val="00274F54"/>
    <w:rsid w:val="00275011"/>
    <w:rsid w:val="002755F0"/>
    <w:rsid w:val="0027642A"/>
    <w:rsid w:val="002769B3"/>
    <w:rsid w:val="00276E10"/>
    <w:rsid w:val="00277B16"/>
    <w:rsid w:val="002801C9"/>
    <w:rsid w:val="002804F1"/>
    <w:rsid w:val="002816F8"/>
    <w:rsid w:val="00281C8A"/>
    <w:rsid w:val="00281F2B"/>
    <w:rsid w:val="002841FE"/>
    <w:rsid w:val="002854BA"/>
    <w:rsid w:val="00285D8B"/>
    <w:rsid w:val="00290691"/>
    <w:rsid w:val="00290BBE"/>
    <w:rsid w:val="00290D1C"/>
    <w:rsid w:val="00290E13"/>
    <w:rsid w:val="00291BE2"/>
    <w:rsid w:val="00291D07"/>
    <w:rsid w:val="00292107"/>
    <w:rsid w:val="00292F30"/>
    <w:rsid w:val="00294893"/>
    <w:rsid w:val="00294BD7"/>
    <w:rsid w:val="00294D41"/>
    <w:rsid w:val="00294D9B"/>
    <w:rsid w:val="00294EA2"/>
    <w:rsid w:val="00295C14"/>
    <w:rsid w:val="00296194"/>
    <w:rsid w:val="002972EF"/>
    <w:rsid w:val="00297481"/>
    <w:rsid w:val="0029798B"/>
    <w:rsid w:val="002A02DA"/>
    <w:rsid w:val="002A0594"/>
    <w:rsid w:val="002A0C5A"/>
    <w:rsid w:val="002A1737"/>
    <w:rsid w:val="002A1959"/>
    <w:rsid w:val="002A1E06"/>
    <w:rsid w:val="002A36D8"/>
    <w:rsid w:val="002A74EC"/>
    <w:rsid w:val="002B0066"/>
    <w:rsid w:val="002B0126"/>
    <w:rsid w:val="002B067C"/>
    <w:rsid w:val="002B0AFB"/>
    <w:rsid w:val="002B0B10"/>
    <w:rsid w:val="002B1308"/>
    <w:rsid w:val="002B16B6"/>
    <w:rsid w:val="002B18F8"/>
    <w:rsid w:val="002B3C4A"/>
    <w:rsid w:val="002B4EA8"/>
    <w:rsid w:val="002B5917"/>
    <w:rsid w:val="002B62C4"/>
    <w:rsid w:val="002B7AAD"/>
    <w:rsid w:val="002B7E47"/>
    <w:rsid w:val="002C0F5E"/>
    <w:rsid w:val="002C17BA"/>
    <w:rsid w:val="002C18D9"/>
    <w:rsid w:val="002C1CBD"/>
    <w:rsid w:val="002C2C42"/>
    <w:rsid w:val="002C317A"/>
    <w:rsid w:val="002C32F8"/>
    <w:rsid w:val="002C48A0"/>
    <w:rsid w:val="002C5066"/>
    <w:rsid w:val="002C516D"/>
    <w:rsid w:val="002C6D49"/>
    <w:rsid w:val="002C76A8"/>
    <w:rsid w:val="002C7B2F"/>
    <w:rsid w:val="002D1160"/>
    <w:rsid w:val="002D2D26"/>
    <w:rsid w:val="002D2E7B"/>
    <w:rsid w:val="002D2F2D"/>
    <w:rsid w:val="002D30F2"/>
    <w:rsid w:val="002D33B8"/>
    <w:rsid w:val="002D3464"/>
    <w:rsid w:val="002D3E78"/>
    <w:rsid w:val="002D594C"/>
    <w:rsid w:val="002D699F"/>
    <w:rsid w:val="002D6F4F"/>
    <w:rsid w:val="002D7716"/>
    <w:rsid w:val="002D7C59"/>
    <w:rsid w:val="002E035D"/>
    <w:rsid w:val="002E07B3"/>
    <w:rsid w:val="002E104F"/>
    <w:rsid w:val="002E17D6"/>
    <w:rsid w:val="002E1861"/>
    <w:rsid w:val="002E218E"/>
    <w:rsid w:val="002E3832"/>
    <w:rsid w:val="002E5FDE"/>
    <w:rsid w:val="002E69A7"/>
    <w:rsid w:val="002E6CCE"/>
    <w:rsid w:val="002E6E58"/>
    <w:rsid w:val="002E7924"/>
    <w:rsid w:val="002F0D6A"/>
    <w:rsid w:val="002F1760"/>
    <w:rsid w:val="002F1DB2"/>
    <w:rsid w:val="002F2940"/>
    <w:rsid w:val="002F2D4A"/>
    <w:rsid w:val="002F34EF"/>
    <w:rsid w:val="002F39AC"/>
    <w:rsid w:val="002F3C1A"/>
    <w:rsid w:val="002F3C85"/>
    <w:rsid w:val="002F46E3"/>
    <w:rsid w:val="002F4D22"/>
    <w:rsid w:val="002F4D4D"/>
    <w:rsid w:val="002F4FFD"/>
    <w:rsid w:val="002F5614"/>
    <w:rsid w:val="002F5F64"/>
    <w:rsid w:val="002F618D"/>
    <w:rsid w:val="002F6193"/>
    <w:rsid w:val="002F7843"/>
    <w:rsid w:val="002F7D99"/>
    <w:rsid w:val="00300BCD"/>
    <w:rsid w:val="00302018"/>
    <w:rsid w:val="003037A6"/>
    <w:rsid w:val="00303803"/>
    <w:rsid w:val="00305FBC"/>
    <w:rsid w:val="003062E7"/>
    <w:rsid w:val="00306AE5"/>
    <w:rsid w:val="0031267B"/>
    <w:rsid w:val="0031368B"/>
    <w:rsid w:val="00313D64"/>
    <w:rsid w:val="0031635A"/>
    <w:rsid w:val="003173D7"/>
    <w:rsid w:val="00320800"/>
    <w:rsid w:val="00320B08"/>
    <w:rsid w:val="00322741"/>
    <w:rsid w:val="00322A30"/>
    <w:rsid w:val="00323135"/>
    <w:rsid w:val="0032397A"/>
    <w:rsid w:val="00323CB3"/>
    <w:rsid w:val="003249F6"/>
    <w:rsid w:val="00326243"/>
    <w:rsid w:val="00326D9D"/>
    <w:rsid w:val="00327A33"/>
    <w:rsid w:val="003302F6"/>
    <w:rsid w:val="00330A12"/>
    <w:rsid w:val="00330C07"/>
    <w:rsid w:val="00330D09"/>
    <w:rsid w:val="003316D3"/>
    <w:rsid w:val="0033249D"/>
    <w:rsid w:val="0033319C"/>
    <w:rsid w:val="00333574"/>
    <w:rsid w:val="003339B0"/>
    <w:rsid w:val="0033406E"/>
    <w:rsid w:val="003340B9"/>
    <w:rsid w:val="00334402"/>
    <w:rsid w:val="00334F35"/>
    <w:rsid w:val="0033616B"/>
    <w:rsid w:val="003364B5"/>
    <w:rsid w:val="00340A9E"/>
    <w:rsid w:val="00341850"/>
    <w:rsid w:val="003428F3"/>
    <w:rsid w:val="0034398D"/>
    <w:rsid w:val="00343E28"/>
    <w:rsid w:val="00344E1B"/>
    <w:rsid w:val="0034772F"/>
    <w:rsid w:val="00347829"/>
    <w:rsid w:val="00350C61"/>
    <w:rsid w:val="00351023"/>
    <w:rsid w:val="00351111"/>
    <w:rsid w:val="00351212"/>
    <w:rsid w:val="0035201A"/>
    <w:rsid w:val="003521DE"/>
    <w:rsid w:val="00352824"/>
    <w:rsid w:val="00352A31"/>
    <w:rsid w:val="003533DA"/>
    <w:rsid w:val="0035350F"/>
    <w:rsid w:val="003536DA"/>
    <w:rsid w:val="00354528"/>
    <w:rsid w:val="00354652"/>
    <w:rsid w:val="00354A9C"/>
    <w:rsid w:val="00354CDB"/>
    <w:rsid w:val="00354D02"/>
    <w:rsid w:val="00355036"/>
    <w:rsid w:val="0035555E"/>
    <w:rsid w:val="003567DE"/>
    <w:rsid w:val="0035705C"/>
    <w:rsid w:val="0035758A"/>
    <w:rsid w:val="00357AED"/>
    <w:rsid w:val="00360085"/>
    <w:rsid w:val="00360236"/>
    <w:rsid w:val="00360D3F"/>
    <w:rsid w:val="003611A4"/>
    <w:rsid w:val="00362B33"/>
    <w:rsid w:val="00362D55"/>
    <w:rsid w:val="00364480"/>
    <w:rsid w:val="00365739"/>
    <w:rsid w:val="003666E5"/>
    <w:rsid w:val="003670B2"/>
    <w:rsid w:val="003670CD"/>
    <w:rsid w:val="003711C6"/>
    <w:rsid w:val="00371267"/>
    <w:rsid w:val="003718EB"/>
    <w:rsid w:val="00372456"/>
    <w:rsid w:val="0037376C"/>
    <w:rsid w:val="00374597"/>
    <w:rsid w:val="00374CF5"/>
    <w:rsid w:val="00376D84"/>
    <w:rsid w:val="00376EF6"/>
    <w:rsid w:val="00377D7A"/>
    <w:rsid w:val="003814E4"/>
    <w:rsid w:val="003817B8"/>
    <w:rsid w:val="00381ACD"/>
    <w:rsid w:val="00381F87"/>
    <w:rsid w:val="00382E04"/>
    <w:rsid w:val="00383495"/>
    <w:rsid w:val="003843CC"/>
    <w:rsid w:val="00384645"/>
    <w:rsid w:val="00384FBC"/>
    <w:rsid w:val="00385120"/>
    <w:rsid w:val="003860CF"/>
    <w:rsid w:val="00386DF3"/>
    <w:rsid w:val="003870AB"/>
    <w:rsid w:val="00390EA8"/>
    <w:rsid w:val="00391FC0"/>
    <w:rsid w:val="00392336"/>
    <w:rsid w:val="00392B04"/>
    <w:rsid w:val="00393C5E"/>
    <w:rsid w:val="003943A6"/>
    <w:rsid w:val="00394E5C"/>
    <w:rsid w:val="0039583A"/>
    <w:rsid w:val="00396785"/>
    <w:rsid w:val="00396A10"/>
    <w:rsid w:val="00396A4F"/>
    <w:rsid w:val="003A15D8"/>
    <w:rsid w:val="003A1CE5"/>
    <w:rsid w:val="003A1F7C"/>
    <w:rsid w:val="003A2C1A"/>
    <w:rsid w:val="003A375A"/>
    <w:rsid w:val="003A37F2"/>
    <w:rsid w:val="003A41FA"/>
    <w:rsid w:val="003A518F"/>
    <w:rsid w:val="003A5468"/>
    <w:rsid w:val="003A6306"/>
    <w:rsid w:val="003A6F20"/>
    <w:rsid w:val="003B1F59"/>
    <w:rsid w:val="003B3708"/>
    <w:rsid w:val="003B3B0B"/>
    <w:rsid w:val="003B45CF"/>
    <w:rsid w:val="003B4D9F"/>
    <w:rsid w:val="003B62EC"/>
    <w:rsid w:val="003B6EDE"/>
    <w:rsid w:val="003B6F30"/>
    <w:rsid w:val="003B777A"/>
    <w:rsid w:val="003C0D02"/>
    <w:rsid w:val="003C10FD"/>
    <w:rsid w:val="003C1545"/>
    <w:rsid w:val="003C1772"/>
    <w:rsid w:val="003C1F6A"/>
    <w:rsid w:val="003C2197"/>
    <w:rsid w:val="003C2A5B"/>
    <w:rsid w:val="003C44E9"/>
    <w:rsid w:val="003C51DF"/>
    <w:rsid w:val="003C695B"/>
    <w:rsid w:val="003C6CA8"/>
    <w:rsid w:val="003C70C5"/>
    <w:rsid w:val="003C7194"/>
    <w:rsid w:val="003C75E8"/>
    <w:rsid w:val="003C7642"/>
    <w:rsid w:val="003C7783"/>
    <w:rsid w:val="003C77C5"/>
    <w:rsid w:val="003D0430"/>
    <w:rsid w:val="003D0635"/>
    <w:rsid w:val="003D18E0"/>
    <w:rsid w:val="003D1F0C"/>
    <w:rsid w:val="003D2362"/>
    <w:rsid w:val="003D2AF8"/>
    <w:rsid w:val="003D2BDC"/>
    <w:rsid w:val="003D340B"/>
    <w:rsid w:val="003D34C9"/>
    <w:rsid w:val="003D34F1"/>
    <w:rsid w:val="003D4924"/>
    <w:rsid w:val="003D4F80"/>
    <w:rsid w:val="003D5467"/>
    <w:rsid w:val="003D5824"/>
    <w:rsid w:val="003D5F5E"/>
    <w:rsid w:val="003D604B"/>
    <w:rsid w:val="003D61C0"/>
    <w:rsid w:val="003D6E93"/>
    <w:rsid w:val="003D7180"/>
    <w:rsid w:val="003D7325"/>
    <w:rsid w:val="003D7E2D"/>
    <w:rsid w:val="003E3579"/>
    <w:rsid w:val="003E4148"/>
    <w:rsid w:val="003E4D8C"/>
    <w:rsid w:val="003E4DA6"/>
    <w:rsid w:val="003E4E58"/>
    <w:rsid w:val="003E5552"/>
    <w:rsid w:val="003E58BA"/>
    <w:rsid w:val="003E5EE0"/>
    <w:rsid w:val="003E5F87"/>
    <w:rsid w:val="003E6D3D"/>
    <w:rsid w:val="003E7056"/>
    <w:rsid w:val="003F0A79"/>
    <w:rsid w:val="003F2452"/>
    <w:rsid w:val="003F2C38"/>
    <w:rsid w:val="003F36B8"/>
    <w:rsid w:val="003F3BD3"/>
    <w:rsid w:val="003F4897"/>
    <w:rsid w:val="003F4924"/>
    <w:rsid w:val="003F542F"/>
    <w:rsid w:val="003F5629"/>
    <w:rsid w:val="003F5AE5"/>
    <w:rsid w:val="003F6C66"/>
    <w:rsid w:val="003F7E60"/>
    <w:rsid w:val="004010B7"/>
    <w:rsid w:val="00401640"/>
    <w:rsid w:val="004028B3"/>
    <w:rsid w:val="004031F7"/>
    <w:rsid w:val="00403596"/>
    <w:rsid w:val="00403C04"/>
    <w:rsid w:val="00403F0C"/>
    <w:rsid w:val="00405B2C"/>
    <w:rsid w:val="0040609A"/>
    <w:rsid w:val="004061BE"/>
    <w:rsid w:val="00406316"/>
    <w:rsid w:val="00406849"/>
    <w:rsid w:val="0040685D"/>
    <w:rsid w:val="00406CA2"/>
    <w:rsid w:val="004077EC"/>
    <w:rsid w:val="00407976"/>
    <w:rsid w:val="00410936"/>
    <w:rsid w:val="00411AC2"/>
    <w:rsid w:val="00412BEC"/>
    <w:rsid w:val="00412FC0"/>
    <w:rsid w:val="004142A4"/>
    <w:rsid w:val="00414A2D"/>
    <w:rsid w:val="004157BE"/>
    <w:rsid w:val="00415A77"/>
    <w:rsid w:val="00415FF8"/>
    <w:rsid w:val="004163BE"/>
    <w:rsid w:val="00417799"/>
    <w:rsid w:val="00417AAF"/>
    <w:rsid w:val="004204BD"/>
    <w:rsid w:val="004222EC"/>
    <w:rsid w:val="00425795"/>
    <w:rsid w:val="00426096"/>
    <w:rsid w:val="004313E4"/>
    <w:rsid w:val="004315BC"/>
    <w:rsid w:val="00431958"/>
    <w:rsid w:val="00431EE9"/>
    <w:rsid w:val="004326EC"/>
    <w:rsid w:val="00434132"/>
    <w:rsid w:val="00434A72"/>
    <w:rsid w:val="00435F8E"/>
    <w:rsid w:val="00436B91"/>
    <w:rsid w:val="00436D66"/>
    <w:rsid w:val="00436DC6"/>
    <w:rsid w:val="004371FE"/>
    <w:rsid w:val="004373CF"/>
    <w:rsid w:val="00440C41"/>
    <w:rsid w:val="00440E2E"/>
    <w:rsid w:val="00441168"/>
    <w:rsid w:val="00441D88"/>
    <w:rsid w:val="004421DF"/>
    <w:rsid w:val="00442CB2"/>
    <w:rsid w:val="0044494E"/>
    <w:rsid w:val="0044502A"/>
    <w:rsid w:val="00445C75"/>
    <w:rsid w:val="00446822"/>
    <w:rsid w:val="00446EB2"/>
    <w:rsid w:val="00447303"/>
    <w:rsid w:val="004501D6"/>
    <w:rsid w:val="0045023A"/>
    <w:rsid w:val="00450C48"/>
    <w:rsid w:val="00450FC3"/>
    <w:rsid w:val="00451D53"/>
    <w:rsid w:val="00453049"/>
    <w:rsid w:val="00453D1E"/>
    <w:rsid w:val="00454F44"/>
    <w:rsid w:val="00455B5D"/>
    <w:rsid w:val="004560EC"/>
    <w:rsid w:val="00456325"/>
    <w:rsid w:val="00457F86"/>
    <w:rsid w:val="00460F99"/>
    <w:rsid w:val="004620F3"/>
    <w:rsid w:val="00462A23"/>
    <w:rsid w:val="004639FE"/>
    <w:rsid w:val="00464222"/>
    <w:rsid w:val="00464708"/>
    <w:rsid w:val="00465454"/>
    <w:rsid w:val="00465F5E"/>
    <w:rsid w:val="00466127"/>
    <w:rsid w:val="00466F38"/>
    <w:rsid w:val="00466F64"/>
    <w:rsid w:val="00467DA2"/>
    <w:rsid w:val="00470A21"/>
    <w:rsid w:val="00471425"/>
    <w:rsid w:val="004714E0"/>
    <w:rsid w:val="004715C7"/>
    <w:rsid w:val="00471D7E"/>
    <w:rsid w:val="00472DFE"/>
    <w:rsid w:val="0047312D"/>
    <w:rsid w:val="0047357C"/>
    <w:rsid w:val="004738EC"/>
    <w:rsid w:val="00476999"/>
    <w:rsid w:val="004769C9"/>
    <w:rsid w:val="00476D82"/>
    <w:rsid w:val="004777CF"/>
    <w:rsid w:val="00480E37"/>
    <w:rsid w:val="00481202"/>
    <w:rsid w:val="00481568"/>
    <w:rsid w:val="00481893"/>
    <w:rsid w:val="00481894"/>
    <w:rsid w:val="00482306"/>
    <w:rsid w:val="00482A07"/>
    <w:rsid w:val="00482F0B"/>
    <w:rsid w:val="0048377F"/>
    <w:rsid w:val="00484973"/>
    <w:rsid w:val="00485DE7"/>
    <w:rsid w:val="00486FBD"/>
    <w:rsid w:val="004907B7"/>
    <w:rsid w:val="004916AE"/>
    <w:rsid w:val="00491D9E"/>
    <w:rsid w:val="004921BB"/>
    <w:rsid w:val="00492616"/>
    <w:rsid w:val="00492FE7"/>
    <w:rsid w:val="00494D64"/>
    <w:rsid w:val="0049504E"/>
    <w:rsid w:val="0049604B"/>
    <w:rsid w:val="00496CE1"/>
    <w:rsid w:val="004975A0"/>
    <w:rsid w:val="004A0EEC"/>
    <w:rsid w:val="004A185D"/>
    <w:rsid w:val="004A1D6E"/>
    <w:rsid w:val="004A1F19"/>
    <w:rsid w:val="004A280D"/>
    <w:rsid w:val="004A458B"/>
    <w:rsid w:val="004A4809"/>
    <w:rsid w:val="004A4A6C"/>
    <w:rsid w:val="004A5381"/>
    <w:rsid w:val="004A553D"/>
    <w:rsid w:val="004A61C9"/>
    <w:rsid w:val="004A69CE"/>
    <w:rsid w:val="004A6F49"/>
    <w:rsid w:val="004A6FD2"/>
    <w:rsid w:val="004A7555"/>
    <w:rsid w:val="004B00C2"/>
    <w:rsid w:val="004B07EB"/>
    <w:rsid w:val="004B0E42"/>
    <w:rsid w:val="004B1A65"/>
    <w:rsid w:val="004B20E6"/>
    <w:rsid w:val="004B3348"/>
    <w:rsid w:val="004B51D1"/>
    <w:rsid w:val="004B5A37"/>
    <w:rsid w:val="004B61A5"/>
    <w:rsid w:val="004B6292"/>
    <w:rsid w:val="004B634D"/>
    <w:rsid w:val="004B6CBB"/>
    <w:rsid w:val="004B707D"/>
    <w:rsid w:val="004B7D68"/>
    <w:rsid w:val="004C1607"/>
    <w:rsid w:val="004C1D5C"/>
    <w:rsid w:val="004C20EF"/>
    <w:rsid w:val="004C26E4"/>
    <w:rsid w:val="004C279D"/>
    <w:rsid w:val="004C2A25"/>
    <w:rsid w:val="004C3426"/>
    <w:rsid w:val="004C38EC"/>
    <w:rsid w:val="004C406F"/>
    <w:rsid w:val="004C5562"/>
    <w:rsid w:val="004C637F"/>
    <w:rsid w:val="004C6514"/>
    <w:rsid w:val="004C65AB"/>
    <w:rsid w:val="004C6763"/>
    <w:rsid w:val="004C69C5"/>
    <w:rsid w:val="004C75BC"/>
    <w:rsid w:val="004C7B2B"/>
    <w:rsid w:val="004D0339"/>
    <w:rsid w:val="004D09C3"/>
    <w:rsid w:val="004D0A56"/>
    <w:rsid w:val="004D0E02"/>
    <w:rsid w:val="004D0EF3"/>
    <w:rsid w:val="004D0F9D"/>
    <w:rsid w:val="004D1AD7"/>
    <w:rsid w:val="004D2FB5"/>
    <w:rsid w:val="004D33D6"/>
    <w:rsid w:val="004D3D8C"/>
    <w:rsid w:val="004D4748"/>
    <w:rsid w:val="004D4D2B"/>
    <w:rsid w:val="004D571C"/>
    <w:rsid w:val="004D5F5B"/>
    <w:rsid w:val="004D654B"/>
    <w:rsid w:val="004D7084"/>
    <w:rsid w:val="004D7686"/>
    <w:rsid w:val="004E0269"/>
    <w:rsid w:val="004E18C2"/>
    <w:rsid w:val="004E2117"/>
    <w:rsid w:val="004E2FCE"/>
    <w:rsid w:val="004E4143"/>
    <w:rsid w:val="004E49D7"/>
    <w:rsid w:val="004E55A6"/>
    <w:rsid w:val="004E5A3B"/>
    <w:rsid w:val="004E651C"/>
    <w:rsid w:val="004E68B1"/>
    <w:rsid w:val="004E76CB"/>
    <w:rsid w:val="004E7AF7"/>
    <w:rsid w:val="004F0363"/>
    <w:rsid w:val="004F0BE0"/>
    <w:rsid w:val="004F1932"/>
    <w:rsid w:val="004F2871"/>
    <w:rsid w:val="004F2E3D"/>
    <w:rsid w:val="004F3FEC"/>
    <w:rsid w:val="004F4699"/>
    <w:rsid w:val="004F5CBA"/>
    <w:rsid w:val="004F6285"/>
    <w:rsid w:val="004F7035"/>
    <w:rsid w:val="004F7202"/>
    <w:rsid w:val="004F77AF"/>
    <w:rsid w:val="004F7C5B"/>
    <w:rsid w:val="004F7FE8"/>
    <w:rsid w:val="00500B8F"/>
    <w:rsid w:val="005034AA"/>
    <w:rsid w:val="005038EB"/>
    <w:rsid w:val="00503C92"/>
    <w:rsid w:val="00503F78"/>
    <w:rsid w:val="00505CB5"/>
    <w:rsid w:val="005066BD"/>
    <w:rsid w:val="00506CA1"/>
    <w:rsid w:val="00506F57"/>
    <w:rsid w:val="0050776A"/>
    <w:rsid w:val="00507ECD"/>
    <w:rsid w:val="00510136"/>
    <w:rsid w:val="005104AF"/>
    <w:rsid w:val="0051098D"/>
    <w:rsid w:val="00510D13"/>
    <w:rsid w:val="00510D88"/>
    <w:rsid w:val="00511426"/>
    <w:rsid w:val="00511488"/>
    <w:rsid w:val="00511F41"/>
    <w:rsid w:val="005133DF"/>
    <w:rsid w:val="00513A27"/>
    <w:rsid w:val="0051409F"/>
    <w:rsid w:val="0051537B"/>
    <w:rsid w:val="005154AF"/>
    <w:rsid w:val="005157B0"/>
    <w:rsid w:val="00515C8C"/>
    <w:rsid w:val="0051657E"/>
    <w:rsid w:val="00516A61"/>
    <w:rsid w:val="00517237"/>
    <w:rsid w:val="005208B9"/>
    <w:rsid w:val="00520EAF"/>
    <w:rsid w:val="005223A0"/>
    <w:rsid w:val="00522B2F"/>
    <w:rsid w:val="00523D50"/>
    <w:rsid w:val="00524583"/>
    <w:rsid w:val="00524A8F"/>
    <w:rsid w:val="00524F90"/>
    <w:rsid w:val="0052517F"/>
    <w:rsid w:val="005251C4"/>
    <w:rsid w:val="005269EF"/>
    <w:rsid w:val="00526B4B"/>
    <w:rsid w:val="00526EC7"/>
    <w:rsid w:val="00527B40"/>
    <w:rsid w:val="005301FF"/>
    <w:rsid w:val="005306E5"/>
    <w:rsid w:val="0053083D"/>
    <w:rsid w:val="00531775"/>
    <w:rsid w:val="00531BCB"/>
    <w:rsid w:val="0053207A"/>
    <w:rsid w:val="0053547B"/>
    <w:rsid w:val="005354EB"/>
    <w:rsid w:val="00535D36"/>
    <w:rsid w:val="005405DA"/>
    <w:rsid w:val="00541326"/>
    <w:rsid w:val="00542440"/>
    <w:rsid w:val="0054263D"/>
    <w:rsid w:val="00543979"/>
    <w:rsid w:val="0054484D"/>
    <w:rsid w:val="00547009"/>
    <w:rsid w:val="00547A60"/>
    <w:rsid w:val="00550648"/>
    <w:rsid w:val="00550979"/>
    <w:rsid w:val="005513C3"/>
    <w:rsid w:val="0055154B"/>
    <w:rsid w:val="00551F76"/>
    <w:rsid w:val="00552053"/>
    <w:rsid w:val="00553CD5"/>
    <w:rsid w:val="00553FA7"/>
    <w:rsid w:val="005570E5"/>
    <w:rsid w:val="00561A73"/>
    <w:rsid w:val="00561A9D"/>
    <w:rsid w:val="00561DFB"/>
    <w:rsid w:val="00562CEB"/>
    <w:rsid w:val="00562E3A"/>
    <w:rsid w:val="00563327"/>
    <w:rsid w:val="005646CB"/>
    <w:rsid w:val="00564773"/>
    <w:rsid w:val="0056575B"/>
    <w:rsid w:val="0056586A"/>
    <w:rsid w:val="00565DE4"/>
    <w:rsid w:val="005705B3"/>
    <w:rsid w:val="005706B2"/>
    <w:rsid w:val="0057147E"/>
    <w:rsid w:val="0057196B"/>
    <w:rsid w:val="00572709"/>
    <w:rsid w:val="0057296F"/>
    <w:rsid w:val="0057338E"/>
    <w:rsid w:val="0057370E"/>
    <w:rsid w:val="005739AB"/>
    <w:rsid w:val="005746B8"/>
    <w:rsid w:val="0057510E"/>
    <w:rsid w:val="0057586E"/>
    <w:rsid w:val="005759D1"/>
    <w:rsid w:val="00575A57"/>
    <w:rsid w:val="005769BA"/>
    <w:rsid w:val="00576F3B"/>
    <w:rsid w:val="00577372"/>
    <w:rsid w:val="00577568"/>
    <w:rsid w:val="00580A95"/>
    <w:rsid w:val="00581E94"/>
    <w:rsid w:val="00582446"/>
    <w:rsid w:val="00582AAE"/>
    <w:rsid w:val="00583FBD"/>
    <w:rsid w:val="00585229"/>
    <w:rsid w:val="005853FF"/>
    <w:rsid w:val="00585B4C"/>
    <w:rsid w:val="00585D38"/>
    <w:rsid w:val="00586B0D"/>
    <w:rsid w:val="005919CC"/>
    <w:rsid w:val="00593709"/>
    <w:rsid w:val="0059455B"/>
    <w:rsid w:val="005945B4"/>
    <w:rsid w:val="00595173"/>
    <w:rsid w:val="005958B3"/>
    <w:rsid w:val="005A0223"/>
    <w:rsid w:val="005A0279"/>
    <w:rsid w:val="005A06F6"/>
    <w:rsid w:val="005A0973"/>
    <w:rsid w:val="005A0DF2"/>
    <w:rsid w:val="005A13BB"/>
    <w:rsid w:val="005A1AD9"/>
    <w:rsid w:val="005A1B14"/>
    <w:rsid w:val="005A2077"/>
    <w:rsid w:val="005A2C94"/>
    <w:rsid w:val="005A3164"/>
    <w:rsid w:val="005A3603"/>
    <w:rsid w:val="005A42ED"/>
    <w:rsid w:val="005A561E"/>
    <w:rsid w:val="005A6181"/>
    <w:rsid w:val="005A7991"/>
    <w:rsid w:val="005A7A91"/>
    <w:rsid w:val="005B1BA6"/>
    <w:rsid w:val="005B2452"/>
    <w:rsid w:val="005B323C"/>
    <w:rsid w:val="005B338E"/>
    <w:rsid w:val="005B3F54"/>
    <w:rsid w:val="005B4353"/>
    <w:rsid w:val="005B47BF"/>
    <w:rsid w:val="005B59E3"/>
    <w:rsid w:val="005B613E"/>
    <w:rsid w:val="005B6695"/>
    <w:rsid w:val="005B6698"/>
    <w:rsid w:val="005B6715"/>
    <w:rsid w:val="005B6CD0"/>
    <w:rsid w:val="005B6F38"/>
    <w:rsid w:val="005B701D"/>
    <w:rsid w:val="005B740F"/>
    <w:rsid w:val="005B7C89"/>
    <w:rsid w:val="005B7F12"/>
    <w:rsid w:val="005C026F"/>
    <w:rsid w:val="005C0B35"/>
    <w:rsid w:val="005C0DCA"/>
    <w:rsid w:val="005C1FE4"/>
    <w:rsid w:val="005C23C8"/>
    <w:rsid w:val="005C37D8"/>
    <w:rsid w:val="005C4C34"/>
    <w:rsid w:val="005C5F8B"/>
    <w:rsid w:val="005C625B"/>
    <w:rsid w:val="005C681B"/>
    <w:rsid w:val="005C7E94"/>
    <w:rsid w:val="005D06A2"/>
    <w:rsid w:val="005D0E9D"/>
    <w:rsid w:val="005D146A"/>
    <w:rsid w:val="005D1695"/>
    <w:rsid w:val="005D1744"/>
    <w:rsid w:val="005D207F"/>
    <w:rsid w:val="005D2C4E"/>
    <w:rsid w:val="005D409D"/>
    <w:rsid w:val="005D4537"/>
    <w:rsid w:val="005D4E24"/>
    <w:rsid w:val="005D5885"/>
    <w:rsid w:val="005D5A45"/>
    <w:rsid w:val="005D65C1"/>
    <w:rsid w:val="005D6FE0"/>
    <w:rsid w:val="005D71C6"/>
    <w:rsid w:val="005E0222"/>
    <w:rsid w:val="005E0774"/>
    <w:rsid w:val="005E12CD"/>
    <w:rsid w:val="005E13E5"/>
    <w:rsid w:val="005E2022"/>
    <w:rsid w:val="005E2D09"/>
    <w:rsid w:val="005E30A6"/>
    <w:rsid w:val="005E494A"/>
    <w:rsid w:val="005E4DE8"/>
    <w:rsid w:val="005E5A12"/>
    <w:rsid w:val="005E5C86"/>
    <w:rsid w:val="005E6A98"/>
    <w:rsid w:val="005E6F71"/>
    <w:rsid w:val="005E711D"/>
    <w:rsid w:val="005E7363"/>
    <w:rsid w:val="005E73DF"/>
    <w:rsid w:val="005F1DCD"/>
    <w:rsid w:val="005F2929"/>
    <w:rsid w:val="005F3FFA"/>
    <w:rsid w:val="005F415D"/>
    <w:rsid w:val="005F43A9"/>
    <w:rsid w:val="005F43F4"/>
    <w:rsid w:val="005F44A0"/>
    <w:rsid w:val="005F5D8F"/>
    <w:rsid w:val="005F5FFD"/>
    <w:rsid w:val="005F6D5F"/>
    <w:rsid w:val="0060006E"/>
    <w:rsid w:val="006004A7"/>
    <w:rsid w:val="006007B2"/>
    <w:rsid w:val="0060128D"/>
    <w:rsid w:val="00601529"/>
    <w:rsid w:val="006015CA"/>
    <w:rsid w:val="006016FC"/>
    <w:rsid w:val="00602C05"/>
    <w:rsid w:val="00604CB2"/>
    <w:rsid w:val="00605E80"/>
    <w:rsid w:val="006067B0"/>
    <w:rsid w:val="006074FC"/>
    <w:rsid w:val="0061011B"/>
    <w:rsid w:val="00610CDB"/>
    <w:rsid w:val="00610F3B"/>
    <w:rsid w:val="0061258F"/>
    <w:rsid w:val="0061273F"/>
    <w:rsid w:val="0061404A"/>
    <w:rsid w:val="00614FD0"/>
    <w:rsid w:val="00615615"/>
    <w:rsid w:val="006156A0"/>
    <w:rsid w:val="00616914"/>
    <w:rsid w:val="00616B3A"/>
    <w:rsid w:val="00616D0D"/>
    <w:rsid w:val="0062004B"/>
    <w:rsid w:val="006201C7"/>
    <w:rsid w:val="0062044A"/>
    <w:rsid w:val="00620A69"/>
    <w:rsid w:val="00621864"/>
    <w:rsid w:val="0062234B"/>
    <w:rsid w:val="006232E1"/>
    <w:rsid w:val="006251A6"/>
    <w:rsid w:val="006253F1"/>
    <w:rsid w:val="00626431"/>
    <w:rsid w:val="00627842"/>
    <w:rsid w:val="00627D16"/>
    <w:rsid w:val="00630312"/>
    <w:rsid w:val="00630BE4"/>
    <w:rsid w:val="00631786"/>
    <w:rsid w:val="00632237"/>
    <w:rsid w:val="00632735"/>
    <w:rsid w:val="00632A01"/>
    <w:rsid w:val="0063326F"/>
    <w:rsid w:val="00633B41"/>
    <w:rsid w:val="00633E5F"/>
    <w:rsid w:val="00634460"/>
    <w:rsid w:val="00634B4D"/>
    <w:rsid w:val="00635364"/>
    <w:rsid w:val="0063678E"/>
    <w:rsid w:val="006369B3"/>
    <w:rsid w:val="006373CA"/>
    <w:rsid w:val="00640A65"/>
    <w:rsid w:val="00640ACA"/>
    <w:rsid w:val="006443E7"/>
    <w:rsid w:val="0064495B"/>
    <w:rsid w:val="006449D9"/>
    <w:rsid w:val="00645451"/>
    <w:rsid w:val="00645C23"/>
    <w:rsid w:val="00646975"/>
    <w:rsid w:val="006502B1"/>
    <w:rsid w:val="00650A6A"/>
    <w:rsid w:val="0065325A"/>
    <w:rsid w:val="0065465D"/>
    <w:rsid w:val="006550D7"/>
    <w:rsid w:val="00656D53"/>
    <w:rsid w:val="00660213"/>
    <w:rsid w:val="0066450A"/>
    <w:rsid w:val="006645F0"/>
    <w:rsid w:val="006649E9"/>
    <w:rsid w:val="00665723"/>
    <w:rsid w:val="00665B76"/>
    <w:rsid w:val="00665EF3"/>
    <w:rsid w:val="006663D6"/>
    <w:rsid w:val="006666E7"/>
    <w:rsid w:val="00667DC6"/>
    <w:rsid w:val="0067043F"/>
    <w:rsid w:val="00674224"/>
    <w:rsid w:val="0067424B"/>
    <w:rsid w:val="00675B8D"/>
    <w:rsid w:val="0067734E"/>
    <w:rsid w:val="00677CA6"/>
    <w:rsid w:val="00677D42"/>
    <w:rsid w:val="0068029A"/>
    <w:rsid w:val="00680876"/>
    <w:rsid w:val="00681B2E"/>
    <w:rsid w:val="006829E3"/>
    <w:rsid w:val="00682FE5"/>
    <w:rsid w:val="00683E5A"/>
    <w:rsid w:val="00684799"/>
    <w:rsid w:val="00684AD5"/>
    <w:rsid w:val="006851DF"/>
    <w:rsid w:val="00685336"/>
    <w:rsid w:val="00686006"/>
    <w:rsid w:val="0068644A"/>
    <w:rsid w:val="006877E8"/>
    <w:rsid w:val="00690B9D"/>
    <w:rsid w:val="00691264"/>
    <w:rsid w:val="006913A5"/>
    <w:rsid w:val="00691772"/>
    <w:rsid w:val="00691D6E"/>
    <w:rsid w:val="0069277C"/>
    <w:rsid w:val="00693B7E"/>
    <w:rsid w:val="006954A9"/>
    <w:rsid w:val="00695E2B"/>
    <w:rsid w:val="00697238"/>
    <w:rsid w:val="006A03F3"/>
    <w:rsid w:val="006A0656"/>
    <w:rsid w:val="006A0BDE"/>
    <w:rsid w:val="006A0C2A"/>
    <w:rsid w:val="006A14EC"/>
    <w:rsid w:val="006A2307"/>
    <w:rsid w:val="006A48F6"/>
    <w:rsid w:val="006A5666"/>
    <w:rsid w:val="006A633B"/>
    <w:rsid w:val="006A63A4"/>
    <w:rsid w:val="006A6ACD"/>
    <w:rsid w:val="006A7186"/>
    <w:rsid w:val="006B026F"/>
    <w:rsid w:val="006B0582"/>
    <w:rsid w:val="006B0C63"/>
    <w:rsid w:val="006B263A"/>
    <w:rsid w:val="006B27F2"/>
    <w:rsid w:val="006B2B7A"/>
    <w:rsid w:val="006B2ED4"/>
    <w:rsid w:val="006B3906"/>
    <w:rsid w:val="006B398E"/>
    <w:rsid w:val="006B4E23"/>
    <w:rsid w:val="006B4FAF"/>
    <w:rsid w:val="006B5336"/>
    <w:rsid w:val="006B5F2A"/>
    <w:rsid w:val="006B6643"/>
    <w:rsid w:val="006B68AD"/>
    <w:rsid w:val="006B6C55"/>
    <w:rsid w:val="006B7845"/>
    <w:rsid w:val="006B7C97"/>
    <w:rsid w:val="006C0294"/>
    <w:rsid w:val="006C18C0"/>
    <w:rsid w:val="006C22A8"/>
    <w:rsid w:val="006C22B0"/>
    <w:rsid w:val="006C237D"/>
    <w:rsid w:val="006C23BF"/>
    <w:rsid w:val="006C24B6"/>
    <w:rsid w:val="006C347B"/>
    <w:rsid w:val="006C373F"/>
    <w:rsid w:val="006C37BE"/>
    <w:rsid w:val="006C39F6"/>
    <w:rsid w:val="006C3A6F"/>
    <w:rsid w:val="006C411A"/>
    <w:rsid w:val="006C56C1"/>
    <w:rsid w:val="006C6D27"/>
    <w:rsid w:val="006C74A5"/>
    <w:rsid w:val="006C769B"/>
    <w:rsid w:val="006C77BC"/>
    <w:rsid w:val="006C7B9B"/>
    <w:rsid w:val="006C7D51"/>
    <w:rsid w:val="006D04E0"/>
    <w:rsid w:val="006D155B"/>
    <w:rsid w:val="006D15C5"/>
    <w:rsid w:val="006D174E"/>
    <w:rsid w:val="006D249A"/>
    <w:rsid w:val="006D3420"/>
    <w:rsid w:val="006D3CEA"/>
    <w:rsid w:val="006D46F3"/>
    <w:rsid w:val="006D4AEF"/>
    <w:rsid w:val="006D4C85"/>
    <w:rsid w:val="006D4D47"/>
    <w:rsid w:val="006D535C"/>
    <w:rsid w:val="006D5CE6"/>
    <w:rsid w:val="006D6763"/>
    <w:rsid w:val="006D7AA6"/>
    <w:rsid w:val="006D7F37"/>
    <w:rsid w:val="006E0085"/>
    <w:rsid w:val="006E04B4"/>
    <w:rsid w:val="006E0DDF"/>
    <w:rsid w:val="006E22B7"/>
    <w:rsid w:val="006E2A92"/>
    <w:rsid w:val="006E3E51"/>
    <w:rsid w:val="006E4C74"/>
    <w:rsid w:val="006E52B1"/>
    <w:rsid w:val="006E5EC0"/>
    <w:rsid w:val="006E744C"/>
    <w:rsid w:val="006E78D3"/>
    <w:rsid w:val="006F07C8"/>
    <w:rsid w:val="006F1365"/>
    <w:rsid w:val="006F1462"/>
    <w:rsid w:val="006F191A"/>
    <w:rsid w:val="006F334C"/>
    <w:rsid w:val="006F4630"/>
    <w:rsid w:val="006F483B"/>
    <w:rsid w:val="006F4F82"/>
    <w:rsid w:val="006F507A"/>
    <w:rsid w:val="006F728D"/>
    <w:rsid w:val="007000CF"/>
    <w:rsid w:val="007000DF"/>
    <w:rsid w:val="00700411"/>
    <w:rsid w:val="00701876"/>
    <w:rsid w:val="00701C11"/>
    <w:rsid w:val="00701F9A"/>
    <w:rsid w:val="00702ACF"/>
    <w:rsid w:val="007032C7"/>
    <w:rsid w:val="00703E7C"/>
    <w:rsid w:val="00704D96"/>
    <w:rsid w:val="00705858"/>
    <w:rsid w:val="0070631D"/>
    <w:rsid w:val="0070634B"/>
    <w:rsid w:val="00706483"/>
    <w:rsid w:val="0070676A"/>
    <w:rsid w:val="0070695C"/>
    <w:rsid w:val="00707B5B"/>
    <w:rsid w:val="00710C2B"/>
    <w:rsid w:val="007115C8"/>
    <w:rsid w:val="00712BD1"/>
    <w:rsid w:val="00715BD1"/>
    <w:rsid w:val="00716386"/>
    <w:rsid w:val="0071655E"/>
    <w:rsid w:val="00716ADB"/>
    <w:rsid w:val="00716B0D"/>
    <w:rsid w:val="00722832"/>
    <w:rsid w:val="00723568"/>
    <w:rsid w:val="0072415A"/>
    <w:rsid w:val="00724CDC"/>
    <w:rsid w:val="00725156"/>
    <w:rsid w:val="00725B5F"/>
    <w:rsid w:val="007264EE"/>
    <w:rsid w:val="00726B1D"/>
    <w:rsid w:val="007329D1"/>
    <w:rsid w:val="00732FC4"/>
    <w:rsid w:val="00733320"/>
    <w:rsid w:val="0073547B"/>
    <w:rsid w:val="00736F68"/>
    <w:rsid w:val="007415E1"/>
    <w:rsid w:val="00741FB6"/>
    <w:rsid w:val="00742190"/>
    <w:rsid w:val="00742D94"/>
    <w:rsid w:val="0074342C"/>
    <w:rsid w:val="007443C4"/>
    <w:rsid w:val="00744495"/>
    <w:rsid w:val="007444BB"/>
    <w:rsid w:val="007450ED"/>
    <w:rsid w:val="0074571D"/>
    <w:rsid w:val="007462DD"/>
    <w:rsid w:val="00747186"/>
    <w:rsid w:val="00750449"/>
    <w:rsid w:val="00751CB5"/>
    <w:rsid w:val="00752160"/>
    <w:rsid w:val="0075290F"/>
    <w:rsid w:val="00753395"/>
    <w:rsid w:val="0075408C"/>
    <w:rsid w:val="00754C68"/>
    <w:rsid w:val="0075519A"/>
    <w:rsid w:val="007554D3"/>
    <w:rsid w:val="00755927"/>
    <w:rsid w:val="00756474"/>
    <w:rsid w:val="00756E76"/>
    <w:rsid w:val="0076032F"/>
    <w:rsid w:val="00761430"/>
    <w:rsid w:val="00762955"/>
    <w:rsid w:val="007630A6"/>
    <w:rsid w:val="00763FE0"/>
    <w:rsid w:val="00764C74"/>
    <w:rsid w:val="00764D78"/>
    <w:rsid w:val="0076616B"/>
    <w:rsid w:val="0076788E"/>
    <w:rsid w:val="00767D4F"/>
    <w:rsid w:val="0077019B"/>
    <w:rsid w:val="0077154C"/>
    <w:rsid w:val="00772F36"/>
    <w:rsid w:val="007735D1"/>
    <w:rsid w:val="007743B8"/>
    <w:rsid w:val="007752EA"/>
    <w:rsid w:val="00775A73"/>
    <w:rsid w:val="007761A9"/>
    <w:rsid w:val="0077632F"/>
    <w:rsid w:val="00776844"/>
    <w:rsid w:val="00776B0F"/>
    <w:rsid w:val="00776E05"/>
    <w:rsid w:val="00777584"/>
    <w:rsid w:val="0078008D"/>
    <w:rsid w:val="0078090E"/>
    <w:rsid w:val="007809D5"/>
    <w:rsid w:val="00781079"/>
    <w:rsid w:val="00782049"/>
    <w:rsid w:val="007821D8"/>
    <w:rsid w:val="00782219"/>
    <w:rsid w:val="0078255B"/>
    <w:rsid w:val="00782A75"/>
    <w:rsid w:val="00783B67"/>
    <w:rsid w:val="00783BB6"/>
    <w:rsid w:val="00783CB1"/>
    <w:rsid w:val="0078442C"/>
    <w:rsid w:val="00785DDA"/>
    <w:rsid w:val="00785EA1"/>
    <w:rsid w:val="00786A35"/>
    <w:rsid w:val="007875DA"/>
    <w:rsid w:val="00787E50"/>
    <w:rsid w:val="00787E71"/>
    <w:rsid w:val="007905C2"/>
    <w:rsid w:val="007915B1"/>
    <w:rsid w:val="00792171"/>
    <w:rsid w:val="00794903"/>
    <w:rsid w:val="00794D59"/>
    <w:rsid w:val="00795453"/>
    <w:rsid w:val="00796874"/>
    <w:rsid w:val="007968F7"/>
    <w:rsid w:val="0079730C"/>
    <w:rsid w:val="00797EB0"/>
    <w:rsid w:val="007A0C4A"/>
    <w:rsid w:val="007A0D33"/>
    <w:rsid w:val="007A1306"/>
    <w:rsid w:val="007A1ACE"/>
    <w:rsid w:val="007A23B1"/>
    <w:rsid w:val="007A3A4E"/>
    <w:rsid w:val="007A411D"/>
    <w:rsid w:val="007A53BF"/>
    <w:rsid w:val="007A5ACB"/>
    <w:rsid w:val="007A6381"/>
    <w:rsid w:val="007A6A4D"/>
    <w:rsid w:val="007A717A"/>
    <w:rsid w:val="007B0852"/>
    <w:rsid w:val="007B1C2D"/>
    <w:rsid w:val="007B1C39"/>
    <w:rsid w:val="007B2982"/>
    <w:rsid w:val="007B3A6E"/>
    <w:rsid w:val="007B5E6F"/>
    <w:rsid w:val="007B650B"/>
    <w:rsid w:val="007C02A5"/>
    <w:rsid w:val="007C0D85"/>
    <w:rsid w:val="007C1DA7"/>
    <w:rsid w:val="007C2319"/>
    <w:rsid w:val="007C29D7"/>
    <w:rsid w:val="007C2AA5"/>
    <w:rsid w:val="007C34FE"/>
    <w:rsid w:val="007C4266"/>
    <w:rsid w:val="007C48EB"/>
    <w:rsid w:val="007C5470"/>
    <w:rsid w:val="007C5602"/>
    <w:rsid w:val="007C5E22"/>
    <w:rsid w:val="007C6566"/>
    <w:rsid w:val="007C7517"/>
    <w:rsid w:val="007C7D37"/>
    <w:rsid w:val="007D017A"/>
    <w:rsid w:val="007D08A0"/>
    <w:rsid w:val="007D1A70"/>
    <w:rsid w:val="007D22BF"/>
    <w:rsid w:val="007D239A"/>
    <w:rsid w:val="007D2669"/>
    <w:rsid w:val="007D30C4"/>
    <w:rsid w:val="007D32DF"/>
    <w:rsid w:val="007D419A"/>
    <w:rsid w:val="007D41D0"/>
    <w:rsid w:val="007D4C4D"/>
    <w:rsid w:val="007D607D"/>
    <w:rsid w:val="007D656A"/>
    <w:rsid w:val="007D6FB7"/>
    <w:rsid w:val="007D78AD"/>
    <w:rsid w:val="007E126E"/>
    <w:rsid w:val="007E1968"/>
    <w:rsid w:val="007E21E8"/>
    <w:rsid w:val="007E24C1"/>
    <w:rsid w:val="007E3983"/>
    <w:rsid w:val="007E43BD"/>
    <w:rsid w:val="007E469D"/>
    <w:rsid w:val="007E6237"/>
    <w:rsid w:val="007E692E"/>
    <w:rsid w:val="007E6B9E"/>
    <w:rsid w:val="007F0669"/>
    <w:rsid w:val="007F0AD7"/>
    <w:rsid w:val="007F0CDB"/>
    <w:rsid w:val="007F0F2A"/>
    <w:rsid w:val="007F12ED"/>
    <w:rsid w:val="007F194B"/>
    <w:rsid w:val="007F1E2E"/>
    <w:rsid w:val="007F2030"/>
    <w:rsid w:val="007F2F04"/>
    <w:rsid w:val="007F3BAE"/>
    <w:rsid w:val="007F48F6"/>
    <w:rsid w:val="007F5083"/>
    <w:rsid w:val="007F51A4"/>
    <w:rsid w:val="007F5D4A"/>
    <w:rsid w:val="007F617B"/>
    <w:rsid w:val="007F6C07"/>
    <w:rsid w:val="0080008C"/>
    <w:rsid w:val="00800C17"/>
    <w:rsid w:val="00800D79"/>
    <w:rsid w:val="008016AB"/>
    <w:rsid w:val="008037C6"/>
    <w:rsid w:val="00804477"/>
    <w:rsid w:val="008046F7"/>
    <w:rsid w:val="00806A12"/>
    <w:rsid w:val="00807BCE"/>
    <w:rsid w:val="00807C52"/>
    <w:rsid w:val="0081020B"/>
    <w:rsid w:val="00810F99"/>
    <w:rsid w:val="00812305"/>
    <w:rsid w:val="00812F2B"/>
    <w:rsid w:val="00813828"/>
    <w:rsid w:val="0081459A"/>
    <w:rsid w:val="00814B10"/>
    <w:rsid w:val="008155BC"/>
    <w:rsid w:val="00815B67"/>
    <w:rsid w:val="00815CD6"/>
    <w:rsid w:val="00815DCD"/>
    <w:rsid w:val="00816446"/>
    <w:rsid w:val="008168D7"/>
    <w:rsid w:val="0081791F"/>
    <w:rsid w:val="00817CE4"/>
    <w:rsid w:val="00820F03"/>
    <w:rsid w:val="00821B4F"/>
    <w:rsid w:val="00821F30"/>
    <w:rsid w:val="00822DDB"/>
    <w:rsid w:val="00823AE5"/>
    <w:rsid w:val="00824353"/>
    <w:rsid w:val="008250F1"/>
    <w:rsid w:val="00825895"/>
    <w:rsid w:val="00825AB2"/>
    <w:rsid w:val="008272F4"/>
    <w:rsid w:val="00830C23"/>
    <w:rsid w:val="00831192"/>
    <w:rsid w:val="00831472"/>
    <w:rsid w:val="00832738"/>
    <w:rsid w:val="00832A74"/>
    <w:rsid w:val="008344EF"/>
    <w:rsid w:val="008345B4"/>
    <w:rsid w:val="00834899"/>
    <w:rsid w:val="00836D22"/>
    <w:rsid w:val="008408D2"/>
    <w:rsid w:val="00841687"/>
    <w:rsid w:val="00841F06"/>
    <w:rsid w:val="00842253"/>
    <w:rsid w:val="008422C5"/>
    <w:rsid w:val="00842E9F"/>
    <w:rsid w:val="00842F8B"/>
    <w:rsid w:val="00843910"/>
    <w:rsid w:val="00843A8D"/>
    <w:rsid w:val="00845563"/>
    <w:rsid w:val="0084566A"/>
    <w:rsid w:val="008457E2"/>
    <w:rsid w:val="00846F19"/>
    <w:rsid w:val="0084759B"/>
    <w:rsid w:val="00847991"/>
    <w:rsid w:val="00847D87"/>
    <w:rsid w:val="00847FAB"/>
    <w:rsid w:val="008511AC"/>
    <w:rsid w:val="0085136A"/>
    <w:rsid w:val="008528FC"/>
    <w:rsid w:val="00852D4E"/>
    <w:rsid w:val="0085366E"/>
    <w:rsid w:val="008537EA"/>
    <w:rsid w:val="00854477"/>
    <w:rsid w:val="00854D28"/>
    <w:rsid w:val="0085553B"/>
    <w:rsid w:val="00855756"/>
    <w:rsid w:val="00855B88"/>
    <w:rsid w:val="008563FB"/>
    <w:rsid w:val="00856E38"/>
    <w:rsid w:val="0086064B"/>
    <w:rsid w:val="008606AF"/>
    <w:rsid w:val="0086104F"/>
    <w:rsid w:val="008612D1"/>
    <w:rsid w:val="008613A1"/>
    <w:rsid w:val="0086163F"/>
    <w:rsid w:val="00861B2B"/>
    <w:rsid w:val="00861C61"/>
    <w:rsid w:val="008628FE"/>
    <w:rsid w:val="00863135"/>
    <w:rsid w:val="0086390D"/>
    <w:rsid w:val="0086460B"/>
    <w:rsid w:val="008670DF"/>
    <w:rsid w:val="0086711C"/>
    <w:rsid w:val="00870B0B"/>
    <w:rsid w:val="00870F7A"/>
    <w:rsid w:val="008710A0"/>
    <w:rsid w:val="008710BB"/>
    <w:rsid w:val="00871B27"/>
    <w:rsid w:val="00872088"/>
    <w:rsid w:val="00872253"/>
    <w:rsid w:val="00872FAE"/>
    <w:rsid w:val="00874196"/>
    <w:rsid w:val="008743A1"/>
    <w:rsid w:val="00875010"/>
    <w:rsid w:val="0087511E"/>
    <w:rsid w:val="008758EE"/>
    <w:rsid w:val="00876D62"/>
    <w:rsid w:val="00880E85"/>
    <w:rsid w:val="008812C9"/>
    <w:rsid w:val="00881667"/>
    <w:rsid w:val="00881CD4"/>
    <w:rsid w:val="0088371C"/>
    <w:rsid w:val="008841E4"/>
    <w:rsid w:val="008842CC"/>
    <w:rsid w:val="00884726"/>
    <w:rsid w:val="00884C3C"/>
    <w:rsid w:val="00884C64"/>
    <w:rsid w:val="00886552"/>
    <w:rsid w:val="008867B1"/>
    <w:rsid w:val="00886C97"/>
    <w:rsid w:val="00886DE7"/>
    <w:rsid w:val="008870DE"/>
    <w:rsid w:val="008874AF"/>
    <w:rsid w:val="008906EB"/>
    <w:rsid w:val="00890890"/>
    <w:rsid w:val="008926CB"/>
    <w:rsid w:val="008930F6"/>
    <w:rsid w:val="00893CA6"/>
    <w:rsid w:val="00894075"/>
    <w:rsid w:val="0089465C"/>
    <w:rsid w:val="008952F9"/>
    <w:rsid w:val="00895FF8"/>
    <w:rsid w:val="00896162"/>
    <w:rsid w:val="00897400"/>
    <w:rsid w:val="0089772F"/>
    <w:rsid w:val="008A023B"/>
    <w:rsid w:val="008A0491"/>
    <w:rsid w:val="008A090F"/>
    <w:rsid w:val="008A0D1C"/>
    <w:rsid w:val="008A1C07"/>
    <w:rsid w:val="008A2AD8"/>
    <w:rsid w:val="008A323A"/>
    <w:rsid w:val="008A39EA"/>
    <w:rsid w:val="008A41DC"/>
    <w:rsid w:val="008A4605"/>
    <w:rsid w:val="008A482E"/>
    <w:rsid w:val="008A4D30"/>
    <w:rsid w:val="008A5578"/>
    <w:rsid w:val="008A6B01"/>
    <w:rsid w:val="008A7330"/>
    <w:rsid w:val="008A7DC5"/>
    <w:rsid w:val="008A7F20"/>
    <w:rsid w:val="008B066B"/>
    <w:rsid w:val="008B0868"/>
    <w:rsid w:val="008B0EF7"/>
    <w:rsid w:val="008B11C9"/>
    <w:rsid w:val="008B11D7"/>
    <w:rsid w:val="008B12F1"/>
    <w:rsid w:val="008B1EF6"/>
    <w:rsid w:val="008B2141"/>
    <w:rsid w:val="008B230A"/>
    <w:rsid w:val="008B3347"/>
    <w:rsid w:val="008B363A"/>
    <w:rsid w:val="008B387B"/>
    <w:rsid w:val="008B3A60"/>
    <w:rsid w:val="008B429B"/>
    <w:rsid w:val="008B5210"/>
    <w:rsid w:val="008C0D2A"/>
    <w:rsid w:val="008C1488"/>
    <w:rsid w:val="008C1FCE"/>
    <w:rsid w:val="008C2C6F"/>
    <w:rsid w:val="008C3362"/>
    <w:rsid w:val="008C40DE"/>
    <w:rsid w:val="008C4165"/>
    <w:rsid w:val="008C4406"/>
    <w:rsid w:val="008C47A5"/>
    <w:rsid w:val="008C4FE6"/>
    <w:rsid w:val="008C544A"/>
    <w:rsid w:val="008C5866"/>
    <w:rsid w:val="008C6415"/>
    <w:rsid w:val="008C645F"/>
    <w:rsid w:val="008C6C72"/>
    <w:rsid w:val="008D0007"/>
    <w:rsid w:val="008D0523"/>
    <w:rsid w:val="008D0634"/>
    <w:rsid w:val="008D06AE"/>
    <w:rsid w:val="008D0CBF"/>
    <w:rsid w:val="008D1736"/>
    <w:rsid w:val="008D18DB"/>
    <w:rsid w:val="008D1C2D"/>
    <w:rsid w:val="008D21D7"/>
    <w:rsid w:val="008D27BF"/>
    <w:rsid w:val="008D3885"/>
    <w:rsid w:val="008D3DA1"/>
    <w:rsid w:val="008D3FDD"/>
    <w:rsid w:val="008D45A9"/>
    <w:rsid w:val="008D4A9B"/>
    <w:rsid w:val="008D707C"/>
    <w:rsid w:val="008E1015"/>
    <w:rsid w:val="008E13F9"/>
    <w:rsid w:val="008E3726"/>
    <w:rsid w:val="008E487B"/>
    <w:rsid w:val="008E4886"/>
    <w:rsid w:val="008E4998"/>
    <w:rsid w:val="008E4C83"/>
    <w:rsid w:val="008E5126"/>
    <w:rsid w:val="008E5A1F"/>
    <w:rsid w:val="008E5BBA"/>
    <w:rsid w:val="008F177D"/>
    <w:rsid w:val="008F1915"/>
    <w:rsid w:val="008F1AE7"/>
    <w:rsid w:val="008F3432"/>
    <w:rsid w:val="008F3AA6"/>
    <w:rsid w:val="008F4063"/>
    <w:rsid w:val="008F4E61"/>
    <w:rsid w:val="008F5525"/>
    <w:rsid w:val="008F62C4"/>
    <w:rsid w:val="008F67C1"/>
    <w:rsid w:val="008F6D5F"/>
    <w:rsid w:val="008F6F51"/>
    <w:rsid w:val="00900329"/>
    <w:rsid w:val="00901307"/>
    <w:rsid w:val="0090156F"/>
    <w:rsid w:val="00901A82"/>
    <w:rsid w:val="00902497"/>
    <w:rsid w:val="00903805"/>
    <w:rsid w:val="0090397D"/>
    <w:rsid w:val="00904057"/>
    <w:rsid w:val="00904623"/>
    <w:rsid w:val="009048B6"/>
    <w:rsid w:val="00904BCA"/>
    <w:rsid w:val="00906107"/>
    <w:rsid w:val="0090638C"/>
    <w:rsid w:val="00906398"/>
    <w:rsid w:val="00906E98"/>
    <w:rsid w:val="00907C2F"/>
    <w:rsid w:val="00910147"/>
    <w:rsid w:val="00911049"/>
    <w:rsid w:val="00911328"/>
    <w:rsid w:val="00911683"/>
    <w:rsid w:val="009124FF"/>
    <w:rsid w:val="009125AD"/>
    <w:rsid w:val="00912BBB"/>
    <w:rsid w:val="0091378D"/>
    <w:rsid w:val="00914C1B"/>
    <w:rsid w:val="009156C1"/>
    <w:rsid w:val="009164D0"/>
    <w:rsid w:val="0091706E"/>
    <w:rsid w:val="009176B4"/>
    <w:rsid w:val="00920F23"/>
    <w:rsid w:val="0092266B"/>
    <w:rsid w:val="0092299E"/>
    <w:rsid w:val="0092330D"/>
    <w:rsid w:val="00925A64"/>
    <w:rsid w:val="00926A62"/>
    <w:rsid w:val="00927095"/>
    <w:rsid w:val="009275A6"/>
    <w:rsid w:val="009277F5"/>
    <w:rsid w:val="009278D7"/>
    <w:rsid w:val="00927932"/>
    <w:rsid w:val="00930319"/>
    <w:rsid w:val="009306D2"/>
    <w:rsid w:val="00930AAA"/>
    <w:rsid w:val="00930EA2"/>
    <w:rsid w:val="00931590"/>
    <w:rsid w:val="0093355E"/>
    <w:rsid w:val="00933A3C"/>
    <w:rsid w:val="00936168"/>
    <w:rsid w:val="00936274"/>
    <w:rsid w:val="0093660A"/>
    <w:rsid w:val="00936794"/>
    <w:rsid w:val="00936ED7"/>
    <w:rsid w:val="00937453"/>
    <w:rsid w:val="00937C6C"/>
    <w:rsid w:val="0094232B"/>
    <w:rsid w:val="00945F2B"/>
    <w:rsid w:val="0094608D"/>
    <w:rsid w:val="00947F8B"/>
    <w:rsid w:val="009500AF"/>
    <w:rsid w:val="00950700"/>
    <w:rsid w:val="00950F1A"/>
    <w:rsid w:val="00951306"/>
    <w:rsid w:val="00951D71"/>
    <w:rsid w:val="00952EF0"/>
    <w:rsid w:val="009537D9"/>
    <w:rsid w:val="00955C78"/>
    <w:rsid w:val="00957944"/>
    <w:rsid w:val="00960593"/>
    <w:rsid w:val="009605B0"/>
    <w:rsid w:val="0096211D"/>
    <w:rsid w:val="00962F0B"/>
    <w:rsid w:val="0096315E"/>
    <w:rsid w:val="0096530E"/>
    <w:rsid w:val="00966CF8"/>
    <w:rsid w:val="00967102"/>
    <w:rsid w:val="0097135D"/>
    <w:rsid w:val="009713F5"/>
    <w:rsid w:val="009714CC"/>
    <w:rsid w:val="00972E13"/>
    <w:rsid w:val="00973849"/>
    <w:rsid w:val="009739A9"/>
    <w:rsid w:val="00974302"/>
    <w:rsid w:val="009743BB"/>
    <w:rsid w:val="00974BF5"/>
    <w:rsid w:val="009756A2"/>
    <w:rsid w:val="00975773"/>
    <w:rsid w:val="0097588B"/>
    <w:rsid w:val="00976271"/>
    <w:rsid w:val="0097718A"/>
    <w:rsid w:val="00977B23"/>
    <w:rsid w:val="00977F30"/>
    <w:rsid w:val="00980059"/>
    <w:rsid w:val="009803C8"/>
    <w:rsid w:val="00981D3D"/>
    <w:rsid w:val="009832F6"/>
    <w:rsid w:val="0098349C"/>
    <w:rsid w:val="00983D72"/>
    <w:rsid w:val="00984D49"/>
    <w:rsid w:val="00984FFF"/>
    <w:rsid w:val="0098534E"/>
    <w:rsid w:val="00986238"/>
    <w:rsid w:val="009866F1"/>
    <w:rsid w:val="0098684C"/>
    <w:rsid w:val="00986B02"/>
    <w:rsid w:val="00986BCF"/>
    <w:rsid w:val="00986F5B"/>
    <w:rsid w:val="009873EA"/>
    <w:rsid w:val="00987C82"/>
    <w:rsid w:val="00987CBD"/>
    <w:rsid w:val="00987D2D"/>
    <w:rsid w:val="00990BD5"/>
    <w:rsid w:val="00990F6C"/>
    <w:rsid w:val="0099251E"/>
    <w:rsid w:val="0099276C"/>
    <w:rsid w:val="00992BBB"/>
    <w:rsid w:val="00992C5B"/>
    <w:rsid w:val="009939A8"/>
    <w:rsid w:val="009939C2"/>
    <w:rsid w:val="00994916"/>
    <w:rsid w:val="0099493E"/>
    <w:rsid w:val="00995355"/>
    <w:rsid w:val="00996C36"/>
    <w:rsid w:val="009A00E5"/>
    <w:rsid w:val="009A027F"/>
    <w:rsid w:val="009A0414"/>
    <w:rsid w:val="009A0648"/>
    <w:rsid w:val="009A0DFE"/>
    <w:rsid w:val="009A29E1"/>
    <w:rsid w:val="009A2D9E"/>
    <w:rsid w:val="009A4F75"/>
    <w:rsid w:val="009A6B02"/>
    <w:rsid w:val="009A7F85"/>
    <w:rsid w:val="009B145E"/>
    <w:rsid w:val="009B355D"/>
    <w:rsid w:val="009B3622"/>
    <w:rsid w:val="009B42B4"/>
    <w:rsid w:val="009B53CC"/>
    <w:rsid w:val="009B55A1"/>
    <w:rsid w:val="009B597C"/>
    <w:rsid w:val="009B5E35"/>
    <w:rsid w:val="009B7C52"/>
    <w:rsid w:val="009B7E18"/>
    <w:rsid w:val="009C1619"/>
    <w:rsid w:val="009C1A4A"/>
    <w:rsid w:val="009C1B5D"/>
    <w:rsid w:val="009C20CA"/>
    <w:rsid w:val="009C330A"/>
    <w:rsid w:val="009C35BD"/>
    <w:rsid w:val="009C546D"/>
    <w:rsid w:val="009C56DF"/>
    <w:rsid w:val="009C5ACD"/>
    <w:rsid w:val="009C5F7D"/>
    <w:rsid w:val="009C6D9A"/>
    <w:rsid w:val="009C7061"/>
    <w:rsid w:val="009C7326"/>
    <w:rsid w:val="009C78C5"/>
    <w:rsid w:val="009D009A"/>
    <w:rsid w:val="009D1543"/>
    <w:rsid w:val="009D4B20"/>
    <w:rsid w:val="009D4C14"/>
    <w:rsid w:val="009D5DBF"/>
    <w:rsid w:val="009D5EB8"/>
    <w:rsid w:val="009D64A9"/>
    <w:rsid w:val="009E0613"/>
    <w:rsid w:val="009E0650"/>
    <w:rsid w:val="009E2161"/>
    <w:rsid w:val="009E2DD8"/>
    <w:rsid w:val="009E37DF"/>
    <w:rsid w:val="009E390A"/>
    <w:rsid w:val="009E4CD5"/>
    <w:rsid w:val="009E4EC4"/>
    <w:rsid w:val="009E5CEE"/>
    <w:rsid w:val="009E6662"/>
    <w:rsid w:val="009E6697"/>
    <w:rsid w:val="009E6A43"/>
    <w:rsid w:val="009E7516"/>
    <w:rsid w:val="009F08B8"/>
    <w:rsid w:val="009F197F"/>
    <w:rsid w:val="009F228B"/>
    <w:rsid w:val="009F27FB"/>
    <w:rsid w:val="009F2C37"/>
    <w:rsid w:val="009F4704"/>
    <w:rsid w:val="009F4C33"/>
    <w:rsid w:val="009F5424"/>
    <w:rsid w:val="009F5B5C"/>
    <w:rsid w:val="009F763F"/>
    <w:rsid w:val="00A00B25"/>
    <w:rsid w:val="00A028CD"/>
    <w:rsid w:val="00A02E6A"/>
    <w:rsid w:val="00A03008"/>
    <w:rsid w:val="00A03202"/>
    <w:rsid w:val="00A0425A"/>
    <w:rsid w:val="00A04496"/>
    <w:rsid w:val="00A04A46"/>
    <w:rsid w:val="00A04E57"/>
    <w:rsid w:val="00A05056"/>
    <w:rsid w:val="00A05081"/>
    <w:rsid w:val="00A05B39"/>
    <w:rsid w:val="00A061D9"/>
    <w:rsid w:val="00A0717B"/>
    <w:rsid w:val="00A07FBD"/>
    <w:rsid w:val="00A104E1"/>
    <w:rsid w:val="00A1075C"/>
    <w:rsid w:val="00A11E05"/>
    <w:rsid w:val="00A121F1"/>
    <w:rsid w:val="00A14276"/>
    <w:rsid w:val="00A177BE"/>
    <w:rsid w:val="00A17B03"/>
    <w:rsid w:val="00A201BE"/>
    <w:rsid w:val="00A20518"/>
    <w:rsid w:val="00A2208F"/>
    <w:rsid w:val="00A22091"/>
    <w:rsid w:val="00A2214D"/>
    <w:rsid w:val="00A231C6"/>
    <w:rsid w:val="00A2340E"/>
    <w:rsid w:val="00A241B4"/>
    <w:rsid w:val="00A26BEC"/>
    <w:rsid w:val="00A276ED"/>
    <w:rsid w:val="00A27A54"/>
    <w:rsid w:val="00A304A4"/>
    <w:rsid w:val="00A30563"/>
    <w:rsid w:val="00A30A91"/>
    <w:rsid w:val="00A326CF"/>
    <w:rsid w:val="00A32DFD"/>
    <w:rsid w:val="00A33533"/>
    <w:rsid w:val="00A34FAE"/>
    <w:rsid w:val="00A351FE"/>
    <w:rsid w:val="00A353E9"/>
    <w:rsid w:val="00A36701"/>
    <w:rsid w:val="00A36F37"/>
    <w:rsid w:val="00A375F2"/>
    <w:rsid w:val="00A378AB"/>
    <w:rsid w:val="00A37AEF"/>
    <w:rsid w:val="00A37CC0"/>
    <w:rsid w:val="00A40290"/>
    <w:rsid w:val="00A418FF"/>
    <w:rsid w:val="00A41AEF"/>
    <w:rsid w:val="00A41BA4"/>
    <w:rsid w:val="00A43231"/>
    <w:rsid w:val="00A4456E"/>
    <w:rsid w:val="00A44C9F"/>
    <w:rsid w:val="00A455D8"/>
    <w:rsid w:val="00A463C3"/>
    <w:rsid w:val="00A50317"/>
    <w:rsid w:val="00A5044D"/>
    <w:rsid w:val="00A50725"/>
    <w:rsid w:val="00A50BFE"/>
    <w:rsid w:val="00A513B3"/>
    <w:rsid w:val="00A51BEB"/>
    <w:rsid w:val="00A51C06"/>
    <w:rsid w:val="00A523AA"/>
    <w:rsid w:val="00A52577"/>
    <w:rsid w:val="00A52EE5"/>
    <w:rsid w:val="00A5349A"/>
    <w:rsid w:val="00A550B3"/>
    <w:rsid w:val="00A57125"/>
    <w:rsid w:val="00A57544"/>
    <w:rsid w:val="00A575B6"/>
    <w:rsid w:val="00A5790E"/>
    <w:rsid w:val="00A61F4C"/>
    <w:rsid w:val="00A65007"/>
    <w:rsid w:val="00A66DC4"/>
    <w:rsid w:val="00A716EF"/>
    <w:rsid w:val="00A71CB0"/>
    <w:rsid w:val="00A72680"/>
    <w:rsid w:val="00A72BAC"/>
    <w:rsid w:val="00A7346F"/>
    <w:rsid w:val="00A74CEB"/>
    <w:rsid w:val="00A74D53"/>
    <w:rsid w:val="00A75324"/>
    <w:rsid w:val="00A7572C"/>
    <w:rsid w:val="00A76AAA"/>
    <w:rsid w:val="00A77624"/>
    <w:rsid w:val="00A80639"/>
    <w:rsid w:val="00A8242F"/>
    <w:rsid w:val="00A83412"/>
    <w:rsid w:val="00A8355E"/>
    <w:rsid w:val="00A8372A"/>
    <w:rsid w:val="00A837CB"/>
    <w:rsid w:val="00A84896"/>
    <w:rsid w:val="00A859F7"/>
    <w:rsid w:val="00A86049"/>
    <w:rsid w:val="00A8700A"/>
    <w:rsid w:val="00A870AC"/>
    <w:rsid w:val="00A87B1A"/>
    <w:rsid w:val="00A90884"/>
    <w:rsid w:val="00A9116D"/>
    <w:rsid w:val="00A944D8"/>
    <w:rsid w:val="00A95FE1"/>
    <w:rsid w:val="00A96388"/>
    <w:rsid w:val="00A969E5"/>
    <w:rsid w:val="00A96BF9"/>
    <w:rsid w:val="00A97080"/>
    <w:rsid w:val="00A972F8"/>
    <w:rsid w:val="00A97837"/>
    <w:rsid w:val="00A97A4B"/>
    <w:rsid w:val="00AA0387"/>
    <w:rsid w:val="00AA06D4"/>
    <w:rsid w:val="00AA0DC1"/>
    <w:rsid w:val="00AA18F3"/>
    <w:rsid w:val="00AA194C"/>
    <w:rsid w:val="00AA1FE3"/>
    <w:rsid w:val="00AA367B"/>
    <w:rsid w:val="00AA3738"/>
    <w:rsid w:val="00AA4457"/>
    <w:rsid w:val="00AA55C2"/>
    <w:rsid w:val="00AB058E"/>
    <w:rsid w:val="00AB0732"/>
    <w:rsid w:val="00AB081D"/>
    <w:rsid w:val="00AB082C"/>
    <w:rsid w:val="00AB0B8C"/>
    <w:rsid w:val="00AB244F"/>
    <w:rsid w:val="00AB2712"/>
    <w:rsid w:val="00AB4207"/>
    <w:rsid w:val="00AB4AB1"/>
    <w:rsid w:val="00AB4FC2"/>
    <w:rsid w:val="00AB51E7"/>
    <w:rsid w:val="00AB6911"/>
    <w:rsid w:val="00AB6BCD"/>
    <w:rsid w:val="00AB7307"/>
    <w:rsid w:val="00AB7596"/>
    <w:rsid w:val="00AB7EA9"/>
    <w:rsid w:val="00AC03E3"/>
    <w:rsid w:val="00AC0B97"/>
    <w:rsid w:val="00AC27C1"/>
    <w:rsid w:val="00AC285D"/>
    <w:rsid w:val="00AC439A"/>
    <w:rsid w:val="00AC484F"/>
    <w:rsid w:val="00AC4A85"/>
    <w:rsid w:val="00AC5091"/>
    <w:rsid w:val="00AC5811"/>
    <w:rsid w:val="00AC5837"/>
    <w:rsid w:val="00AC6455"/>
    <w:rsid w:val="00AC6B89"/>
    <w:rsid w:val="00AC73D2"/>
    <w:rsid w:val="00AC76D9"/>
    <w:rsid w:val="00AD0DE0"/>
    <w:rsid w:val="00AD12DA"/>
    <w:rsid w:val="00AD1B7C"/>
    <w:rsid w:val="00AD2E28"/>
    <w:rsid w:val="00AD32EE"/>
    <w:rsid w:val="00AD38D1"/>
    <w:rsid w:val="00AD4F86"/>
    <w:rsid w:val="00AD7490"/>
    <w:rsid w:val="00AE16D5"/>
    <w:rsid w:val="00AE1971"/>
    <w:rsid w:val="00AE1D5F"/>
    <w:rsid w:val="00AE2D44"/>
    <w:rsid w:val="00AE2E80"/>
    <w:rsid w:val="00AE30E9"/>
    <w:rsid w:val="00AE36D6"/>
    <w:rsid w:val="00AE3BF1"/>
    <w:rsid w:val="00AE3EF0"/>
    <w:rsid w:val="00AE48EE"/>
    <w:rsid w:val="00AE533D"/>
    <w:rsid w:val="00AE5F17"/>
    <w:rsid w:val="00AE6300"/>
    <w:rsid w:val="00AE63D7"/>
    <w:rsid w:val="00AE709E"/>
    <w:rsid w:val="00AF0550"/>
    <w:rsid w:val="00AF0C4D"/>
    <w:rsid w:val="00AF174F"/>
    <w:rsid w:val="00AF1BE6"/>
    <w:rsid w:val="00AF1E95"/>
    <w:rsid w:val="00AF277C"/>
    <w:rsid w:val="00AF2EB7"/>
    <w:rsid w:val="00AF2EEB"/>
    <w:rsid w:val="00AF314B"/>
    <w:rsid w:val="00AF3802"/>
    <w:rsid w:val="00AF3B93"/>
    <w:rsid w:val="00AF57BD"/>
    <w:rsid w:val="00AF6D80"/>
    <w:rsid w:val="00AF6ECB"/>
    <w:rsid w:val="00AF6F92"/>
    <w:rsid w:val="00AF730B"/>
    <w:rsid w:val="00AF7824"/>
    <w:rsid w:val="00B00A22"/>
    <w:rsid w:val="00B00F5F"/>
    <w:rsid w:val="00B01060"/>
    <w:rsid w:val="00B01736"/>
    <w:rsid w:val="00B01EBA"/>
    <w:rsid w:val="00B029CE"/>
    <w:rsid w:val="00B034C3"/>
    <w:rsid w:val="00B03FC1"/>
    <w:rsid w:val="00B04ED1"/>
    <w:rsid w:val="00B055F9"/>
    <w:rsid w:val="00B05FE8"/>
    <w:rsid w:val="00B06144"/>
    <w:rsid w:val="00B066B8"/>
    <w:rsid w:val="00B070FB"/>
    <w:rsid w:val="00B071EC"/>
    <w:rsid w:val="00B105A8"/>
    <w:rsid w:val="00B1070F"/>
    <w:rsid w:val="00B11B46"/>
    <w:rsid w:val="00B13331"/>
    <w:rsid w:val="00B14085"/>
    <w:rsid w:val="00B14204"/>
    <w:rsid w:val="00B14293"/>
    <w:rsid w:val="00B14B38"/>
    <w:rsid w:val="00B15BC9"/>
    <w:rsid w:val="00B1699F"/>
    <w:rsid w:val="00B169D9"/>
    <w:rsid w:val="00B17146"/>
    <w:rsid w:val="00B17CFE"/>
    <w:rsid w:val="00B17D01"/>
    <w:rsid w:val="00B17F1D"/>
    <w:rsid w:val="00B2069F"/>
    <w:rsid w:val="00B206D7"/>
    <w:rsid w:val="00B20A74"/>
    <w:rsid w:val="00B20EAA"/>
    <w:rsid w:val="00B22075"/>
    <w:rsid w:val="00B22547"/>
    <w:rsid w:val="00B22C82"/>
    <w:rsid w:val="00B2350C"/>
    <w:rsid w:val="00B24081"/>
    <w:rsid w:val="00B24B57"/>
    <w:rsid w:val="00B250A3"/>
    <w:rsid w:val="00B2593E"/>
    <w:rsid w:val="00B25B15"/>
    <w:rsid w:val="00B26478"/>
    <w:rsid w:val="00B26631"/>
    <w:rsid w:val="00B267E1"/>
    <w:rsid w:val="00B275C4"/>
    <w:rsid w:val="00B2777E"/>
    <w:rsid w:val="00B3094F"/>
    <w:rsid w:val="00B31376"/>
    <w:rsid w:val="00B31499"/>
    <w:rsid w:val="00B31886"/>
    <w:rsid w:val="00B3202D"/>
    <w:rsid w:val="00B3355E"/>
    <w:rsid w:val="00B33879"/>
    <w:rsid w:val="00B33B0C"/>
    <w:rsid w:val="00B34D16"/>
    <w:rsid w:val="00B352F2"/>
    <w:rsid w:val="00B364ED"/>
    <w:rsid w:val="00B37886"/>
    <w:rsid w:val="00B37D31"/>
    <w:rsid w:val="00B412C2"/>
    <w:rsid w:val="00B414F0"/>
    <w:rsid w:val="00B41697"/>
    <w:rsid w:val="00B416E4"/>
    <w:rsid w:val="00B418DF"/>
    <w:rsid w:val="00B42883"/>
    <w:rsid w:val="00B43C88"/>
    <w:rsid w:val="00B4496D"/>
    <w:rsid w:val="00B468E7"/>
    <w:rsid w:val="00B474FA"/>
    <w:rsid w:val="00B477A6"/>
    <w:rsid w:val="00B51549"/>
    <w:rsid w:val="00B52D5B"/>
    <w:rsid w:val="00B533DF"/>
    <w:rsid w:val="00B5372E"/>
    <w:rsid w:val="00B54982"/>
    <w:rsid w:val="00B55C2C"/>
    <w:rsid w:val="00B56907"/>
    <w:rsid w:val="00B57718"/>
    <w:rsid w:val="00B57832"/>
    <w:rsid w:val="00B60CB9"/>
    <w:rsid w:val="00B62DFC"/>
    <w:rsid w:val="00B63C6B"/>
    <w:rsid w:val="00B63D82"/>
    <w:rsid w:val="00B642BD"/>
    <w:rsid w:val="00B66C56"/>
    <w:rsid w:val="00B66EE6"/>
    <w:rsid w:val="00B70C77"/>
    <w:rsid w:val="00B7196E"/>
    <w:rsid w:val="00B72A6E"/>
    <w:rsid w:val="00B73D24"/>
    <w:rsid w:val="00B744A4"/>
    <w:rsid w:val="00B74F84"/>
    <w:rsid w:val="00B753D2"/>
    <w:rsid w:val="00B75417"/>
    <w:rsid w:val="00B76CBC"/>
    <w:rsid w:val="00B76FFC"/>
    <w:rsid w:val="00B77AE8"/>
    <w:rsid w:val="00B77E9C"/>
    <w:rsid w:val="00B80B06"/>
    <w:rsid w:val="00B81885"/>
    <w:rsid w:val="00B818D7"/>
    <w:rsid w:val="00B81BEF"/>
    <w:rsid w:val="00B81F0C"/>
    <w:rsid w:val="00B81FBC"/>
    <w:rsid w:val="00B82614"/>
    <w:rsid w:val="00B82A3A"/>
    <w:rsid w:val="00B83AB1"/>
    <w:rsid w:val="00B8450E"/>
    <w:rsid w:val="00B845D9"/>
    <w:rsid w:val="00B8500B"/>
    <w:rsid w:val="00B855D3"/>
    <w:rsid w:val="00B85AD5"/>
    <w:rsid w:val="00B917F0"/>
    <w:rsid w:val="00B91A36"/>
    <w:rsid w:val="00B91DB3"/>
    <w:rsid w:val="00B92595"/>
    <w:rsid w:val="00B95055"/>
    <w:rsid w:val="00B954E0"/>
    <w:rsid w:val="00B9621F"/>
    <w:rsid w:val="00B969EF"/>
    <w:rsid w:val="00B96EED"/>
    <w:rsid w:val="00B9734D"/>
    <w:rsid w:val="00B9776D"/>
    <w:rsid w:val="00B97BA2"/>
    <w:rsid w:val="00B97C18"/>
    <w:rsid w:val="00BA0206"/>
    <w:rsid w:val="00BA13A4"/>
    <w:rsid w:val="00BA2319"/>
    <w:rsid w:val="00BA335B"/>
    <w:rsid w:val="00BA34DA"/>
    <w:rsid w:val="00BA3BC2"/>
    <w:rsid w:val="00BA3C91"/>
    <w:rsid w:val="00BA42BD"/>
    <w:rsid w:val="00BA5AE0"/>
    <w:rsid w:val="00BA606D"/>
    <w:rsid w:val="00BA6CF8"/>
    <w:rsid w:val="00BA6FDA"/>
    <w:rsid w:val="00BA7280"/>
    <w:rsid w:val="00BB1A5F"/>
    <w:rsid w:val="00BB1D47"/>
    <w:rsid w:val="00BB1E15"/>
    <w:rsid w:val="00BB23A3"/>
    <w:rsid w:val="00BB2633"/>
    <w:rsid w:val="00BB2E82"/>
    <w:rsid w:val="00BB3291"/>
    <w:rsid w:val="00BB3896"/>
    <w:rsid w:val="00BB3FF9"/>
    <w:rsid w:val="00BB51DD"/>
    <w:rsid w:val="00BB55BD"/>
    <w:rsid w:val="00BB5BC6"/>
    <w:rsid w:val="00BB63A8"/>
    <w:rsid w:val="00BB6B8F"/>
    <w:rsid w:val="00BB6D8A"/>
    <w:rsid w:val="00BC0031"/>
    <w:rsid w:val="00BC0248"/>
    <w:rsid w:val="00BC0F0F"/>
    <w:rsid w:val="00BC0FDC"/>
    <w:rsid w:val="00BC2A22"/>
    <w:rsid w:val="00BC2AF0"/>
    <w:rsid w:val="00BC2B8A"/>
    <w:rsid w:val="00BC491C"/>
    <w:rsid w:val="00BC752F"/>
    <w:rsid w:val="00BD07EF"/>
    <w:rsid w:val="00BD0A4C"/>
    <w:rsid w:val="00BD0F54"/>
    <w:rsid w:val="00BD137F"/>
    <w:rsid w:val="00BD18E1"/>
    <w:rsid w:val="00BD1A29"/>
    <w:rsid w:val="00BD2050"/>
    <w:rsid w:val="00BD3575"/>
    <w:rsid w:val="00BD3625"/>
    <w:rsid w:val="00BD52B4"/>
    <w:rsid w:val="00BD64C1"/>
    <w:rsid w:val="00BD66AB"/>
    <w:rsid w:val="00BD73A0"/>
    <w:rsid w:val="00BD77F2"/>
    <w:rsid w:val="00BD7E17"/>
    <w:rsid w:val="00BE0073"/>
    <w:rsid w:val="00BE085F"/>
    <w:rsid w:val="00BE279E"/>
    <w:rsid w:val="00BE317B"/>
    <w:rsid w:val="00BE4865"/>
    <w:rsid w:val="00BE503C"/>
    <w:rsid w:val="00BE609F"/>
    <w:rsid w:val="00BE6B5A"/>
    <w:rsid w:val="00BE6BCC"/>
    <w:rsid w:val="00BE6D4F"/>
    <w:rsid w:val="00BE7A60"/>
    <w:rsid w:val="00BE7F15"/>
    <w:rsid w:val="00BF03CB"/>
    <w:rsid w:val="00BF0554"/>
    <w:rsid w:val="00BF08DC"/>
    <w:rsid w:val="00BF0FAF"/>
    <w:rsid w:val="00BF1E1B"/>
    <w:rsid w:val="00BF1F34"/>
    <w:rsid w:val="00BF22F4"/>
    <w:rsid w:val="00BF2E3F"/>
    <w:rsid w:val="00BF31B2"/>
    <w:rsid w:val="00BF3D08"/>
    <w:rsid w:val="00BF4084"/>
    <w:rsid w:val="00BF41F9"/>
    <w:rsid w:val="00BF440B"/>
    <w:rsid w:val="00BF5584"/>
    <w:rsid w:val="00BF5D33"/>
    <w:rsid w:val="00BF5D58"/>
    <w:rsid w:val="00BF626F"/>
    <w:rsid w:val="00BF76CF"/>
    <w:rsid w:val="00BF77CD"/>
    <w:rsid w:val="00BF7D64"/>
    <w:rsid w:val="00C004FE"/>
    <w:rsid w:val="00C00D0D"/>
    <w:rsid w:val="00C01CC2"/>
    <w:rsid w:val="00C01F9A"/>
    <w:rsid w:val="00C020F3"/>
    <w:rsid w:val="00C0238D"/>
    <w:rsid w:val="00C02CA1"/>
    <w:rsid w:val="00C02EEF"/>
    <w:rsid w:val="00C033B6"/>
    <w:rsid w:val="00C03D9A"/>
    <w:rsid w:val="00C04389"/>
    <w:rsid w:val="00C049BC"/>
    <w:rsid w:val="00C05D3B"/>
    <w:rsid w:val="00C05E50"/>
    <w:rsid w:val="00C062A1"/>
    <w:rsid w:val="00C062A3"/>
    <w:rsid w:val="00C0637E"/>
    <w:rsid w:val="00C102CB"/>
    <w:rsid w:val="00C1136F"/>
    <w:rsid w:val="00C12CF4"/>
    <w:rsid w:val="00C14250"/>
    <w:rsid w:val="00C14E28"/>
    <w:rsid w:val="00C1598E"/>
    <w:rsid w:val="00C15D0C"/>
    <w:rsid w:val="00C16445"/>
    <w:rsid w:val="00C16AA8"/>
    <w:rsid w:val="00C172F2"/>
    <w:rsid w:val="00C2105D"/>
    <w:rsid w:val="00C215FF"/>
    <w:rsid w:val="00C21795"/>
    <w:rsid w:val="00C21CFC"/>
    <w:rsid w:val="00C22447"/>
    <w:rsid w:val="00C23178"/>
    <w:rsid w:val="00C23AC7"/>
    <w:rsid w:val="00C242FE"/>
    <w:rsid w:val="00C24520"/>
    <w:rsid w:val="00C24FC1"/>
    <w:rsid w:val="00C252AE"/>
    <w:rsid w:val="00C253A6"/>
    <w:rsid w:val="00C2672F"/>
    <w:rsid w:val="00C26D7C"/>
    <w:rsid w:val="00C2704C"/>
    <w:rsid w:val="00C30D72"/>
    <w:rsid w:val="00C322F5"/>
    <w:rsid w:val="00C32A0C"/>
    <w:rsid w:val="00C347DF"/>
    <w:rsid w:val="00C36190"/>
    <w:rsid w:val="00C364D0"/>
    <w:rsid w:val="00C37B24"/>
    <w:rsid w:val="00C400D3"/>
    <w:rsid w:val="00C409C1"/>
    <w:rsid w:val="00C40E92"/>
    <w:rsid w:val="00C40ED2"/>
    <w:rsid w:val="00C42249"/>
    <w:rsid w:val="00C427A1"/>
    <w:rsid w:val="00C43C00"/>
    <w:rsid w:val="00C43CA4"/>
    <w:rsid w:val="00C444E8"/>
    <w:rsid w:val="00C4483C"/>
    <w:rsid w:val="00C464FC"/>
    <w:rsid w:val="00C46615"/>
    <w:rsid w:val="00C46B07"/>
    <w:rsid w:val="00C46C74"/>
    <w:rsid w:val="00C46FB3"/>
    <w:rsid w:val="00C47907"/>
    <w:rsid w:val="00C47A36"/>
    <w:rsid w:val="00C52128"/>
    <w:rsid w:val="00C529E5"/>
    <w:rsid w:val="00C52BCD"/>
    <w:rsid w:val="00C535F6"/>
    <w:rsid w:val="00C5695F"/>
    <w:rsid w:val="00C56C7C"/>
    <w:rsid w:val="00C57157"/>
    <w:rsid w:val="00C57F5A"/>
    <w:rsid w:val="00C61125"/>
    <w:rsid w:val="00C61353"/>
    <w:rsid w:val="00C61A6E"/>
    <w:rsid w:val="00C61C4F"/>
    <w:rsid w:val="00C62138"/>
    <w:rsid w:val="00C62B66"/>
    <w:rsid w:val="00C63984"/>
    <w:rsid w:val="00C63D8D"/>
    <w:rsid w:val="00C64125"/>
    <w:rsid w:val="00C6478B"/>
    <w:rsid w:val="00C647A2"/>
    <w:rsid w:val="00C66EEC"/>
    <w:rsid w:val="00C70522"/>
    <w:rsid w:val="00C708B6"/>
    <w:rsid w:val="00C710CC"/>
    <w:rsid w:val="00C71357"/>
    <w:rsid w:val="00C71E38"/>
    <w:rsid w:val="00C73C63"/>
    <w:rsid w:val="00C74962"/>
    <w:rsid w:val="00C75BD3"/>
    <w:rsid w:val="00C77F24"/>
    <w:rsid w:val="00C80AF3"/>
    <w:rsid w:val="00C81E70"/>
    <w:rsid w:val="00C82D4B"/>
    <w:rsid w:val="00C83B46"/>
    <w:rsid w:val="00C84237"/>
    <w:rsid w:val="00C85392"/>
    <w:rsid w:val="00C87772"/>
    <w:rsid w:val="00C87DE0"/>
    <w:rsid w:val="00C90359"/>
    <w:rsid w:val="00C9058C"/>
    <w:rsid w:val="00C909D3"/>
    <w:rsid w:val="00C916E2"/>
    <w:rsid w:val="00C918B4"/>
    <w:rsid w:val="00C9282D"/>
    <w:rsid w:val="00C92C99"/>
    <w:rsid w:val="00C93186"/>
    <w:rsid w:val="00C94B91"/>
    <w:rsid w:val="00C95A99"/>
    <w:rsid w:val="00C96934"/>
    <w:rsid w:val="00C97AD7"/>
    <w:rsid w:val="00C97B42"/>
    <w:rsid w:val="00C97C86"/>
    <w:rsid w:val="00C97D8D"/>
    <w:rsid w:val="00CA0750"/>
    <w:rsid w:val="00CA0857"/>
    <w:rsid w:val="00CA3E8E"/>
    <w:rsid w:val="00CA4037"/>
    <w:rsid w:val="00CA4E28"/>
    <w:rsid w:val="00CA5759"/>
    <w:rsid w:val="00CA5A9C"/>
    <w:rsid w:val="00CA68C3"/>
    <w:rsid w:val="00CA6D5F"/>
    <w:rsid w:val="00CB0234"/>
    <w:rsid w:val="00CB3C7A"/>
    <w:rsid w:val="00CB4617"/>
    <w:rsid w:val="00CB644F"/>
    <w:rsid w:val="00CB6E00"/>
    <w:rsid w:val="00CB713A"/>
    <w:rsid w:val="00CB7B72"/>
    <w:rsid w:val="00CB7E2A"/>
    <w:rsid w:val="00CC0C51"/>
    <w:rsid w:val="00CC0D0F"/>
    <w:rsid w:val="00CC127D"/>
    <w:rsid w:val="00CC133B"/>
    <w:rsid w:val="00CC1A5C"/>
    <w:rsid w:val="00CC1AA0"/>
    <w:rsid w:val="00CC1FAF"/>
    <w:rsid w:val="00CC25FF"/>
    <w:rsid w:val="00CC2C2B"/>
    <w:rsid w:val="00CC363F"/>
    <w:rsid w:val="00CC3C3A"/>
    <w:rsid w:val="00CC3FCE"/>
    <w:rsid w:val="00CC563D"/>
    <w:rsid w:val="00CC594A"/>
    <w:rsid w:val="00CC640A"/>
    <w:rsid w:val="00CC647C"/>
    <w:rsid w:val="00CD2227"/>
    <w:rsid w:val="00CD2D5E"/>
    <w:rsid w:val="00CD328B"/>
    <w:rsid w:val="00CD5977"/>
    <w:rsid w:val="00CD5AC5"/>
    <w:rsid w:val="00CD6D4F"/>
    <w:rsid w:val="00CD6E0B"/>
    <w:rsid w:val="00CD7E69"/>
    <w:rsid w:val="00CE11D5"/>
    <w:rsid w:val="00CE2498"/>
    <w:rsid w:val="00CE30B7"/>
    <w:rsid w:val="00CE30E8"/>
    <w:rsid w:val="00CE4425"/>
    <w:rsid w:val="00CE4EDC"/>
    <w:rsid w:val="00CE56E1"/>
    <w:rsid w:val="00CE5807"/>
    <w:rsid w:val="00CE6C86"/>
    <w:rsid w:val="00CE6E92"/>
    <w:rsid w:val="00CE6F62"/>
    <w:rsid w:val="00CE7717"/>
    <w:rsid w:val="00CF1040"/>
    <w:rsid w:val="00CF16A2"/>
    <w:rsid w:val="00CF1A42"/>
    <w:rsid w:val="00CF2898"/>
    <w:rsid w:val="00CF2CB2"/>
    <w:rsid w:val="00CF31E6"/>
    <w:rsid w:val="00CF3774"/>
    <w:rsid w:val="00CF37E9"/>
    <w:rsid w:val="00CF3BCA"/>
    <w:rsid w:val="00CF4793"/>
    <w:rsid w:val="00CF4C1F"/>
    <w:rsid w:val="00CF5F89"/>
    <w:rsid w:val="00CF767D"/>
    <w:rsid w:val="00CF77F9"/>
    <w:rsid w:val="00CF7E19"/>
    <w:rsid w:val="00D01A82"/>
    <w:rsid w:val="00D022AD"/>
    <w:rsid w:val="00D02A6F"/>
    <w:rsid w:val="00D034E2"/>
    <w:rsid w:val="00D04DE3"/>
    <w:rsid w:val="00D068E5"/>
    <w:rsid w:val="00D07A8F"/>
    <w:rsid w:val="00D104E8"/>
    <w:rsid w:val="00D10649"/>
    <w:rsid w:val="00D10C88"/>
    <w:rsid w:val="00D110A7"/>
    <w:rsid w:val="00D11408"/>
    <w:rsid w:val="00D12313"/>
    <w:rsid w:val="00D1272D"/>
    <w:rsid w:val="00D13D61"/>
    <w:rsid w:val="00D14B7D"/>
    <w:rsid w:val="00D1540B"/>
    <w:rsid w:val="00D16EE9"/>
    <w:rsid w:val="00D171DA"/>
    <w:rsid w:val="00D17E5A"/>
    <w:rsid w:val="00D20004"/>
    <w:rsid w:val="00D2040C"/>
    <w:rsid w:val="00D20F2C"/>
    <w:rsid w:val="00D21CC9"/>
    <w:rsid w:val="00D21FEB"/>
    <w:rsid w:val="00D22D7B"/>
    <w:rsid w:val="00D22FEA"/>
    <w:rsid w:val="00D2300C"/>
    <w:rsid w:val="00D23E80"/>
    <w:rsid w:val="00D253F0"/>
    <w:rsid w:val="00D2589B"/>
    <w:rsid w:val="00D25B2D"/>
    <w:rsid w:val="00D26180"/>
    <w:rsid w:val="00D26C20"/>
    <w:rsid w:val="00D27BF8"/>
    <w:rsid w:val="00D32373"/>
    <w:rsid w:val="00D32A0D"/>
    <w:rsid w:val="00D32D52"/>
    <w:rsid w:val="00D33ED4"/>
    <w:rsid w:val="00D33FAE"/>
    <w:rsid w:val="00D341F4"/>
    <w:rsid w:val="00D34497"/>
    <w:rsid w:val="00D357F0"/>
    <w:rsid w:val="00D36437"/>
    <w:rsid w:val="00D40EEB"/>
    <w:rsid w:val="00D40F5B"/>
    <w:rsid w:val="00D414D4"/>
    <w:rsid w:val="00D41BE1"/>
    <w:rsid w:val="00D41FBC"/>
    <w:rsid w:val="00D42753"/>
    <w:rsid w:val="00D427EB"/>
    <w:rsid w:val="00D43CAB"/>
    <w:rsid w:val="00D44A0E"/>
    <w:rsid w:val="00D44ABA"/>
    <w:rsid w:val="00D44F4B"/>
    <w:rsid w:val="00D454B0"/>
    <w:rsid w:val="00D45692"/>
    <w:rsid w:val="00D45F7F"/>
    <w:rsid w:val="00D50CA4"/>
    <w:rsid w:val="00D52216"/>
    <w:rsid w:val="00D52F52"/>
    <w:rsid w:val="00D53255"/>
    <w:rsid w:val="00D538BE"/>
    <w:rsid w:val="00D53A43"/>
    <w:rsid w:val="00D54962"/>
    <w:rsid w:val="00D55855"/>
    <w:rsid w:val="00D5603A"/>
    <w:rsid w:val="00D57A4F"/>
    <w:rsid w:val="00D57EFF"/>
    <w:rsid w:val="00D605D9"/>
    <w:rsid w:val="00D6108F"/>
    <w:rsid w:val="00D61391"/>
    <w:rsid w:val="00D61A49"/>
    <w:rsid w:val="00D64424"/>
    <w:rsid w:val="00D651D0"/>
    <w:rsid w:val="00D65A61"/>
    <w:rsid w:val="00D67204"/>
    <w:rsid w:val="00D6798E"/>
    <w:rsid w:val="00D71AAC"/>
    <w:rsid w:val="00D729F3"/>
    <w:rsid w:val="00D72C4C"/>
    <w:rsid w:val="00D72FF9"/>
    <w:rsid w:val="00D746FB"/>
    <w:rsid w:val="00D753E4"/>
    <w:rsid w:val="00D75C20"/>
    <w:rsid w:val="00D75FF9"/>
    <w:rsid w:val="00D7659B"/>
    <w:rsid w:val="00D7688E"/>
    <w:rsid w:val="00D80075"/>
    <w:rsid w:val="00D815BC"/>
    <w:rsid w:val="00D82022"/>
    <w:rsid w:val="00D82B38"/>
    <w:rsid w:val="00D82F93"/>
    <w:rsid w:val="00D82FE5"/>
    <w:rsid w:val="00D83D3D"/>
    <w:rsid w:val="00D83DD2"/>
    <w:rsid w:val="00D84352"/>
    <w:rsid w:val="00D850DE"/>
    <w:rsid w:val="00D9126E"/>
    <w:rsid w:val="00D91D52"/>
    <w:rsid w:val="00D926B1"/>
    <w:rsid w:val="00D932BE"/>
    <w:rsid w:val="00D9413C"/>
    <w:rsid w:val="00D943ED"/>
    <w:rsid w:val="00D95732"/>
    <w:rsid w:val="00D95BD2"/>
    <w:rsid w:val="00D95C53"/>
    <w:rsid w:val="00D96B5A"/>
    <w:rsid w:val="00D96B8A"/>
    <w:rsid w:val="00D97D22"/>
    <w:rsid w:val="00D97DC9"/>
    <w:rsid w:val="00DA0538"/>
    <w:rsid w:val="00DA0B36"/>
    <w:rsid w:val="00DA0FBE"/>
    <w:rsid w:val="00DA1056"/>
    <w:rsid w:val="00DA13F4"/>
    <w:rsid w:val="00DA1836"/>
    <w:rsid w:val="00DA3254"/>
    <w:rsid w:val="00DA3531"/>
    <w:rsid w:val="00DA361A"/>
    <w:rsid w:val="00DA39CA"/>
    <w:rsid w:val="00DA3F81"/>
    <w:rsid w:val="00DA52B6"/>
    <w:rsid w:val="00DA7F3F"/>
    <w:rsid w:val="00DB01D9"/>
    <w:rsid w:val="00DB2371"/>
    <w:rsid w:val="00DB2421"/>
    <w:rsid w:val="00DB2B21"/>
    <w:rsid w:val="00DB315C"/>
    <w:rsid w:val="00DB34D3"/>
    <w:rsid w:val="00DB3958"/>
    <w:rsid w:val="00DB4C4C"/>
    <w:rsid w:val="00DB4DFB"/>
    <w:rsid w:val="00DB55EF"/>
    <w:rsid w:val="00DB6DA9"/>
    <w:rsid w:val="00DB78D1"/>
    <w:rsid w:val="00DC0252"/>
    <w:rsid w:val="00DC0369"/>
    <w:rsid w:val="00DC090F"/>
    <w:rsid w:val="00DC09C0"/>
    <w:rsid w:val="00DC0BDD"/>
    <w:rsid w:val="00DC0E3D"/>
    <w:rsid w:val="00DC1186"/>
    <w:rsid w:val="00DC152F"/>
    <w:rsid w:val="00DC1D3B"/>
    <w:rsid w:val="00DC1D6A"/>
    <w:rsid w:val="00DC1EAE"/>
    <w:rsid w:val="00DC216A"/>
    <w:rsid w:val="00DC2436"/>
    <w:rsid w:val="00DC5DA9"/>
    <w:rsid w:val="00DC63E7"/>
    <w:rsid w:val="00DC6CD6"/>
    <w:rsid w:val="00DC6EB8"/>
    <w:rsid w:val="00DC766B"/>
    <w:rsid w:val="00DC7A19"/>
    <w:rsid w:val="00DD036C"/>
    <w:rsid w:val="00DD35DB"/>
    <w:rsid w:val="00DD5C0A"/>
    <w:rsid w:val="00DD6A91"/>
    <w:rsid w:val="00DD7569"/>
    <w:rsid w:val="00DD796A"/>
    <w:rsid w:val="00DE03FF"/>
    <w:rsid w:val="00DE1540"/>
    <w:rsid w:val="00DE22AD"/>
    <w:rsid w:val="00DE40D3"/>
    <w:rsid w:val="00DE482F"/>
    <w:rsid w:val="00DE74F8"/>
    <w:rsid w:val="00DF0285"/>
    <w:rsid w:val="00DF03AA"/>
    <w:rsid w:val="00DF1422"/>
    <w:rsid w:val="00DF2914"/>
    <w:rsid w:val="00DF3FF9"/>
    <w:rsid w:val="00DF4CBA"/>
    <w:rsid w:val="00DF50AF"/>
    <w:rsid w:val="00DF5CCA"/>
    <w:rsid w:val="00DF66D3"/>
    <w:rsid w:val="00DF7B79"/>
    <w:rsid w:val="00DF7F53"/>
    <w:rsid w:val="00E0089B"/>
    <w:rsid w:val="00E013E8"/>
    <w:rsid w:val="00E02251"/>
    <w:rsid w:val="00E0313C"/>
    <w:rsid w:val="00E03AA6"/>
    <w:rsid w:val="00E03B6B"/>
    <w:rsid w:val="00E0607D"/>
    <w:rsid w:val="00E066A5"/>
    <w:rsid w:val="00E066A9"/>
    <w:rsid w:val="00E07AE5"/>
    <w:rsid w:val="00E07E04"/>
    <w:rsid w:val="00E101B3"/>
    <w:rsid w:val="00E12324"/>
    <w:rsid w:val="00E12927"/>
    <w:rsid w:val="00E12F9D"/>
    <w:rsid w:val="00E13D53"/>
    <w:rsid w:val="00E14088"/>
    <w:rsid w:val="00E1430E"/>
    <w:rsid w:val="00E14A00"/>
    <w:rsid w:val="00E15DE4"/>
    <w:rsid w:val="00E17A0F"/>
    <w:rsid w:val="00E17D43"/>
    <w:rsid w:val="00E20670"/>
    <w:rsid w:val="00E2152A"/>
    <w:rsid w:val="00E21655"/>
    <w:rsid w:val="00E216E8"/>
    <w:rsid w:val="00E219FF"/>
    <w:rsid w:val="00E22E93"/>
    <w:rsid w:val="00E24A92"/>
    <w:rsid w:val="00E24EED"/>
    <w:rsid w:val="00E25D87"/>
    <w:rsid w:val="00E30F0A"/>
    <w:rsid w:val="00E31C45"/>
    <w:rsid w:val="00E32102"/>
    <w:rsid w:val="00E328D0"/>
    <w:rsid w:val="00E32C34"/>
    <w:rsid w:val="00E3389B"/>
    <w:rsid w:val="00E33EAF"/>
    <w:rsid w:val="00E345A7"/>
    <w:rsid w:val="00E357E0"/>
    <w:rsid w:val="00E35C57"/>
    <w:rsid w:val="00E35D28"/>
    <w:rsid w:val="00E362AB"/>
    <w:rsid w:val="00E36F37"/>
    <w:rsid w:val="00E37F8C"/>
    <w:rsid w:val="00E40F5C"/>
    <w:rsid w:val="00E41516"/>
    <w:rsid w:val="00E4190A"/>
    <w:rsid w:val="00E42336"/>
    <w:rsid w:val="00E42428"/>
    <w:rsid w:val="00E42C64"/>
    <w:rsid w:val="00E42F11"/>
    <w:rsid w:val="00E455DA"/>
    <w:rsid w:val="00E45AF4"/>
    <w:rsid w:val="00E46B20"/>
    <w:rsid w:val="00E51133"/>
    <w:rsid w:val="00E5217D"/>
    <w:rsid w:val="00E52B77"/>
    <w:rsid w:val="00E5406D"/>
    <w:rsid w:val="00E540AB"/>
    <w:rsid w:val="00E54848"/>
    <w:rsid w:val="00E54CD0"/>
    <w:rsid w:val="00E5627A"/>
    <w:rsid w:val="00E57DCB"/>
    <w:rsid w:val="00E60878"/>
    <w:rsid w:val="00E60BA5"/>
    <w:rsid w:val="00E60BEF"/>
    <w:rsid w:val="00E622B5"/>
    <w:rsid w:val="00E623B2"/>
    <w:rsid w:val="00E623DA"/>
    <w:rsid w:val="00E6255A"/>
    <w:rsid w:val="00E6258B"/>
    <w:rsid w:val="00E632A6"/>
    <w:rsid w:val="00E63355"/>
    <w:rsid w:val="00E64060"/>
    <w:rsid w:val="00E6478C"/>
    <w:rsid w:val="00E65D86"/>
    <w:rsid w:val="00E65F9C"/>
    <w:rsid w:val="00E65FB4"/>
    <w:rsid w:val="00E665B0"/>
    <w:rsid w:val="00E66D46"/>
    <w:rsid w:val="00E726A1"/>
    <w:rsid w:val="00E72725"/>
    <w:rsid w:val="00E728EC"/>
    <w:rsid w:val="00E72B8D"/>
    <w:rsid w:val="00E7326B"/>
    <w:rsid w:val="00E73A4B"/>
    <w:rsid w:val="00E75641"/>
    <w:rsid w:val="00E76C13"/>
    <w:rsid w:val="00E76E24"/>
    <w:rsid w:val="00E7722E"/>
    <w:rsid w:val="00E7761A"/>
    <w:rsid w:val="00E77868"/>
    <w:rsid w:val="00E77ACB"/>
    <w:rsid w:val="00E805C9"/>
    <w:rsid w:val="00E80FB7"/>
    <w:rsid w:val="00E810FB"/>
    <w:rsid w:val="00E81EE8"/>
    <w:rsid w:val="00E81F75"/>
    <w:rsid w:val="00E82562"/>
    <w:rsid w:val="00E82ACF"/>
    <w:rsid w:val="00E837D9"/>
    <w:rsid w:val="00E83C46"/>
    <w:rsid w:val="00E845AE"/>
    <w:rsid w:val="00E84E54"/>
    <w:rsid w:val="00E84F16"/>
    <w:rsid w:val="00E86476"/>
    <w:rsid w:val="00E868E1"/>
    <w:rsid w:val="00E874CC"/>
    <w:rsid w:val="00E87A14"/>
    <w:rsid w:val="00E9036C"/>
    <w:rsid w:val="00E9086C"/>
    <w:rsid w:val="00E909E6"/>
    <w:rsid w:val="00E90C07"/>
    <w:rsid w:val="00E9189A"/>
    <w:rsid w:val="00E91965"/>
    <w:rsid w:val="00E93C81"/>
    <w:rsid w:val="00E9421F"/>
    <w:rsid w:val="00E94BDF"/>
    <w:rsid w:val="00E95A4D"/>
    <w:rsid w:val="00E96706"/>
    <w:rsid w:val="00EA035B"/>
    <w:rsid w:val="00EA2B2E"/>
    <w:rsid w:val="00EA2E70"/>
    <w:rsid w:val="00EA2EBA"/>
    <w:rsid w:val="00EA4671"/>
    <w:rsid w:val="00EA4901"/>
    <w:rsid w:val="00EA5EC0"/>
    <w:rsid w:val="00EA63F2"/>
    <w:rsid w:val="00EA6848"/>
    <w:rsid w:val="00EA7014"/>
    <w:rsid w:val="00EA7532"/>
    <w:rsid w:val="00EA75C8"/>
    <w:rsid w:val="00EA7A29"/>
    <w:rsid w:val="00EA7DEC"/>
    <w:rsid w:val="00EB0A7C"/>
    <w:rsid w:val="00EB1994"/>
    <w:rsid w:val="00EB3426"/>
    <w:rsid w:val="00EB3AD7"/>
    <w:rsid w:val="00EB40C3"/>
    <w:rsid w:val="00EB42FF"/>
    <w:rsid w:val="00EB5B0C"/>
    <w:rsid w:val="00EC00A6"/>
    <w:rsid w:val="00EC0D22"/>
    <w:rsid w:val="00EC1EE6"/>
    <w:rsid w:val="00EC3424"/>
    <w:rsid w:val="00EC3975"/>
    <w:rsid w:val="00EC4946"/>
    <w:rsid w:val="00EC6644"/>
    <w:rsid w:val="00EC6909"/>
    <w:rsid w:val="00EC7937"/>
    <w:rsid w:val="00EC795D"/>
    <w:rsid w:val="00ED033F"/>
    <w:rsid w:val="00ED118B"/>
    <w:rsid w:val="00ED416C"/>
    <w:rsid w:val="00ED4811"/>
    <w:rsid w:val="00ED4CE1"/>
    <w:rsid w:val="00ED531B"/>
    <w:rsid w:val="00ED6C1B"/>
    <w:rsid w:val="00ED714A"/>
    <w:rsid w:val="00ED7931"/>
    <w:rsid w:val="00EE034B"/>
    <w:rsid w:val="00EE0C8C"/>
    <w:rsid w:val="00EE0CDF"/>
    <w:rsid w:val="00EE131E"/>
    <w:rsid w:val="00EE1640"/>
    <w:rsid w:val="00EE2319"/>
    <w:rsid w:val="00EE266F"/>
    <w:rsid w:val="00EE2CC6"/>
    <w:rsid w:val="00EE311E"/>
    <w:rsid w:val="00EE3740"/>
    <w:rsid w:val="00EE38F0"/>
    <w:rsid w:val="00EE3C90"/>
    <w:rsid w:val="00EE4056"/>
    <w:rsid w:val="00EE4CB7"/>
    <w:rsid w:val="00EE4CE2"/>
    <w:rsid w:val="00EE4E2E"/>
    <w:rsid w:val="00EE4E69"/>
    <w:rsid w:val="00EE5CC5"/>
    <w:rsid w:val="00EE6FC1"/>
    <w:rsid w:val="00EE7F4E"/>
    <w:rsid w:val="00EF1B0C"/>
    <w:rsid w:val="00EF2B05"/>
    <w:rsid w:val="00EF4832"/>
    <w:rsid w:val="00EF57D6"/>
    <w:rsid w:val="00EF5B53"/>
    <w:rsid w:val="00EF5B61"/>
    <w:rsid w:val="00EF6A44"/>
    <w:rsid w:val="00EF783C"/>
    <w:rsid w:val="00F00263"/>
    <w:rsid w:val="00F006F5"/>
    <w:rsid w:val="00F007A8"/>
    <w:rsid w:val="00F017CF"/>
    <w:rsid w:val="00F01F09"/>
    <w:rsid w:val="00F020C1"/>
    <w:rsid w:val="00F03A43"/>
    <w:rsid w:val="00F0417C"/>
    <w:rsid w:val="00F04235"/>
    <w:rsid w:val="00F045C0"/>
    <w:rsid w:val="00F046BD"/>
    <w:rsid w:val="00F049B7"/>
    <w:rsid w:val="00F04E38"/>
    <w:rsid w:val="00F051B0"/>
    <w:rsid w:val="00F05F56"/>
    <w:rsid w:val="00F06F28"/>
    <w:rsid w:val="00F07108"/>
    <w:rsid w:val="00F110B6"/>
    <w:rsid w:val="00F11A1E"/>
    <w:rsid w:val="00F12028"/>
    <w:rsid w:val="00F12068"/>
    <w:rsid w:val="00F1214F"/>
    <w:rsid w:val="00F128DF"/>
    <w:rsid w:val="00F12CE3"/>
    <w:rsid w:val="00F12F50"/>
    <w:rsid w:val="00F12F5F"/>
    <w:rsid w:val="00F130F2"/>
    <w:rsid w:val="00F13CF6"/>
    <w:rsid w:val="00F1442B"/>
    <w:rsid w:val="00F1486F"/>
    <w:rsid w:val="00F20D6F"/>
    <w:rsid w:val="00F21458"/>
    <w:rsid w:val="00F214F3"/>
    <w:rsid w:val="00F21CC8"/>
    <w:rsid w:val="00F21DF6"/>
    <w:rsid w:val="00F21E2B"/>
    <w:rsid w:val="00F21F9F"/>
    <w:rsid w:val="00F222F3"/>
    <w:rsid w:val="00F23ABF"/>
    <w:rsid w:val="00F23EF4"/>
    <w:rsid w:val="00F24939"/>
    <w:rsid w:val="00F255B5"/>
    <w:rsid w:val="00F25D6E"/>
    <w:rsid w:val="00F26F9D"/>
    <w:rsid w:val="00F271E6"/>
    <w:rsid w:val="00F2786B"/>
    <w:rsid w:val="00F30A47"/>
    <w:rsid w:val="00F329EF"/>
    <w:rsid w:val="00F32AA8"/>
    <w:rsid w:val="00F32C7B"/>
    <w:rsid w:val="00F3412E"/>
    <w:rsid w:val="00F344B1"/>
    <w:rsid w:val="00F34F63"/>
    <w:rsid w:val="00F36292"/>
    <w:rsid w:val="00F404C3"/>
    <w:rsid w:val="00F40CDA"/>
    <w:rsid w:val="00F40CE1"/>
    <w:rsid w:val="00F41F86"/>
    <w:rsid w:val="00F4298A"/>
    <w:rsid w:val="00F436C6"/>
    <w:rsid w:val="00F440A6"/>
    <w:rsid w:val="00F447BB"/>
    <w:rsid w:val="00F45AB8"/>
    <w:rsid w:val="00F461EF"/>
    <w:rsid w:val="00F462DE"/>
    <w:rsid w:val="00F50FF7"/>
    <w:rsid w:val="00F51DEF"/>
    <w:rsid w:val="00F52930"/>
    <w:rsid w:val="00F52EB8"/>
    <w:rsid w:val="00F52EDB"/>
    <w:rsid w:val="00F530AB"/>
    <w:rsid w:val="00F54755"/>
    <w:rsid w:val="00F549F5"/>
    <w:rsid w:val="00F54D81"/>
    <w:rsid w:val="00F55E77"/>
    <w:rsid w:val="00F568D4"/>
    <w:rsid w:val="00F5716C"/>
    <w:rsid w:val="00F6033E"/>
    <w:rsid w:val="00F6066A"/>
    <w:rsid w:val="00F608A9"/>
    <w:rsid w:val="00F60F8F"/>
    <w:rsid w:val="00F61573"/>
    <w:rsid w:val="00F626BB"/>
    <w:rsid w:val="00F6291E"/>
    <w:rsid w:val="00F62E65"/>
    <w:rsid w:val="00F62ED0"/>
    <w:rsid w:val="00F63FFD"/>
    <w:rsid w:val="00F648FA"/>
    <w:rsid w:val="00F64DFC"/>
    <w:rsid w:val="00F663F8"/>
    <w:rsid w:val="00F6725B"/>
    <w:rsid w:val="00F67587"/>
    <w:rsid w:val="00F70045"/>
    <w:rsid w:val="00F71799"/>
    <w:rsid w:val="00F734AB"/>
    <w:rsid w:val="00F7353A"/>
    <w:rsid w:val="00F739C8"/>
    <w:rsid w:val="00F73EC4"/>
    <w:rsid w:val="00F742C8"/>
    <w:rsid w:val="00F747C3"/>
    <w:rsid w:val="00F76C99"/>
    <w:rsid w:val="00F774EF"/>
    <w:rsid w:val="00F77DCD"/>
    <w:rsid w:val="00F8184A"/>
    <w:rsid w:val="00F82394"/>
    <w:rsid w:val="00F8309C"/>
    <w:rsid w:val="00F8314B"/>
    <w:rsid w:val="00F83B6E"/>
    <w:rsid w:val="00F83D77"/>
    <w:rsid w:val="00F84CA1"/>
    <w:rsid w:val="00F8546E"/>
    <w:rsid w:val="00F857F6"/>
    <w:rsid w:val="00F858A0"/>
    <w:rsid w:val="00F858A8"/>
    <w:rsid w:val="00F85AB4"/>
    <w:rsid w:val="00F85EA9"/>
    <w:rsid w:val="00F86383"/>
    <w:rsid w:val="00F8638A"/>
    <w:rsid w:val="00F866CD"/>
    <w:rsid w:val="00F86A5F"/>
    <w:rsid w:val="00F86B88"/>
    <w:rsid w:val="00F86CD4"/>
    <w:rsid w:val="00F874AF"/>
    <w:rsid w:val="00F914FB"/>
    <w:rsid w:val="00F91B21"/>
    <w:rsid w:val="00F92ED2"/>
    <w:rsid w:val="00F93319"/>
    <w:rsid w:val="00F93E3B"/>
    <w:rsid w:val="00F94D89"/>
    <w:rsid w:val="00F954E8"/>
    <w:rsid w:val="00F9645E"/>
    <w:rsid w:val="00F96A49"/>
    <w:rsid w:val="00F96AE4"/>
    <w:rsid w:val="00F9799A"/>
    <w:rsid w:val="00FA09AF"/>
    <w:rsid w:val="00FA0A8C"/>
    <w:rsid w:val="00FA0C3F"/>
    <w:rsid w:val="00FA0F3B"/>
    <w:rsid w:val="00FA1101"/>
    <w:rsid w:val="00FA1F5C"/>
    <w:rsid w:val="00FA2643"/>
    <w:rsid w:val="00FA5385"/>
    <w:rsid w:val="00FA5654"/>
    <w:rsid w:val="00FA5710"/>
    <w:rsid w:val="00FA5BA8"/>
    <w:rsid w:val="00FB00A2"/>
    <w:rsid w:val="00FB0853"/>
    <w:rsid w:val="00FB1EC7"/>
    <w:rsid w:val="00FB2183"/>
    <w:rsid w:val="00FB4EDB"/>
    <w:rsid w:val="00FB5C1E"/>
    <w:rsid w:val="00FB6BBA"/>
    <w:rsid w:val="00FB7350"/>
    <w:rsid w:val="00FC021F"/>
    <w:rsid w:val="00FC11BA"/>
    <w:rsid w:val="00FC3361"/>
    <w:rsid w:val="00FC47D4"/>
    <w:rsid w:val="00FC4848"/>
    <w:rsid w:val="00FC6209"/>
    <w:rsid w:val="00FC6E14"/>
    <w:rsid w:val="00FC6EAC"/>
    <w:rsid w:val="00FD1565"/>
    <w:rsid w:val="00FD22B5"/>
    <w:rsid w:val="00FD2BFC"/>
    <w:rsid w:val="00FD44EB"/>
    <w:rsid w:val="00FD47AF"/>
    <w:rsid w:val="00FD47B1"/>
    <w:rsid w:val="00FD4A3E"/>
    <w:rsid w:val="00FD525B"/>
    <w:rsid w:val="00FD5B1B"/>
    <w:rsid w:val="00FD6517"/>
    <w:rsid w:val="00FD7547"/>
    <w:rsid w:val="00FD7B98"/>
    <w:rsid w:val="00FE051E"/>
    <w:rsid w:val="00FE1005"/>
    <w:rsid w:val="00FE1726"/>
    <w:rsid w:val="00FE1F43"/>
    <w:rsid w:val="00FE1FEF"/>
    <w:rsid w:val="00FE271C"/>
    <w:rsid w:val="00FE3468"/>
    <w:rsid w:val="00FE3FE9"/>
    <w:rsid w:val="00FE48C4"/>
    <w:rsid w:val="00FE4956"/>
    <w:rsid w:val="00FE4CD4"/>
    <w:rsid w:val="00FE4D34"/>
    <w:rsid w:val="00FE5F9F"/>
    <w:rsid w:val="00FE6227"/>
    <w:rsid w:val="00FE66D5"/>
    <w:rsid w:val="00FE7F95"/>
    <w:rsid w:val="00FE7FD1"/>
    <w:rsid w:val="00FF08DB"/>
    <w:rsid w:val="00FF122D"/>
    <w:rsid w:val="00FF18C3"/>
    <w:rsid w:val="00FF1A57"/>
    <w:rsid w:val="00FF2D78"/>
    <w:rsid w:val="00FF2DA4"/>
    <w:rsid w:val="00FF41B4"/>
    <w:rsid w:val="00FF458F"/>
    <w:rsid w:val="00FF460D"/>
    <w:rsid w:val="00FF4C07"/>
    <w:rsid w:val="00FF53C1"/>
    <w:rsid w:val="00FF5CD8"/>
    <w:rsid w:val="00FF716A"/>
    <w:rsid w:val="00FF7A7C"/>
    <w:rsid w:val="36F9B1AB"/>
    <w:rsid w:val="6D011BEA"/>
  </w:rsids>
  <m:mathPr>
    <m:mathFont m:val="Latin Modern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81CEC59"/>
  <w15:chartTrackingRefBased/>
  <w15:docId w15:val="{AF0A421A-AD38-47EF-9709-DF5DC1BFA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de-CH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7E692E"/>
    <w:rPr>
      <w:rFonts w:ascii="CMU Serif" w:hAnsi="CMU Serif" w:cs="CMU Serif"/>
      <w:sz w:val="16"/>
      <w:szCs w:val="18"/>
    </w:rPr>
  </w:style>
  <w:style w:type="paragraph" w:styleId="berschrift1">
    <w:name w:val="heading 1"/>
    <w:basedOn w:val="Listenabsatz"/>
    <w:next w:val="Standard"/>
    <w:link w:val="berschrift1Zchn"/>
    <w:uiPriority w:val="9"/>
    <w:qFormat/>
    <w:rsid w:val="008841E4"/>
    <w:pPr>
      <w:numPr>
        <w:numId w:val="6"/>
      </w:numPr>
      <w:pBdr>
        <w:bottom w:val="single" w:sz="6" w:space="1" w:color="auto"/>
      </w:pBdr>
      <w:outlineLvl w:val="0"/>
    </w:pPr>
    <w:rPr>
      <w:rFonts w:ascii="LM Roman 10" w:hAnsi="LM Roman 10"/>
      <w:b/>
      <w:smallCaps/>
      <w:szCs w:val="16"/>
      <w:lang w:val="en-US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tandardWeb">
    <w:name w:val="Normal (Web)"/>
    <w:basedOn w:val="Standard"/>
    <w:uiPriority w:val="99"/>
    <w:semiHidden/>
    <w:unhideWhenUsed/>
    <w:rsid w:val="005F5D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5F5D8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F5D8F"/>
  </w:style>
  <w:style w:type="paragraph" w:styleId="Fuzeile">
    <w:name w:val="footer"/>
    <w:basedOn w:val="Standard"/>
    <w:link w:val="FuzeileZchn"/>
    <w:uiPriority w:val="99"/>
    <w:unhideWhenUsed/>
    <w:rsid w:val="005F5D8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F5D8F"/>
  </w:style>
  <w:style w:type="paragraph" w:styleId="Listenabsatz">
    <w:name w:val="List Paragraph"/>
    <w:basedOn w:val="Standard"/>
    <w:link w:val="ListenabsatzZchn"/>
    <w:uiPriority w:val="34"/>
    <w:rsid w:val="005F5D8F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8841E4"/>
    <w:rPr>
      <w:rFonts w:ascii="LM Roman 10" w:hAnsi="LM Roman 10" w:cs="CMU Serif"/>
      <w:b/>
      <w:smallCaps/>
      <w:sz w:val="16"/>
      <w:szCs w:val="16"/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BE6D4F"/>
    <w:pPr>
      <w:pBdr>
        <w:bottom w:val="single" w:sz="12" w:space="1" w:color="auto"/>
      </w:pBdr>
      <w:jc w:val="center"/>
    </w:pPr>
    <w:rPr>
      <w:rFonts w:ascii="LM Roman 10" w:hAnsi="LM Roman 10"/>
      <w:b/>
      <w:smallCaps/>
      <w:sz w:val="19"/>
      <w:szCs w:val="19"/>
    </w:rPr>
  </w:style>
  <w:style w:type="character" w:customStyle="1" w:styleId="TitelZchn">
    <w:name w:val="Titel Zchn"/>
    <w:basedOn w:val="Absatz-Standardschriftart"/>
    <w:link w:val="Titel"/>
    <w:uiPriority w:val="10"/>
    <w:rsid w:val="00BE6D4F"/>
    <w:rPr>
      <w:rFonts w:ascii="LM Roman 10" w:hAnsi="LM Roman 10" w:cs="CMU Serif"/>
      <w:b/>
      <w:smallCaps/>
      <w:sz w:val="19"/>
      <w:szCs w:val="19"/>
    </w:rPr>
  </w:style>
  <w:style w:type="character" w:styleId="Platzhaltertext">
    <w:name w:val="Placeholder Text"/>
    <w:basedOn w:val="Absatz-Standardschriftart"/>
    <w:uiPriority w:val="99"/>
    <w:semiHidden/>
    <w:rsid w:val="00BB2633"/>
    <w:rPr>
      <w:color w:val="808080"/>
    </w:rPr>
  </w:style>
  <w:style w:type="paragraph" w:customStyle="1" w:styleId="Auflistung">
    <w:name w:val="Auflistung"/>
    <w:basedOn w:val="Listenabsatz"/>
    <w:link w:val="AuflistungZchn"/>
    <w:qFormat/>
    <w:rsid w:val="008F177D"/>
    <w:pPr>
      <w:numPr>
        <w:numId w:val="7"/>
      </w:numPr>
      <w:ind w:left="142" w:hanging="142"/>
    </w:pPr>
    <w:rPr>
      <w:lang w:val="en-US"/>
    </w:rPr>
  </w:style>
  <w:style w:type="table" w:styleId="Tabellenraster">
    <w:name w:val="Table Grid"/>
    <w:basedOn w:val="NormaleTabelle"/>
    <w:uiPriority w:val="39"/>
    <w:rsid w:val="008F17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enabsatzZchn">
    <w:name w:val="Listenabsatz Zchn"/>
    <w:basedOn w:val="Absatz-Standardschriftart"/>
    <w:link w:val="Listenabsatz"/>
    <w:uiPriority w:val="34"/>
    <w:rsid w:val="008F177D"/>
    <w:rPr>
      <w:rFonts w:ascii="CMU Serif" w:hAnsi="CMU Serif" w:cs="CMU Serif"/>
      <w:sz w:val="18"/>
      <w:szCs w:val="18"/>
    </w:rPr>
  </w:style>
  <w:style w:type="character" w:customStyle="1" w:styleId="AuflistungZchn">
    <w:name w:val="Auflistung Zchn"/>
    <w:basedOn w:val="ListenabsatzZchn"/>
    <w:link w:val="Auflistung"/>
    <w:rsid w:val="008F177D"/>
    <w:rPr>
      <w:rFonts w:ascii="CMU Serif" w:hAnsi="CMU Serif" w:cs="CMU Serif"/>
      <w:sz w:val="18"/>
      <w:szCs w:val="18"/>
      <w:lang w:val="en-US"/>
    </w:rPr>
  </w:style>
  <w:style w:type="paragraph" w:customStyle="1" w:styleId="Code">
    <w:name w:val="Code"/>
    <w:basedOn w:val="Auflistung"/>
    <w:link w:val="CodeZchn"/>
    <w:qFormat/>
    <w:rsid w:val="00C16AA8"/>
    <w:pPr>
      <w:numPr>
        <w:numId w:val="0"/>
      </w:numPr>
    </w:pPr>
    <w:rPr>
      <w:rFonts w:ascii="Consolas" w:hAnsi="Consolas"/>
      <w:lang w:val="de-CH"/>
    </w:rPr>
  </w:style>
  <w:style w:type="character" w:customStyle="1" w:styleId="CodeZchn">
    <w:name w:val="Code Zchn"/>
    <w:basedOn w:val="AuflistungZchn"/>
    <w:link w:val="Code"/>
    <w:rsid w:val="00C16AA8"/>
    <w:rPr>
      <w:rFonts w:ascii="Consolas" w:hAnsi="Consolas" w:cs="CMU Serif"/>
      <w:sz w:val="18"/>
      <w:szCs w:val="18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E5217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E5217D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E5217D"/>
    <w:rPr>
      <w:rFonts w:ascii="CMU Serif" w:hAnsi="CMU Serif" w:cs="CMU Serif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E5217D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E5217D"/>
    <w:rPr>
      <w:rFonts w:ascii="CMU Serif" w:hAnsi="CMU Serif" w:cs="CMU Serif"/>
      <w:b/>
      <w:bCs/>
      <w:sz w:val="20"/>
      <w:szCs w:val="20"/>
    </w:rPr>
  </w:style>
  <w:style w:type="character" w:styleId="Fett">
    <w:name w:val="Strong"/>
    <w:basedOn w:val="Absatz-Standardschriftart"/>
    <w:uiPriority w:val="22"/>
    <w:qFormat/>
    <w:rsid w:val="00F8184A"/>
    <w:rPr>
      <w:rFonts w:ascii="LM Roman 10" w:hAnsi="LM Roman 10"/>
      <w:b w:val="0"/>
      <w:bCs/>
    </w:rPr>
  </w:style>
  <w:style w:type="character" w:customStyle="1" w:styleId="token">
    <w:name w:val="token"/>
    <w:basedOn w:val="Absatz-Standardschriftart"/>
    <w:rsid w:val="00C47A36"/>
  </w:style>
  <w:style w:type="paragraph" w:customStyle="1" w:styleId="MathLatinModern">
    <w:name w:val="Math Latin Modern"/>
    <w:basedOn w:val="Standard"/>
    <w:link w:val="MathLatinModernZchn"/>
    <w:qFormat/>
    <w:rsid w:val="00BF22F4"/>
    <w:rPr>
      <w:rFonts w:ascii="Latin Modern Math" w:hAnsi="Latin Modern Math"/>
      <w:i/>
      <w:lang w:val="en-US"/>
    </w:rPr>
  </w:style>
  <w:style w:type="character" w:customStyle="1" w:styleId="MathLatinModernZchn">
    <w:name w:val="Math Latin Modern Zchn"/>
    <w:basedOn w:val="AuflistungZchn"/>
    <w:link w:val="MathLatinModern"/>
    <w:rsid w:val="00BF22F4"/>
    <w:rPr>
      <w:rFonts w:ascii="Latin Modern Math" w:hAnsi="Latin Modern Math" w:cs="CMU Serif"/>
      <w:i/>
      <w:sz w:val="18"/>
      <w:szCs w:val="18"/>
      <w:lang w:val="en-US"/>
    </w:rPr>
  </w:style>
  <w:style w:type="paragraph" w:styleId="Beschriftung">
    <w:name w:val="caption"/>
    <w:basedOn w:val="Standard"/>
    <w:next w:val="Standard"/>
    <w:uiPriority w:val="35"/>
    <w:unhideWhenUsed/>
    <w:qFormat/>
    <w:rsid w:val="00F020C1"/>
    <w:pPr>
      <w:spacing w:after="200" w:line="240" w:lineRule="auto"/>
    </w:pPr>
    <w:rPr>
      <w:i/>
      <w:iCs/>
      <w:color w:val="44546A" w:themeColor="text2"/>
      <w:sz w:val="18"/>
    </w:rPr>
  </w:style>
  <w:style w:type="character" w:styleId="HTMLCode">
    <w:name w:val="HTML Code"/>
    <w:basedOn w:val="Absatz-Standardschriftart"/>
    <w:uiPriority w:val="99"/>
    <w:semiHidden/>
    <w:unhideWhenUsed/>
    <w:rsid w:val="00251C5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9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8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0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97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02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3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7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7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1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1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06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8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6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09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59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0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91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94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735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17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0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6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73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8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4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1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03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70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7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Clouds\OneDrive%20-%20ETH%20Zurich\1_HS20\Organisatorisches\Template_Summary_V1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A954C94-CDAB-4F04-B8F8-CAAAD41F5D15}">
  <we:reference id="wa200000011" version="1.0.1.0" store="en-001" storeType="OMEX"/>
  <we:alternateReferences>
    <we:reference id="wa200000011" version="1.0.1.0" store="en-001" storeType="OMEX"/>
  </we:alternateReferences>
  <we:properties>
    <we:property name="language" value="&quot;Python&quot;"/>
    <we:property name="theme" value="&quot;Github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39B81A-A109-43DD-B53E-24735C46A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Template_Summary_V1.dotx</Template>
  <TotalTime>0</TotalTime>
  <Pages>4</Pages>
  <Words>2182</Words>
  <Characters>13748</Characters>
  <Application>Microsoft Office Word</Application>
  <DocSecurity>0</DocSecurity>
  <Lines>114</Lines>
  <Paragraphs>31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Zusammenfassung Datenstrukturen &amp; Algorithmen FS2021 ETH Zürich</vt:lpstr>
    </vt:vector>
  </TitlesOfParts>
  <Company/>
  <LinksUpToDate>false</LinksUpToDate>
  <CharactersWithSpaces>15899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Zusammenfassung Datenstrukturen &amp; Algorithmen FS2021 ETH Zürich</dc:title>
  <dc:subject/>
  <dc:creator>rosieber@student.ethz.ch</dc:creator>
  <cp:keywords/>
  <dc:description/>
  <cp:lastModifiedBy>Robin Sieber</cp:lastModifiedBy>
  <cp:revision>1479</cp:revision>
  <cp:lastPrinted>2022-02-13T10:26:00Z</cp:lastPrinted>
  <dcterms:created xsi:type="dcterms:W3CDTF">2021-06-29T21:57:00Z</dcterms:created>
  <dcterms:modified xsi:type="dcterms:W3CDTF">2022-02-19T09:56:00Z</dcterms:modified>
</cp:coreProperties>
</file>